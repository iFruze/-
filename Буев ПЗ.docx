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A90F1" w14:textId="77777777" w:rsidR="00A6167B" w:rsidRDefault="00A6167B" w:rsidP="00A6167B">
      <w:pPr>
        <w:ind w:firstLine="0"/>
        <w:jc w:val="center"/>
      </w:pPr>
      <w:r>
        <w:rPr>
          <w:noProof/>
        </w:rPr>
        <mc:AlternateContent>
          <mc:Choice Requires="wps">
            <w:drawing>
              <wp:anchor distT="0" distB="0" distL="0" distR="0" simplePos="0" relativeHeight="251659264" behindDoc="1" locked="0" layoutInCell="1" hidden="0" allowOverlap="1" wp14:anchorId="69DFFB1F" wp14:editId="06106A0B">
                <wp:simplePos x="0" y="0"/>
                <wp:positionH relativeFrom="margin">
                  <wp:align>center</wp:align>
                </wp:positionH>
                <wp:positionV relativeFrom="paragraph">
                  <wp:posOffset>-360680</wp:posOffset>
                </wp:positionV>
                <wp:extent cx="6554624" cy="9951696"/>
                <wp:effectExtent l="0" t="0" r="17780" b="12065"/>
                <wp:wrapNone/>
                <wp:docPr id="745397644" name="Прямоугольник 745397644"/>
                <wp:cNvGraphicFramePr/>
                <a:graphic xmlns:a="http://schemas.openxmlformats.org/drawingml/2006/main">
                  <a:graphicData uri="http://schemas.microsoft.com/office/word/2010/wordprocessingShape">
                    <wps:wsp>
                      <wps:cNvSpPr/>
                      <wps:spPr>
                        <a:xfrm>
                          <a:off x="0" y="0"/>
                          <a:ext cx="6554624" cy="9951696"/>
                        </a:xfrm>
                        <a:prstGeom prst="rect">
                          <a:avLst/>
                        </a:prstGeom>
                        <a:solidFill>
                          <a:srgbClr val="FFFFFF">
                            <a:alpha val="0"/>
                          </a:srgbClr>
                        </a:solidFill>
                        <a:ln w="25400" cap="flat" cmpd="sng">
                          <a:solidFill>
                            <a:srgbClr val="000000"/>
                          </a:solidFill>
                          <a:prstDash val="solid"/>
                          <a:miter lim="800000"/>
                          <a:headEnd type="none" w="sm" len="sm"/>
                          <a:tailEnd type="none" w="sm" len="sm"/>
                        </a:ln>
                      </wps:spPr>
                      <wps:txbx>
                        <w:txbxContent>
                          <w:p w14:paraId="53CB57C0" w14:textId="77777777" w:rsidR="00A6167B" w:rsidRDefault="00A6167B" w:rsidP="00A6167B">
                            <w:pPr>
                              <w:spacing w:before="5080"/>
                              <w:ind w:firstLine="0"/>
                              <w:jc w:val="cente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9DFFB1F" id="Прямоугольник 745397644" o:spid="_x0000_s1026" style="position:absolute;left:0;text-align:left;margin-left:0;margin-top:-28.4pt;width:516.1pt;height:783.6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" strokeweight="2pt">
                <v:fill opacity="0"/>
                <v:stroke startarrowwidth="narrow" startarrowlength="short" endarrowwidth="narrow" endarrowlength="short"/>
                <v:textbox inset="2.53958mm,1.2694mm,2.53958mm,1.2694mm">
                  <w:txbxContent>
                    <w:p w14:paraId="53CB57C0" w14:textId="77777777" w:rsidR="00A6167B" w:rsidRDefault="00A6167B" w:rsidP="00A6167B">
                      <w:pPr>
                        <w:spacing w:before="5080"/>
                        <w:ind w:firstLine="0"/>
                        <w:jc w:val="center"/>
                      </w:pPr>
                    </w:p>
                  </w:txbxContent>
                </v:textbox>
                <w10:wrap anchorx="margin"/>
              </v:rect>
            </w:pict>
          </mc:Fallback>
        </mc:AlternateContent>
      </w:r>
      <w:r>
        <w:t>Частное учреждение образования</w:t>
      </w:r>
    </w:p>
    <w:p w14:paraId="428752EE" w14:textId="77777777" w:rsidR="00A6167B" w:rsidRPr="00CA05CB" w:rsidRDefault="00A6167B" w:rsidP="00A6167B">
      <w:pPr>
        <w:ind w:firstLine="0"/>
        <w:jc w:val="center"/>
        <w:rPr>
          <w:lang w:val="ru-RU"/>
        </w:rPr>
      </w:pPr>
      <w:r>
        <w:rPr>
          <w:lang w:val="ru-RU"/>
        </w:rPr>
        <w:t>«Колледж бизнеса и права»</w:t>
      </w:r>
    </w:p>
    <w:p w14:paraId="2AD0ABC8" w14:textId="12AEC987" w:rsidR="00A6167B" w:rsidRPr="00812FC3" w:rsidRDefault="00780790" w:rsidP="00780790">
      <w:pPr>
        <w:spacing w:before="3920" w:after="280"/>
        <w:ind w:firstLine="0"/>
        <w:jc w:val="center"/>
        <w:rPr>
          <w:rFonts w:eastAsia="Times New Roman" w:cs="Times New Roman"/>
          <w:color w:val="000000"/>
          <w:szCs w:val="28"/>
          <w:lang w:val="ru-RU"/>
        </w:rPr>
      </w:pPr>
      <w:r w:rsidRPr="00A6167B">
        <w:rPr>
          <w:rFonts w:eastAsia="Times New Roman" w:cs="Times New Roman"/>
          <w:color w:val="000000"/>
          <w:szCs w:val="28"/>
        </w:rPr>
        <w:t xml:space="preserve">РАЗРАБОТКА СИСТЕМЫ ФОРМИРОВАНИЯ ОТЧЕТОВ ПО ОТРАБОТАННЫМ ЧАСАМ ПРЕПОДАВАТЕЛЕЙ ЧУО </w:t>
      </w:r>
      <w:r w:rsidR="00812FC3">
        <w:rPr>
          <w:rFonts w:eastAsia="Times New Roman" w:cs="Times New Roman"/>
          <w:color w:val="000000"/>
          <w:szCs w:val="28"/>
          <w:lang w:val="ru-RU"/>
        </w:rPr>
        <w:t>«</w:t>
      </w:r>
      <w:r w:rsidRPr="00A6167B">
        <w:rPr>
          <w:rFonts w:eastAsia="Times New Roman" w:cs="Times New Roman"/>
          <w:color w:val="000000"/>
          <w:szCs w:val="28"/>
        </w:rPr>
        <w:t>КОЛЛЕДЖ БИЗНЕСА И ПРАВА</w:t>
      </w:r>
      <w:r w:rsidR="00812FC3">
        <w:rPr>
          <w:rFonts w:eastAsia="Times New Roman" w:cs="Times New Roman"/>
          <w:color w:val="000000"/>
          <w:szCs w:val="28"/>
          <w:lang w:val="ru-RU"/>
        </w:rPr>
        <w:t>»</w:t>
      </w:r>
    </w:p>
    <w:p w14:paraId="0960AD52" w14:textId="4ADAAB59" w:rsidR="00780790" w:rsidRDefault="00780790" w:rsidP="00780790">
      <w:pPr>
        <w:spacing w:after="280"/>
        <w:ind w:firstLine="0"/>
        <w:jc w:val="center"/>
        <w:rPr>
          <w:rFonts w:eastAsia="Times New Roman" w:cs="Times New Roman"/>
          <w:color w:val="000000"/>
          <w:szCs w:val="28"/>
          <w:lang w:val="ru-RU"/>
        </w:rPr>
      </w:pPr>
      <w:r>
        <w:rPr>
          <w:rFonts w:eastAsia="Times New Roman" w:cs="Times New Roman"/>
          <w:color w:val="000000"/>
          <w:szCs w:val="28"/>
          <w:lang w:val="ru-RU"/>
        </w:rPr>
        <w:t>ПОЯСНИТЕЛЬНАЯ ЗАПИСКА</w:t>
      </w:r>
    </w:p>
    <w:p w14:paraId="46369F79" w14:textId="77777777" w:rsidR="004370DD" w:rsidRDefault="00780790" w:rsidP="00780790">
      <w:pPr>
        <w:spacing w:after="280"/>
        <w:ind w:firstLine="0"/>
        <w:jc w:val="center"/>
        <w:rPr>
          <w:rFonts w:eastAsia="Times New Roman" w:cs="Times New Roman"/>
          <w:color w:val="000000"/>
          <w:szCs w:val="28"/>
          <w:lang w:val="ru-RU"/>
        </w:rPr>
      </w:pPr>
      <w:r>
        <w:rPr>
          <w:rFonts w:eastAsia="Times New Roman" w:cs="Times New Roman"/>
          <w:color w:val="000000"/>
          <w:szCs w:val="28"/>
          <w:lang w:val="ru-RU"/>
        </w:rPr>
        <w:t xml:space="preserve">к курсовому проекту по учебному предмету </w:t>
      </w:r>
    </w:p>
    <w:p w14:paraId="117E4760" w14:textId="2B5064C5" w:rsidR="00780790" w:rsidRPr="00780790" w:rsidRDefault="00780790" w:rsidP="00780790">
      <w:pPr>
        <w:spacing w:after="280"/>
        <w:ind w:firstLine="0"/>
        <w:jc w:val="center"/>
        <w:rPr>
          <w:rFonts w:eastAsia="Times New Roman" w:cs="Times New Roman"/>
          <w:color w:val="000000"/>
          <w:szCs w:val="28"/>
          <w:lang w:val="ru-RU"/>
        </w:rPr>
      </w:pPr>
      <w:r>
        <w:rPr>
          <w:rFonts w:eastAsia="Times New Roman" w:cs="Times New Roman"/>
          <w:color w:val="000000"/>
          <w:szCs w:val="28"/>
          <w:lang w:val="ru-RU"/>
        </w:rPr>
        <w:t>«Конструирование программ и языки программирования»</w:t>
      </w:r>
    </w:p>
    <w:p w14:paraId="443269AC" w14:textId="553485F9" w:rsidR="00A6167B" w:rsidRDefault="00780790" w:rsidP="00780790">
      <w:pPr>
        <w:spacing w:after="2520"/>
        <w:ind w:firstLine="0"/>
        <w:jc w:val="center"/>
      </w:pPr>
      <w:r>
        <w:rPr>
          <w:lang w:val="ru-RU"/>
        </w:rPr>
        <w:t xml:space="preserve">КП </w:t>
      </w:r>
      <w:r w:rsidR="00A6167B">
        <w:t>Т.2920</w:t>
      </w:r>
      <w:r w:rsidR="00A6167B" w:rsidRPr="000A19CB">
        <w:rPr>
          <w:lang w:val="ru-RU"/>
        </w:rPr>
        <w:t>01</w:t>
      </w:r>
      <w:r w:rsidR="00A6167B">
        <w:t>.401</w:t>
      </w:r>
    </w:p>
    <w:p w14:paraId="5D0CB271" w14:textId="3C7BBA2D" w:rsidR="00A6167B" w:rsidRDefault="00A6167B" w:rsidP="00A6167B">
      <w:pPr>
        <w:spacing w:after="280"/>
        <w:ind w:firstLine="0"/>
      </w:pPr>
      <w:r>
        <w:t>Руководитель проекта</w:t>
      </w:r>
      <w:r>
        <w:tab/>
      </w:r>
      <w:r>
        <w:tab/>
      </w:r>
      <w:r>
        <w:tab/>
      </w:r>
      <w:r>
        <w:tab/>
      </w:r>
      <w:r>
        <w:tab/>
      </w:r>
      <w:r>
        <w:tab/>
      </w:r>
      <w:r>
        <w:tab/>
        <w:t xml:space="preserve"> ( </w:t>
      </w:r>
      <w:proofErr w:type="spellStart"/>
      <w:r>
        <w:rPr>
          <w:lang w:val="ru-RU"/>
        </w:rPr>
        <w:t>Е.Н.Коропа</w:t>
      </w:r>
      <w:proofErr w:type="spellEnd"/>
      <w:r>
        <w:t xml:space="preserve"> )</w:t>
      </w:r>
    </w:p>
    <w:p w14:paraId="44B3BA67" w14:textId="7E3EDCAF" w:rsidR="00780790" w:rsidRPr="00780790" w:rsidRDefault="00A6167B" w:rsidP="00780790">
      <w:pPr>
        <w:ind w:firstLine="0"/>
      </w:pPr>
      <w:r>
        <w:t>Обучающийся</w:t>
      </w:r>
      <w:r>
        <w:tab/>
      </w:r>
      <w:r>
        <w:tab/>
      </w:r>
      <w:r>
        <w:tab/>
      </w:r>
      <w:r>
        <w:tab/>
      </w:r>
      <w:r>
        <w:tab/>
      </w:r>
      <w:r>
        <w:tab/>
      </w:r>
      <w:r>
        <w:tab/>
      </w:r>
      <w:r>
        <w:tab/>
        <w:t xml:space="preserve"> ( </w:t>
      </w:r>
      <w:proofErr w:type="spellStart"/>
      <w:r>
        <w:rPr>
          <w:lang w:val="ru-RU"/>
        </w:rPr>
        <w:t>Д.Р.Буев</w:t>
      </w:r>
      <w:proofErr w:type="spellEnd"/>
      <w:r>
        <w:t xml:space="preserve"> )</w:t>
      </w:r>
    </w:p>
    <w:p w14:paraId="1D268599" w14:textId="0BEFC1FA" w:rsidR="00A6167B" w:rsidRPr="00780790" w:rsidRDefault="00A6167B" w:rsidP="004370DD">
      <w:pPr>
        <w:spacing w:before="2840"/>
        <w:ind w:firstLine="0"/>
        <w:jc w:val="center"/>
        <w:sectPr w:rsidR="00A6167B" w:rsidRPr="00780790" w:rsidSect="00BD5690">
          <w:footerReference w:type="default" r:id="rId8"/>
          <w:pgSz w:w="11906" w:h="16838"/>
          <w:pgMar w:top="1134" w:right="850" w:bottom="1134" w:left="1701" w:header="708" w:footer="708" w:gutter="0"/>
          <w:cols w:space="708"/>
          <w:titlePg/>
          <w:docGrid w:linePitch="381"/>
        </w:sectPr>
      </w:pPr>
      <w:r>
        <w:t>20</w:t>
      </w:r>
      <w:r>
        <w:rPr>
          <w:lang w:val="ru-RU"/>
        </w:rPr>
        <w:t>2</w:t>
      </w:r>
      <w:r w:rsidR="00780790">
        <w:rPr>
          <w:lang w:val="ru-RU"/>
        </w:rPr>
        <w:t>5</w:t>
      </w:r>
    </w:p>
    <w:p w14:paraId="3E1CF131" w14:textId="77777777" w:rsidR="00780790" w:rsidRPr="00CE01A5"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jc w:val="center"/>
        <w:rPr>
          <w:rFonts w:cs="Times New Roman"/>
          <w:b/>
          <w:szCs w:val="28"/>
        </w:rPr>
      </w:pPr>
      <w:r w:rsidRPr="00CE01A5">
        <w:rPr>
          <w:rFonts w:cs="Times New Roman"/>
          <w:b/>
          <w:szCs w:val="28"/>
        </w:rPr>
        <w:lastRenderedPageBreak/>
        <w:t>Этикетка</w:t>
      </w:r>
    </w:p>
    <w:p w14:paraId="775DC528" w14:textId="77777777" w:rsidR="00780790" w:rsidRPr="00CE01A5"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jc w:val="center"/>
        <w:rPr>
          <w:rFonts w:cs="Times New Roman"/>
          <w:szCs w:val="28"/>
        </w:rPr>
      </w:pPr>
      <w:r w:rsidRPr="00CE01A5">
        <w:rPr>
          <w:rFonts w:cs="Times New Roman"/>
          <w:szCs w:val="28"/>
        </w:rPr>
        <w:t>для курсовых проектов</w:t>
      </w:r>
    </w:p>
    <w:p w14:paraId="63617FFF" w14:textId="77777777" w:rsidR="00780790" w:rsidRPr="00CE01A5"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jc w:val="center"/>
        <w:rPr>
          <w:rFonts w:cs="Times New Roman"/>
          <w:szCs w:val="28"/>
        </w:rPr>
      </w:pPr>
    </w:p>
    <w:p w14:paraId="2E784C34" w14:textId="77777777" w:rsidR="00780790" w:rsidRPr="00CE01A5"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jc w:val="center"/>
        <w:rPr>
          <w:rFonts w:cs="Times New Roman"/>
          <w:b/>
          <w:szCs w:val="28"/>
        </w:rPr>
      </w:pPr>
      <w:r w:rsidRPr="00CE01A5">
        <w:rPr>
          <w:rFonts w:cs="Times New Roman"/>
          <w:b/>
          <w:szCs w:val="28"/>
        </w:rPr>
        <w:t>Курсовой проект</w:t>
      </w:r>
    </w:p>
    <w:p w14:paraId="58103650" w14:textId="77777777" w:rsidR="00780790" w:rsidRPr="00CE01A5"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jc w:val="center"/>
        <w:rPr>
          <w:rFonts w:cs="Times New Roman"/>
          <w:b/>
          <w:szCs w:val="28"/>
        </w:rPr>
      </w:pPr>
    </w:p>
    <w:p w14:paraId="01008996" w14:textId="1A6F3800" w:rsidR="00780790" w:rsidRPr="00CE01A5"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rPr>
      </w:pPr>
      <w:r w:rsidRPr="00CE01A5">
        <w:rPr>
          <w:rFonts w:cs="Times New Roman"/>
        </w:rPr>
        <w:t xml:space="preserve">Тема </w:t>
      </w:r>
      <w:r>
        <w:rPr>
          <w:rFonts w:eastAsia="Times New Roman" w:cs="Times New Roman"/>
          <w:u w:val="single"/>
        </w:rPr>
        <w:t>Разработка</w:t>
      </w:r>
      <w:r>
        <w:rPr>
          <w:rFonts w:eastAsia="Times New Roman" w:cs="Times New Roman"/>
          <w:u w:val="single"/>
          <w:lang w:val="ru-RU"/>
        </w:rPr>
        <w:t xml:space="preserve"> системы формирования отчётов по отработанным часам преподавателей ЧУО</w:t>
      </w:r>
      <w:r>
        <w:rPr>
          <w:rFonts w:eastAsia="Times New Roman" w:cs="Times New Roman"/>
          <w:u w:val="single"/>
        </w:rPr>
        <w:t xml:space="preserve"> «</w:t>
      </w:r>
      <w:r>
        <w:rPr>
          <w:rFonts w:eastAsia="Times New Roman" w:cs="Times New Roman"/>
          <w:u w:val="single"/>
          <w:lang w:val="ru-RU"/>
        </w:rPr>
        <w:t>Колледж бизнеса и права</w:t>
      </w:r>
      <w:r>
        <w:rPr>
          <w:rFonts w:eastAsia="Times New Roman" w:cs="Times New Roman"/>
          <w:u w:val="single"/>
        </w:rPr>
        <w:t>»</w:t>
      </w:r>
    </w:p>
    <w:p w14:paraId="0CAAEFE6" w14:textId="6C5567AA" w:rsidR="00780790" w:rsidRPr="00CE01A5"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u w:val="single"/>
        </w:rPr>
      </w:pPr>
      <w:r>
        <w:rPr>
          <w:rFonts w:cs="Times New Roman"/>
          <w:u w:val="single"/>
        </w:rPr>
        <w:t>КП Т.29200</w:t>
      </w:r>
      <w:r>
        <w:rPr>
          <w:rFonts w:cs="Times New Roman"/>
          <w:u w:val="single"/>
          <w:lang w:val="ru-RU"/>
        </w:rPr>
        <w:t>1</w:t>
      </w:r>
      <w:r>
        <w:rPr>
          <w:rFonts w:cs="Times New Roman"/>
          <w:u w:val="single"/>
        </w:rPr>
        <w:t>.401</w:t>
      </w:r>
    </w:p>
    <w:p w14:paraId="14C20B12" w14:textId="77777777" w:rsidR="00780790" w:rsidRPr="00CE01A5"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rPr>
      </w:pPr>
    </w:p>
    <w:p w14:paraId="732F7F93" w14:textId="0410EC15" w:rsidR="00780790" w:rsidRPr="00CE01A5"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rPr>
      </w:pPr>
      <w:r w:rsidRPr="00CE01A5">
        <w:rPr>
          <w:rFonts w:cs="Times New Roman"/>
        </w:rPr>
        <w:t xml:space="preserve">Разработан </w:t>
      </w:r>
      <w:r>
        <w:rPr>
          <w:rFonts w:cs="Times New Roman"/>
          <w:u w:val="single"/>
        </w:rPr>
        <w:t xml:space="preserve">Буев </w:t>
      </w:r>
      <w:r>
        <w:rPr>
          <w:rFonts w:cs="Times New Roman"/>
          <w:u w:val="single"/>
          <w:lang w:val="ru-RU"/>
        </w:rPr>
        <w:t>Д</w:t>
      </w:r>
      <w:r>
        <w:rPr>
          <w:rFonts w:cs="Times New Roman"/>
          <w:u w:val="single"/>
        </w:rPr>
        <w:t>.</w:t>
      </w:r>
      <w:r>
        <w:rPr>
          <w:rFonts w:cs="Times New Roman"/>
          <w:u w:val="single"/>
          <w:lang w:val="ru-RU"/>
        </w:rPr>
        <w:t>Р</w:t>
      </w:r>
      <w:r>
        <w:rPr>
          <w:rFonts w:cs="Times New Roman"/>
          <w:u w:val="single"/>
        </w:rPr>
        <w:t>.</w:t>
      </w:r>
      <w:r>
        <w:rPr>
          <w:rFonts w:cs="Times New Roman"/>
          <w:u w:val="single"/>
        </w:rPr>
        <w:tab/>
      </w:r>
    </w:p>
    <w:p w14:paraId="003E1E48" w14:textId="77777777" w:rsidR="00780790" w:rsidRPr="00CE01A5"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rPr>
      </w:pPr>
      <w:r w:rsidRPr="00CE01A5">
        <w:rPr>
          <w:rFonts w:cs="Times New Roman"/>
        </w:rPr>
        <w:t>Утвержден</w:t>
      </w:r>
      <w:r>
        <w:rPr>
          <w:rFonts w:cs="Times New Roman"/>
        </w:rPr>
        <w:t xml:space="preserve"> </w:t>
      </w:r>
      <w:r>
        <w:rPr>
          <w:rFonts w:cs="Times New Roman"/>
          <w:u w:val="single"/>
        </w:rPr>
        <w:t>Коропа Е.Н.</w:t>
      </w:r>
      <w:r w:rsidRPr="00266756">
        <w:rPr>
          <w:rFonts w:cs="Times New Roman"/>
          <w:u w:val="single"/>
        </w:rPr>
        <w:tab/>
      </w:r>
    </w:p>
    <w:p w14:paraId="6A1C735D" w14:textId="77777777" w:rsidR="00780790" w:rsidRPr="00CE01A5"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rPr>
      </w:pPr>
      <w:r w:rsidRPr="00CE01A5">
        <w:rPr>
          <w:rFonts w:cs="Times New Roman"/>
        </w:rPr>
        <w:t xml:space="preserve">Руководитель: </w:t>
      </w:r>
      <w:r>
        <w:rPr>
          <w:rFonts w:cs="Times New Roman"/>
          <w:u w:val="single"/>
        </w:rPr>
        <w:t>Коропа Е.Н.</w:t>
      </w:r>
      <w:r w:rsidRPr="00266756">
        <w:rPr>
          <w:rFonts w:cs="Times New Roman"/>
          <w:u w:val="single"/>
        </w:rPr>
        <w:tab/>
      </w:r>
      <w:r w:rsidRPr="00266756">
        <w:rPr>
          <w:rFonts w:cs="Times New Roman"/>
          <w:u w:val="single"/>
        </w:rPr>
        <w:tab/>
      </w:r>
      <w:r w:rsidRPr="00266756">
        <w:rPr>
          <w:rFonts w:cs="Times New Roman"/>
          <w:u w:val="single"/>
        </w:rPr>
        <w:tab/>
      </w:r>
    </w:p>
    <w:p w14:paraId="6082B45D" w14:textId="0C63689C" w:rsidR="00780790" w:rsidRPr="00CE01A5"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u w:val="single"/>
        </w:rPr>
      </w:pPr>
      <w:r w:rsidRPr="00CE01A5">
        <w:rPr>
          <w:rFonts w:cs="Times New Roman"/>
        </w:rPr>
        <w:t xml:space="preserve">Технические средства: </w:t>
      </w:r>
      <w:r>
        <w:rPr>
          <w:rFonts w:cs="Times New Roman"/>
          <w:u w:val="single"/>
        </w:rPr>
        <w:t>ПК с ЦПУ частотой от 2 ГГц и ОП от 4 ГБ, монитор, клавиатура, мышь</w:t>
      </w:r>
    </w:p>
    <w:p w14:paraId="114E4C7F" w14:textId="4BCBE87E" w:rsidR="00780790"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u w:val="single"/>
          <w:lang w:val="en-US"/>
        </w:rPr>
      </w:pPr>
      <w:r w:rsidRPr="000B28A7">
        <w:rPr>
          <w:rFonts w:cs="Times New Roman"/>
        </w:rPr>
        <w:t>Программные средства</w:t>
      </w:r>
      <w:r w:rsidRPr="008A31EE">
        <w:rPr>
          <w:rFonts w:cs="Times New Roman"/>
        </w:rPr>
        <w:t xml:space="preserve">: </w:t>
      </w:r>
      <w:r>
        <w:rPr>
          <w:rFonts w:cs="Times New Roman"/>
          <w:u w:val="single"/>
        </w:rPr>
        <w:t>ОС</w:t>
      </w:r>
      <w:r w:rsidRPr="008A31EE">
        <w:rPr>
          <w:rFonts w:cs="Times New Roman"/>
          <w:u w:val="single"/>
        </w:rPr>
        <w:t xml:space="preserve"> </w:t>
      </w:r>
      <w:r w:rsidRPr="005715EC">
        <w:rPr>
          <w:rFonts w:cs="Times New Roman"/>
          <w:u w:val="single"/>
        </w:rPr>
        <w:t>Microsoft</w:t>
      </w:r>
      <w:r w:rsidRPr="008A31EE">
        <w:rPr>
          <w:rFonts w:cs="Times New Roman"/>
          <w:u w:val="single"/>
        </w:rPr>
        <w:t xml:space="preserve"> </w:t>
      </w:r>
      <w:r w:rsidRPr="005715EC">
        <w:rPr>
          <w:rFonts w:cs="Times New Roman"/>
          <w:u w:val="single"/>
        </w:rPr>
        <w:t>Windows</w:t>
      </w:r>
      <w:r w:rsidRPr="008A31EE">
        <w:rPr>
          <w:rFonts w:cs="Times New Roman"/>
          <w:u w:val="single"/>
        </w:rPr>
        <w:t xml:space="preserve"> 1</w:t>
      </w:r>
      <w:r w:rsidR="005715EC" w:rsidRPr="005715EC">
        <w:rPr>
          <w:rFonts w:cs="Times New Roman"/>
          <w:u w:val="single"/>
        </w:rPr>
        <w:t xml:space="preserve">1 </w:t>
      </w:r>
      <w:r w:rsidR="005715EC">
        <w:rPr>
          <w:rFonts w:cs="Times New Roman"/>
          <w:u w:val="single"/>
          <w:lang w:val="en-US"/>
        </w:rPr>
        <w:t>Pro</w:t>
      </w:r>
      <w:r w:rsidRPr="008A31EE">
        <w:rPr>
          <w:rFonts w:cs="Times New Roman"/>
          <w:u w:val="single"/>
        </w:rPr>
        <w:t xml:space="preserve">, </w:t>
      </w:r>
      <w:r w:rsidRPr="005715EC">
        <w:rPr>
          <w:rFonts w:cs="Times New Roman"/>
          <w:u w:val="single"/>
        </w:rPr>
        <w:t>Microsoft</w:t>
      </w:r>
      <w:r w:rsidRPr="008A31EE">
        <w:rPr>
          <w:rFonts w:cs="Times New Roman"/>
          <w:u w:val="single"/>
        </w:rPr>
        <w:t xml:space="preserve"> </w:t>
      </w:r>
      <w:r w:rsidRPr="005715EC">
        <w:rPr>
          <w:rFonts w:cs="Times New Roman"/>
          <w:u w:val="single"/>
        </w:rPr>
        <w:t>Visual</w:t>
      </w:r>
      <w:r w:rsidRPr="008A31EE">
        <w:rPr>
          <w:rFonts w:cs="Times New Roman"/>
          <w:u w:val="single"/>
        </w:rPr>
        <w:t xml:space="preserve"> </w:t>
      </w:r>
      <w:proofErr w:type="spellStart"/>
      <w:r w:rsidRPr="005715EC">
        <w:rPr>
          <w:rFonts w:cs="Times New Roman"/>
          <w:u w:val="single"/>
        </w:rPr>
        <w:t>Studi</w:t>
      </w:r>
      <w:proofErr w:type="spellEnd"/>
      <w:r w:rsidR="006D1B51">
        <w:rPr>
          <w:rFonts w:cs="Times New Roman"/>
          <w:u w:val="single"/>
          <w:lang w:val="en-US"/>
        </w:rPr>
        <w:t>o</w:t>
      </w:r>
      <w:r w:rsidR="000B28A7">
        <w:rPr>
          <w:rFonts w:cs="Times New Roman"/>
          <w:u w:val="single"/>
          <w:lang w:val="en-US"/>
        </w:rPr>
        <w:t>,</w:t>
      </w:r>
    </w:p>
    <w:p w14:paraId="68A31897" w14:textId="3181E55E" w:rsidR="000B28A7" w:rsidRPr="000B28A7" w:rsidRDefault="000B28A7"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u w:val="single"/>
          <w:lang w:val="en-US"/>
        </w:rPr>
      </w:pPr>
      <w:r>
        <w:rPr>
          <w:rFonts w:cs="Times New Roman"/>
          <w:u w:val="single"/>
          <w:lang w:val="en-US"/>
        </w:rPr>
        <w:t>.NET 9.0, .NET Framework 4.8</w:t>
      </w:r>
    </w:p>
    <w:p w14:paraId="03D96F85" w14:textId="77777777" w:rsidR="00780790" w:rsidRPr="008A31EE"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rPr>
      </w:pPr>
    </w:p>
    <w:p w14:paraId="4797EA74" w14:textId="77777777" w:rsidR="00780790" w:rsidRPr="00CE01A5"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b/>
        </w:rPr>
      </w:pPr>
      <w:r w:rsidRPr="00CE01A5">
        <w:rPr>
          <w:rFonts w:cs="Times New Roman"/>
          <w:b/>
        </w:rPr>
        <w:t xml:space="preserve">Состав документа: </w:t>
      </w:r>
    </w:p>
    <w:p w14:paraId="2A0A3344" w14:textId="049CE5C8" w:rsidR="00780790" w:rsidRPr="00905727"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u w:val="single"/>
          <w:lang w:val="ru-RU"/>
        </w:rPr>
      </w:pPr>
      <w:r w:rsidRPr="00CE01A5">
        <w:rPr>
          <w:rFonts w:cs="Times New Roman"/>
        </w:rPr>
        <w:t xml:space="preserve">Пояснительная записка – </w:t>
      </w:r>
      <w:r w:rsidR="00905727">
        <w:rPr>
          <w:rFonts w:cs="Times New Roman"/>
          <w:lang w:val="ru-RU"/>
        </w:rPr>
        <w:t>Буев ПЗ</w:t>
      </w:r>
      <w:r w:rsidR="00905727" w:rsidRPr="00905727">
        <w:rPr>
          <w:rFonts w:cs="Times New Roman"/>
          <w:lang w:val="ru-RU"/>
        </w:rPr>
        <w:t>.</w:t>
      </w:r>
      <w:r w:rsidR="00905727">
        <w:rPr>
          <w:rFonts w:cs="Times New Roman"/>
          <w:lang w:val="en-US"/>
        </w:rPr>
        <w:t>docx</w:t>
      </w:r>
    </w:p>
    <w:p w14:paraId="645D8A59" w14:textId="77777777" w:rsidR="00780790" w:rsidRPr="00643D72"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u w:val="single"/>
        </w:rPr>
      </w:pPr>
      <w:r w:rsidRPr="00CE01A5">
        <w:rPr>
          <w:rFonts w:cs="Times New Roman"/>
        </w:rPr>
        <w:t xml:space="preserve">Графическая часть – </w:t>
      </w:r>
    </w:p>
    <w:p w14:paraId="73915F95" w14:textId="37C699BE" w:rsidR="00780790" w:rsidRPr="00812FC3"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u w:val="single"/>
          <w:lang w:val="ru-RU"/>
        </w:rPr>
      </w:pPr>
      <w:r>
        <w:rPr>
          <w:rFonts w:cs="Times New Roman"/>
        </w:rPr>
        <w:t>Папка с проектом</w:t>
      </w:r>
      <w:r w:rsidRPr="00CE01A5">
        <w:rPr>
          <w:rFonts w:cs="Times New Roman"/>
        </w:rPr>
        <w:t xml:space="preserve"> – </w:t>
      </w:r>
      <w:proofErr w:type="spellStart"/>
      <w:r w:rsidR="00905727">
        <w:rPr>
          <w:rFonts w:cs="Times New Roman"/>
          <w:lang w:val="en-US"/>
        </w:rPr>
        <w:t>Kursach</w:t>
      </w:r>
      <w:proofErr w:type="spellEnd"/>
      <w:r w:rsidR="00905727" w:rsidRPr="00812FC3">
        <w:rPr>
          <w:rFonts w:cs="Times New Roman"/>
          <w:lang w:val="ru-RU"/>
        </w:rPr>
        <w:t>2.0</w:t>
      </w:r>
    </w:p>
    <w:p w14:paraId="2B0CBC82" w14:textId="4E1B7015" w:rsidR="00780790" w:rsidRPr="00812FC3"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u w:val="single"/>
          <w:lang w:val="ru-RU"/>
        </w:rPr>
      </w:pPr>
      <w:r w:rsidRPr="00643D72">
        <w:rPr>
          <w:rFonts w:cs="Times New Roman"/>
        </w:rPr>
        <w:t xml:space="preserve">Установочный пакет программного средства – </w:t>
      </w:r>
      <w:r w:rsidR="00812FC3">
        <w:rPr>
          <w:rFonts w:cs="Times New Roman"/>
          <w:lang w:val="en-US"/>
        </w:rPr>
        <w:t>setup</w:t>
      </w:r>
      <w:r w:rsidR="00812FC3" w:rsidRPr="00812FC3">
        <w:rPr>
          <w:rFonts w:cs="Times New Roman"/>
          <w:lang w:val="ru-RU"/>
        </w:rPr>
        <w:t>.</w:t>
      </w:r>
      <w:r w:rsidR="00812FC3">
        <w:rPr>
          <w:rFonts w:cs="Times New Roman"/>
          <w:lang w:val="en-US"/>
        </w:rPr>
        <w:t>exe</w:t>
      </w:r>
    </w:p>
    <w:p w14:paraId="22A897ED" w14:textId="5F83C54C" w:rsidR="00780790" w:rsidRPr="006D1B51" w:rsidRDefault="00780790" w:rsidP="006D1B51">
      <w:pPr>
        <w:pBdr>
          <w:top w:val="single" w:sz="4" w:space="1" w:color="auto"/>
          <w:left w:val="single" w:sz="4" w:space="4" w:color="auto"/>
          <w:bottom w:val="single" w:sz="4" w:space="1" w:color="auto"/>
          <w:right w:val="single" w:sz="4" w:space="4" w:color="auto"/>
        </w:pBdr>
        <w:tabs>
          <w:tab w:val="left" w:pos="2977"/>
        </w:tabs>
        <w:ind w:firstLine="0"/>
        <w:contextualSpacing/>
        <w:rPr>
          <w:rFonts w:cs="Times New Roman"/>
          <w:lang w:val="ru-RU"/>
        </w:rPr>
      </w:pPr>
      <w:r w:rsidRPr="00CE01A5">
        <w:rPr>
          <w:rFonts w:cs="Times New Roman"/>
        </w:rPr>
        <w:t xml:space="preserve">Сведения о защите информации: логин </w:t>
      </w:r>
      <w:r>
        <w:rPr>
          <w:rFonts w:cs="Times New Roman"/>
          <w:u w:val="single"/>
        </w:rPr>
        <w:t>отсутствует</w:t>
      </w:r>
      <w:r w:rsidRPr="00CE01A5">
        <w:rPr>
          <w:rFonts w:cs="Times New Roman"/>
        </w:rPr>
        <w:t xml:space="preserve">, пароль </w:t>
      </w:r>
      <w:r>
        <w:rPr>
          <w:rFonts w:cs="Times New Roman"/>
          <w:u w:val="single"/>
        </w:rPr>
        <w:t>отсутствует</w:t>
      </w:r>
    </w:p>
    <w:p w14:paraId="38D92AA0" w14:textId="44524E29" w:rsidR="00780790" w:rsidRDefault="00780790" w:rsidP="00780790">
      <w:pPr>
        <w:pBdr>
          <w:top w:val="single" w:sz="4" w:space="1" w:color="auto"/>
          <w:left w:val="single" w:sz="4" w:space="4" w:color="auto"/>
          <w:bottom w:val="single" w:sz="4" w:space="1" w:color="auto"/>
          <w:right w:val="single" w:sz="4" w:space="4" w:color="auto"/>
        </w:pBdr>
        <w:tabs>
          <w:tab w:val="left" w:pos="2977"/>
        </w:tabs>
        <w:contextualSpacing/>
      </w:pPr>
    </w:p>
    <w:p w14:paraId="1BE85E07" w14:textId="15310AE4" w:rsidR="0072578B" w:rsidRDefault="000D7AC1" w:rsidP="00584CEF">
      <w:pPr>
        <w:ind w:firstLine="0"/>
        <w:jc w:val="center"/>
        <w:rPr>
          <w:lang w:val="ru-RU"/>
        </w:rPr>
      </w:pPr>
      <w:r>
        <w:rPr>
          <w:noProof/>
        </w:rPr>
        <mc:AlternateContent>
          <mc:Choice Requires="wps">
            <w:drawing>
              <wp:anchor distT="0" distB="0" distL="114300" distR="114300" simplePos="0" relativeHeight="251666432" behindDoc="0" locked="0" layoutInCell="1" allowOverlap="1" wp14:anchorId="27CD9C41" wp14:editId="6C66ACB1">
                <wp:simplePos x="0" y="0"/>
                <wp:positionH relativeFrom="column">
                  <wp:posOffset>5654040</wp:posOffset>
                </wp:positionH>
                <wp:positionV relativeFrom="paragraph">
                  <wp:posOffset>4495800</wp:posOffset>
                </wp:positionV>
                <wp:extent cx="464820" cy="352425"/>
                <wp:effectExtent l="0" t="0" r="11430" b="28575"/>
                <wp:wrapNone/>
                <wp:docPr id="3" name="Прямоугольник 3"/>
                <wp:cNvGraphicFramePr/>
                <a:graphic xmlns:a="http://schemas.openxmlformats.org/drawingml/2006/main">
                  <a:graphicData uri="http://schemas.microsoft.com/office/word/2010/wordprocessingShape">
                    <wps:wsp>
                      <wps:cNvSpPr/>
                      <wps:spPr>
                        <a:xfrm>
                          <a:off x="0" y="0"/>
                          <a:ext cx="46482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44777" id="Прямоугольник 3" o:spid="_x0000_s1026" style="position:absolute;margin-left:445.2pt;margin-top:354pt;width:36.6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" fillcolor="white [3201]" strokecolor="white [3212]" strokeweight="1pt"/>
            </w:pict>
          </mc:Fallback>
        </mc:AlternateContent>
      </w:r>
      <w:r w:rsidR="0072578B">
        <w:rPr>
          <w:lang w:val="ru-RU"/>
        </w:rPr>
        <w:br w:type="page"/>
      </w:r>
    </w:p>
    <w:sdt>
      <w:sdtPr>
        <w:rPr>
          <w:rFonts w:ascii="Times New Roman" w:eastAsiaTheme="minorHAnsi" w:hAnsi="Times New Roman" w:cstheme="minorBidi"/>
          <w:color w:val="auto"/>
          <w:sz w:val="28"/>
          <w:szCs w:val="22"/>
          <w:lang w:val="ru-RU" w:eastAsia="en-US"/>
        </w:rPr>
        <w:id w:val="-1818568349"/>
        <w:docPartObj>
          <w:docPartGallery w:val="Table of Contents"/>
          <w:docPartUnique/>
        </w:docPartObj>
      </w:sdtPr>
      <w:sdtEndPr>
        <w:rPr>
          <w:b/>
          <w:bCs/>
        </w:rPr>
      </w:sdtEndPr>
      <w:sdtContent>
        <w:p w14:paraId="1160277A" w14:textId="710147E8" w:rsidR="00D25CB5" w:rsidRPr="00D25CB5" w:rsidRDefault="00E5415B" w:rsidP="00D25CB5">
          <w:pPr>
            <w:pStyle w:val="af4"/>
            <w:spacing w:before="0"/>
            <w:jc w:val="center"/>
            <w:rPr>
              <w:rFonts w:ascii="Times New Roman" w:hAnsi="Times New Roman" w:cs="Times New Roman"/>
              <w:color w:val="auto"/>
              <w:sz w:val="28"/>
              <w:szCs w:val="28"/>
            </w:rPr>
          </w:pPr>
          <w:r w:rsidRPr="00E3322C">
            <w:rPr>
              <w:rFonts w:eastAsia="Times New Roman" w:cs="Times New Roman"/>
              <w:b/>
              <w:bCs/>
              <w:noProof/>
              <w:sz w:val="24"/>
              <w:szCs w:val="24"/>
            </w:rPr>
            <mc:AlternateContent>
              <mc:Choice Requires="wpg">
                <w:drawing>
                  <wp:anchor distT="0" distB="0" distL="0" distR="0" simplePos="0" relativeHeight="251675648" behindDoc="1" locked="0" layoutInCell="1" hidden="0" allowOverlap="1" wp14:anchorId="08CAC4E5" wp14:editId="55882340">
                    <wp:simplePos x="0" y="0"/>
                    <wp:positionH relativeFrom="margin">
                      <wp:align>center</wp:align>
                    </wp:positionH>
                    <wp:positionV relativeFrom="margin">
                      <wp:align>center</wp:align>
                    </wp:positionV>
                    <wp:extent cx="6661150" cy="9932670"/>
                    <wp:effectExtent l="0" t="0" r="0" b="11430"/>
                    <wp:wrapNone/>
                    <wp:docPr id="2" name="Группа 2"/>
                    <wp:cNvGraphicFramePr/>
                    <a:graphic xmlns:a="http://schemas.openxmlformats.org/drawingml/2006/main">
                      <a:graphicData uri="http://schemas.microsoft.com/office/word/2010/wordprocessingGroup">
                        <wpg:wgp>
                          <wpg:cNvGrpSpPr/>
                          <wpg:grpSpPr>
                            <a:xfrm>
                              <a:off x="0" y="0"/>
                              <a:ext cx="6661150" cy="9932670"/>
                              <a:chOff x="2051303" y="0"/>
                              <a:chExt cx="6687248" cy="7560000"/>
                            </a:xfrm>
                          </wpg:grpSpPr>
                          <wpg:grpSp>
                            <wpg:cNvPr id="5" name="Группа 5"/>
                            <wpg:cNvGrpSpPr/>
                            <wpg:grpSpPr>
                              <a:xfrm>
                                <a:off x="2051303" y="0"/>
                                <a:ext cx="6687248" cy="7560000"/>
                                <a:chOff x="0" y="0"/>
                                <a:chExt cx="20297" cy="20000"/>
                              </a:xfrm>
                            </wpg:grpSpPr>
                            <wps:wsp>
                              <wps:cNvPr id="19" name="Прямоугольник 19"/>
                              <wps:cNvSpPr/>
                              <wps:spPr>
                                <a:xfrm>
                                  <a:off x="0" y="0"/>
                                  <a:ext cx="20297" cy="20000"/>
                                </a:xfrm>
                                <a:prstGeom prst="rect">
                                  <a:avLst/>
                                </a:prstGeom>
                                <a:noFill/>
                                <a:ln>
                                  <a:noFill/>
                                </a:ln>
                              </wps:spPr>
                              <wps:txbx>
                                <w:txbxContent>
                                  <w:p w14:paraId="783B8088" w14:textId="77777777" w:rsidR="00E5415B" w:rsidRDefault="00E5415B" w:rsidP="00E5415B">
                                    <w:pPr>
                                      <w:textDirection w:val="btLr"/>
                                    </w:pPr>
                                  </w:p>
                                </w:txbxContent>
                              </wps:txbx>
                              <wps:bodyPr spcFirstLastPara="1" wrap="square" lIns="91425" tIns="91425" rIns="91425" bIns="91425" anchor="ctr" anchorCtr="0">
                                <a:noAutofit/>
                              </wps:bodyPr>
                            </wps:wsp>
                            <wps:wsp>
                              <wps:cNvPr id="21" name="Прямоугольник 21"/>
                              <wps:cNvSpPr/>
                              <wps:spPr>
                                <a:xfrm>
                                  <a:off x="0" y="0"/>
                                  <a:ext cx="20000" cy="20000"/>
                                </a:xfrm>
                                <a:prstGeom prst="rect">
                                  <a:avLst/>
                                </a:prstGeom>
                                <a:noFill/>
                                <a:ln w="25400" cap="flat" cmpd="sng">
                                  <a:solidFill>
                                    <a:srgbClr val="000000"/>
                                  </a:solidFill>
                                  <a:prstDash val="solid"/>
                                  <a:miter lim="800000"/>
                                  <a:headEnd type="none" w="sm" len="sm"/>
                                  <a:tailEnd type="none" w="sm" len="sm"/>
                                </a:ln>
                              </wps:spPr>
                              <wps:txbx>
                                <w:txbxContent>
                                  <w:p w14:paraId="1DBEE74E" w14:textId="77777777" w:rsidR="00E5415B" w:rsidRDefault="00E5415B" w:rsidP="00E5415B">
                                    <w:pPr>
                                      <w:pStyle w:val="af4"/>
                                    </w:pPr>
                                  </w:p>
                                </w:txbxContent>
                              </wps:txbx>
                              <wps:bodyPr spcFirstLastPara="1" wrap="square" lIns="91425" tIns="91425" rIns="91425" bIns="91425" anchor="t" anchorCtr="0">
                                <a:noAutofit/>
                              </wps:bodyPr>
                            </wps:wsp>
                            <wps:wsp>
                              <wps:cNvPr id="22" name="Прямая со стрелкой 22"/>
                              <wps:cNvCnPr/>
                              <wps:spPr>
                                <a:xfrm>
                                  <a:off x="993" y="17183"/>
                                  <a:ext cx="2" cy="1038"/>
                                </a:xfrm>
                                <a:prstGeom prst="straightConnector1">
                                  <a:avLst/>
                                </a:prstGeom>
                                <a:noFill/>
                                <a:ln w="25400" cap="flat" cmpd="sng">
                                  <a:solidFill>
                                    <a:srgbClr val="000000"/>
                                  </a:solidFill>
                                  <a:prstDash val="solid"/>
                                  <a:round/>
                                  <a:headEnd type="none" w="med" len="med"/>
                                  <a:tailEnd type="none" w="med" len="med"/>
                                </a:ln>
                              </wps:spPr>
                              <wps:bodyPr/>
                            </wps:wsp>
                            <wps:wsp>
                              <wps:cNvPr id="23" name="Прямая со стрелкой 23"/>
                              <wps:cNvCnPr/>
                              <wps:spPr>
                                <a:xfrm>
                                  <a:off x="10" y="17173"/>
                                  <a:ext cx="19967" cy="1"/>
                                </a:xfrm>
                                <a:prstGeom prst="straightConnector1">
                                  <a:avLst/>
                                </a:prstGeom>
                                <a:noFill/>
                                <a:ln w="25400" cap="flat" cmpd="sng">
                                  <a:solidFill>
                                    <a:srgbClr val="000000"/>
                                  </a:solidFill>
                                  <a:prstDash val="solid"/>
                                  <a:round/>
                                  <a:headEnd type="none" w="med" len="med"/>
                                  <a:tailEnd type="none" w="med" len="med"/>
                                </a:ln>
                              </wps:spPr>
                              <wps:bodyPr/>
                            </wps:wsp>
                            <wps:wsp>
                              <wps:cNvPr id="26" name="Прямая со стрелкой 26"/>
                              <wps:cNvCnPr/>
                              <wps:spPr>
                                <a:xfrm>
                                  <a:off x="2186" y="17192"/>
                                  <a:ext cx="2" cy="2797"/>
                                </a:xfrm>
                                <a:prstGeom prst="straightConnector1">
                                  <a:avLst/>
                                </a:prstGeom>
                                <a:noFill/>
                                <a:ln w="25400" cap="flat" cmpd="sng">
                                  <a:solidFill>
                                    <a:srgbClr val="000000"/>
                                  </a:solidFill>
                                  <a:prstDash val="solid"/>
                                  <a:round/>
                                  <a:headEnd type="none" w="med" len="med"/>
                                  <a:tailEnd type="none" w="med" len="med"/>
                                </a:ln>
                              </wps:spPr>
                              <wps:bodyPr/>
                            </wps:wsp>
                            <wps:wsp>
                              <wps:cNvPr id="27" name="Прямая со стрелкой 27"/>
                              <wps:cNvCnPr/>
                              <wps:spPr>
                                <a:xfrm>
                                  <a:off x="4919" y="17192"/>
                                  <a:ext cx="2" cy="2797"/>
                                </a:xfrm>
                                <a:prstGeom prst="straightConnector1">
                                  <a:avLst/>
                                </a:prstGeom>
                                <a:noFill/>
                                <a:ln w="25400" cap="flat" cmpd="sng">
                                  <a:solidFill>
                                    <a:srgbClr val="000000"/>
                                  </a:solidFill>
                                  <a:prstDash val="solid"/>
                                  <a:round/>
                                  <a:headEnd type="none" w="med" len="med"/>
                                  <a:tailEnd type="none" w="med" len="med"/>
                                </a:ln>
                              </wps:spPr>
                              <wps:bodyPr/>
                            </wps:wsp>
                            <wps:wsp>
                              <wps:cNvPr id="28" name="Прямая со стрелкой 28"/>
                              <wps:cNvCnPr/>
                              <wps:spPr>
                                <a:xfrm>
                                  <a:off x="6557" y="17192"/>
                                  <a:ext cx="2" cy="2797"/>
                                </a:xfrm>
                                <a:prstGeom prst="straightConnector1">
                                  <a:avLst/>
                                </a:prstGeom>
                                <a:noFill/>
                                <a:ln w="25400" cap="flat" cmpd="sng">
                                  <a:solidFill>
                                    <a:srgbClr val="000000"/>
                                  </a:solidFill>
                                  <a:prstDash val="solid"/>
                                  <a:round/>
                                  <a:headEnd type="none" w="med" len="med"/>
                                  <a:tailEnd type="none" w="med" len="med"/>
                                </a:ln>
                              </wps:spPr>
                              <wps:bodyPr/>
                            </wps:wsp>
                            <wps:wsp>
                              <wps:cNvPr id="29" name="Прямая со стрелкой 29"/>
                              <wps:cNvCnPr/>
                              <wps:spPr>
                                <a:xfrm>
                                  <a:off x="7650" y="17183"/>
                                  <a:ext cx="2" cy="2796"/>
                                </a:xfrm>
                                <a:prstGeom prst="straightConnector1">
                                  <a:avLst/>
                                </a:prstGeom>
                                <a:noFill/>
                                <a:ln w="25400" cap="flat" cmpd="sng">
                                  <a:solidFill>
                                    <a:srgbClr val="000000"/>
                                  </a:solidFill>
                                  <a:prstDash val="solid"/>
                                  <a:round/>
                                  <a:headEnd type="none" w="med" len="med"/>
                                  <a:tailEnd type="none" w="med" len="med"/>
                                </a:ln>
                              </wps:spPr>
                              <wps:bodyPr/>
                            </wps:wsp>
                            <wps:wsp>
                              <wps:cNvPr id="30" name="Прямая со стрелкой 30"/>
                              <wps:cNvCnPr/>
                              <wps:spPr>
                                <a:xfrm>
                                  <a:off x="15848" y="18239"/>
                                  <a:ext cx="4" cy="693"/>
                                </a:xfrm>
                                <a:prstGeom prst="straightConnector1">
                                  <a:avLst/>
                                </a:prstGeom>
                                <a:noFill/>
                                <a:ln w="25400" cap="flat" cmpd="sng">
                                  <a:solidFill>
                                    <a:srgbClr val="000000"/>
                                  </a:solidFill>
                                  <a:prstDash val="solid"/>
                                  <a:round/>
                                  <a:headEnd type="none" w="med" len="med"/>
                                  <a:tailEnd type="none" w="med" len="med"/>
                                </a:ln>
                              </wps:spPr>
                              <wps:bodyPr/>
                            </wps:wsp>
                            <wps:wsp>
                              <wps:cNvPr id="31" name="Прямая со стрелкой 31"/>
                              <wps:cNvCnPr/>
                              <wps:spPr>
                                <a:xfrm>
                                  <a:off x="10" y="19293"/>
                                  <a:ext cx="7621" cy="2"/>
                                </a:xfrm>
                                <a:prstGeom prst="straightConnector1">
                                  <a:avLst/>
                                </a:prstGeom>
                                <a:noFill/>
                                <a:ln w="12700" cap="flat" cmpd="sng">
                                  <a:solidFill>
                                    <a:srgbClr val="000000"/>
                                  </a:solidFill>
                                  <a:prstDash val="solid"/>
                                  <a:round/>
                                  <a:headEnd type="none" w="med" len="med"/>
                                  <a:tailEnd type="none" w="med" len="med"/>
                                </a:ln>
                              </wps:spPr>
                              <wps:bodyPr/>
                            </wps:wsp>
                            <wps:wsp>
                              <wps:cNvPr id="32" name="Прямая со стрелкой 32"/>
                              <wps:cNvCnPr/>
                              <wps:spPr>
                                <a:xfrm>
                                  <a:off x="10" y="19646"/>
                                  <a:ext cx="7621" cy="1"/>
                                </a:xfrm>
                                <a:prstGeom prst="straightConnector1">
                                  <a:avLst/>
                                </a:prstGeom>
                                <a:noFill/>
                                <a:ln w="12700" cap="flat" cmpd="sng">
                                  <a:solidFill>
                                    <a:srgbClr val="000000"/>
                                  </a:solidFill>
                                  <a:prstDash val="solid"/>
                                  <a:round/>
                                  <a:headEnd type="none" w="med" len="med"/>
                                  <a:tailEnd type="none" w="med" len="med"/>
                                </a:ln>
                              </wps:spPr>
                              <wps:bodyPr/>
                            </wps:wsp>
                            <wps:wsp>
                              <wps:cNvPr id="33" name="Прямоугольник 33"/>
                              <wps:cNvSpPr/>
                              <wps:spPr>
                                <a:xfrm>
                                  <a:off x="54" y="17912"/>
                                  <a:ext cx="883" cy="309"/>
                                </a:xfrm>
                                <a:prstGeom prst="rect">
                                  <a:avLst/>
                                </a:prstGeom>
                                <a:noFill/>
                                <a:ln>
                                  <a:noFill/>
                                </a:ln>
                              </wps:spPr>
                              <wps:txbx>
                                <w:txbxContent>
                                  <w:p w14:paraId="3FBC6597" w14:textId="77777777" w:rsidR="00E5415B" w:rsidRDefault="00E5415B" w:rsidP="00E5415B">
                                    <w:pPr>
                                      <w:ind w:firstLine="0"/>
                                      <w:jc w:val="center"/>
                                      <w:textDirection w:val="btLr"/>
                                    </w:pPr>
                                    <w:r>
                                      <w:rPr>
                                        <w:rFonts w:ascii="ISOCPEUR" w:eastAsia="ISOCPEUR" w:hAnsi="ISOCPEUR" w:cs="ISOCPEUR"/>
                                        <w:i/>
                                        <w:color w:val="000000"/>
                                        <w:sz w:val="18"/>
                                      </w:rPr>
                                      <w:t>Изм.</w:t>
                                    </w:r>
                                  </w:p>
                                  <w:p w14:paraId="39922BEC" w14:textId="77777777" w:rsidR="00E5415B" w:rsidRDefault="00E5415B" w:rsidP="00E5415B">
                                    <w:pPr>
                                      <w:spacing w:line="275" w:lineRule="auto"/>
                                      <w:textDirection w:val="btLr"/>
                                    </w:pPr>
                                  </w:p>
                                  <w:p w14:paraId="37ABBCF3" w14:textId="77777777" w:rsidR="00E5415B" w:rsidRDefault="00E5415B" w:rsidP="00E5415B">
                                    <w:pPr>
                                      <w:jc w:val="center"/>
                                      <w:textDirection w:val="btLr"/>
                                    </w:pPr>
                                    <w:r>
                                      <w:rPr>
                                        <w:rFonts w:ascii="ISOCPEUR" w:eastAsia="ISOCPEUR" w:hAnsi="ISOCPEUR" w:cs="ISOCPEUR"/>
                                        <w:i/>
                                        <w:color w:val="000000"/>
                                        <w:sz w:val="18"/>
                                      </w:rPr>
                                      <w:t>Изм.</w:t>
                                    </w:r>
                                  </w:p>
                                  <w:p w14:paraId="527C834E" w14:textId="77777777" w:rsidR="00E5415B" w:rsidRDefault="00E5415B" w:rsidP="00E5415B">
                                    <w:pPr>
                                      <w:spacing w:line="275" w:lineRule="auto"/>
                                      <w:textDirection w:val="btLr"/>
                                    </w:pPr>
                                  </w:p>
                                  <w:p w14:paraId="0DC616B0" w14:textId="77777777" w:rsidR="00E5415B" w:rsidRDefault="00E5415B" w:rsidP="00E5415B">
                                    <w:pPr>
                                      <w:jc w:val="center"/>
                                      <w:textDirection w:val="btLr"/>
                                    </w:pPr>
                                    <w:r>
                                      <w:rPr>
                                        <w:rFonts w:ascii="ISOCPEUR" w:eastAsia="ISOCPEUR" w:hAnsi="ISOCPEUR" w:cs="ISOCPEUR"/>
                                        <w:i/>
                                        <w:color w:val="000000"/>
                                        <w:sz w:val="18"/>
                                      </w:rPr>
                                      <w:t>Изм.</w:t>
                                    </w:r>
                                  </w:p>
                                  <w:p w14:paraId="03611F21" w14:textId="77777777" w:rsidR="00E5415B" w:rsidRDefault="00E5415B" w:rsidP="00E5415B">
                                    <w:pPr>
                                      <w:spacing w:line="275" w:lineRule="auto"/>
                                      <w:textDirection w:val="btLr"/>
                                    </w:pPr>
                                  </w:p>
                                  <w:p w14:paraId="3FF3E983" w14:textId="77777777" w:rsidR="00E5415B" w:rsidRDefault="00E5415B" w:rsidP="00E5415B">
                                    <w:pPr>
                                      <w:jc w:val="center"/>
                                      <w:textDirection w:val="btLr"/>
                                    </w:pPr>
                                    <w:r>
                                      <w:rPr>
                                        <w:rFonts w:ascii="ISOCPEUR" w:eastAsia="ISOCPEUR" w:hAnsi="ISOCPEUR" w:cs="ISOCPEUR"/>
                                        <w:i/>
                                        <w:color w:val="000000"/>
                                        <w:sz w:val="18"/>
                                      </w:rPr>
                                      <w:t>Изм.</w:t>
                                    </w:r>
                                  </w:p>
                                  <w:p w14:paraId="0B522D18" w14:textId="77777777" w:rsidR="00E5415B" w:rsidRDefault="00E5415B" w:rsidP="00E5415B">
                                    <w:pPr>
                                      <w:spacing w:line="275" w:lineRule="auto"/>
                                      <w:textDirection w:val="btLr"/>
                                    </w:pPr>
                                  </w:p>
                                  <w:p w14:paraId="6A98B7C6" w14:textId="77777777" w:rsidR="00E5415B" w:rsidRDefault="00E5415B" w:rsidP="00E5415B">
                                    <w:pPr>
                                      <w:jc w:val="center"/>
                                      <w:textDirection w:val="btLr"/>
                                    </w:pPr>
                                    <w:r>
                                      <w:rPr>
                                        <w:rFonts w:ascii="ISOCPEUR" w:eastAsia="ISOCPEUR" w:hAnsi="ISOCPEUR" w:cs="ISOCPEUR"/>
                                        <w:i/>
                                        <w:color w:val="000000"/>
                                        <w:sz w:val="18"/>
                                      </w:rPr>
                                      <w:t>Изм.</w:t>
                                    </w:r>
                                  </w:p>
                                  <w:p w14:paraId="7FCF20C2" w14:textId="77777777" w:rsidR="00E5415B" w:rsidRDefault="00E5415B" w:rsidP="00E5415B">
                                    <w:pPr>
                                      <w:spacing w:line="275" w:lineRule="auto"/>
                                      <w:textDirection w:val="btLr"/>
                                    </w:pPr>
                                  </w:p>
                                  <w:p w14:paraId="4828C004" w14:textId="77777777" w:rsidR="00E5415B" w:rsidRDefault="00E5415B" w:rsidP="00E5415B">
                                    <w:pPr>
                                      <w:jc w:val="center"/>
                                      <w:textDirection w:val="btLr"/>
                                    </w:pPr>
                                    <w:r>
                                      <w:rPr>
                                        <w:rFonts w:ascii="ISOCPEUR" w:eastAsia="ISOCPEUR" w:hAnsi="ISOCPEUR" w:cs="ISOCPEUR"/>
                                        <w:i/>
                                        <w:color w:val="000000"/>
                                        <w:sz w:val="18"/>
                                      </w:rPr>
                                      <w:t>Изм.</w:t>
                                    </w:r>
                                  </w:p>
                                  <w:p w14:paraId="5E5B37F0" w14:textId="77777777" w:rsidR="00E5415B" w:rsidRDefault="00E5415B" w:rsidP="00E5415B">
                                    <w:pPr>
                                      <w:spacing w:line="275" w:lineRule="auto"/>
                                      <w:textDirection w:val="btLr"/>
                                    </w:pPr>
                                  </w:p>
                                  <w:p w14:paraId="6C7DCDE6" w14:textId="77777777" w:rsidR="00E5415B" w:rsidRDefault="00E5415B" w:rsidP="00E5415B">
                                    <w:pPr>
                                      <w:jc w:val="center"/>
                                      <w:textDirection w:val="btLr"/>
                                    </w:pPr>
                                    <w:r>
                                      <w:rPr>
                                        <w:rFonts w:ascii="ISOCPEUR" w:eastAsia="ISOCPEUR" w:hAnsi="ISOCPEUR" w:cs="ISOCPEUR"/>
                                        <w:i/>
                                        <w:color w:val="000000"/>
                                        <w:sz w:val="18"/>
                                      </w:rPr>
                                      <w:t>Изм.</w:t>
                                    </w:r>
                                  </w:p>
                                  <w:p w14:paraId="3150D6FC" w14:textId="77777777" w:rsidR="00E5415B" w:rsidRDefault="00E5415B" w:rsidP="00E5415B">
                                    <w:pPr>
                                      <w:spacing w:line="275" w:lineRule="auto"/>
                                      <w:textDirection w:val="btLr"/>
                                    </w:pPr>
                                  </w:p>
                                  <w:p w14:paraId="055440B7" w14:textId="77777777" w:rsidR="00E5415B" w:rsidRDefault="00E5415B" w:rsidP="00E5415B">
                                    <w:pPr>
                                      <w:jc w:val="center"/>
                                      <w:textDirection w:val="btLr"/>
                                    </w:pPr>
                                    <w:r>
                                      <w:rPr>
                                        <w:rFonts w:ascii="ISOCPEUR" w:eastAsia="ISOCPEUR" w:hAnsi="ISOCPEUR" w:cs="ISOCPEUR"/>
                                        <w:i/>
                                        <w:color w:val="000000"/>
                                        <w:sz w:val="18"/>
                                      </w:rPr>
                                      <w:t>Изм.</w:t>
                                    </w:r>
                                  </w:p>
                                </w:txbxContent>
                              </wps:txbx>
                              <wps:bodyPr spcFirstLastPara="1" wrap="square" lIns="12700" tIns="12700" rIns="12700" bIns="12700" anchor="t" anchorCtr="0">
                                <a:noAutofit/>
                              </wps:bodyPr>
                            </wps:wsp>
                            <wps:wsp>
                              <wps:cNvPr id="34" name="Прямоугольник 34"/>
                              <wps:cNvSpPr/>
                              <wps:spPr>
                                <a:xfrm>
                                  <a:off x="1051" y="17912"/>
                                  <a:ext cx="1100" cy="309"/>
                                </a:xfrm>
                                <a:prstGeom prst="rect">
                                  <a:avLst/>
                                </a:prstGeom>
                                <a:noFill/>
                                <a:ln>
                                  <a:noFill/>
                                </a:ln>
                              </wps:spPr>
                              <wps:txbx>
                                <w:txbxContent>
                                  <w:p w14:paraId="0C4364AE" w14:textId="77777777" w:rsidR="00E5415B" w:rsidRDefault="00E5415B" w:rsidP="00E5415B">
                                    <w:pPr>
                                      <w:ind w:firstLine="0"/>
                                      <w:jc w:val="center"/>
                                      <w:textDirection w:val="btLr"/>
                                    </w:pPr>
                                    <w:r>
                                      <w:rPr>
                                        <w:rFonts w:ascii="ISOCPEUR" w:eastAsia="ISOCPEUR" w:hAnsi="ISOCPEUR" w:cs="ISOCPEUR"/>
                                        <w:i/>
                                        <w:color w:val="000000"/>
                                        <w:sz w:val="18"/>
                                      </w:rPr>
                                      <w:t>Лист</w:t>
                                    </w:r>
                                  </w:p>
                                  <w:p w14:paraId="107A2388" w14:textId="77777777" w:rsidR="00E5415B" w:rsidRDefault="00E5415B" w:rsidP="00E5415B">
                                    <w:pPr>
                                      <w:spacing w:line="275" w:lineRule="auto"/>
                                      <w:textDirection w:val="btLr"/>
                                    </w:pPr>
                                  </w:p>
                                  <w:p w14:paraId="38B1D45A" w14:textId="77777777" w:rsidR="00E5415B" w:rsidRDefault="00E5415B" w:rsidP="00E5415B">
                                    <w:pPr>
                                      <w:jc w:val="center"/>
                                      <w:textDirection w:val="btLr"/>
                                    </w:pPr>
                                    <w:r>
                                      <w:rPr>
                                        <w:rFonts w:ascii="ISOCPEUR" w:eastAsia="ISOCPEUR" w:hAnsi="ISOCPEUR" w:cs="ISOCPEUR"/>
                                        <w:i/>
                                        <w:color w:val="000000"/>
                                        <w:sz w:val="18"/>
                                      </w:rPr>
                                      <w:t>Лист</w:t>
                                    </w:r>
                                  </w:p>
                                  <w:p w14:paraId="192C402A" w14:textId="77777777" w:rsidR="00E5415B" w:rsidRDefault="00E5415B" w:rsidP="00E5415B">
                                    <w:pPr>
                                      <w:spacing w:line="275" w:lineRule="auto"/>
                                      <w:textDirection w:val="btLr"/>
                                    </w:pPr>
                                  </w:p>
                                  <w:p w14:paraId="51A638F7" w14:textId="77777777" w:rsidR="00E5415B" w:rsidRDefault="00E5415B" w:rsidP="00E5415B">
                                    <w:pPr>
                                      <w:jc w:val="center"/>
                                      <w:textDirection w:val="btLr"/>
                                    </w:pPr>
                                    <w:r>
                                      <w:rPr>
                                        <w:rFonts w:ascii="ISOCPEUR" w:eastAsia="ISOCPEUR" w:hAnsi="ISOCPEUR" w:cs="ISOCPEUR"/>
                                        <w:i/>
                                        <w:color w:val="000000"/>
                                        <w:sz w:val="18"/>
                                      </w:rPr>
                                      <w:t>Лист</w:t>
                                    </w:r>
                                  </w:p>
                                  <w:p w14:paraId="70E42DED" w14:textId="77777777" w:rsidR="00E5415B" w:rsidRDefault="00E5415B" w:rsidP="00E5415B">
                                    <w:pPr>
                                      <w:spacing w:line="275" w:lineRule="auto"/>
                                      <w:textDirection w:val="btLr"/>
                                    </w:pPr>
                                  </w:p>
                                  <w:p w14:paraId="7CC2C0E6" w14:textId="77777777" w:rsidR="00E5415B" w:rsidRDefault="00E5415B" w:rsidP="00E5415B">
                                    <w:pPr>
                                      <w:jc w:val="center"/>
                                      <w:textDirection w:val="btLr"/>
                                    </w:pPr>
                                    <w:r>
                                      <w:rPr>
                                        <w:rFonts w:ascii="ISOCPEUR" w:eastAsia="ISOCPEUR" w:hAnsi="ISOCPEUR" w:cs="ISOCPEUR"/>
                                        <w:i/>
                                        <w:color w:val="000000"/>
                                        <w:sz w:val="18"/>
                                      </w:rPr>
                                      <w:t>Лист</w:t>
                                    </w:r>
                                  </w:p>
                                  <w:p w14:paraId="566F35A8" w14:textId="77777777" w:rsidR="00E5415B" w:rsidRDefault="00E5415B" w:rsidP="00E5415B">
                                    <w:pPr>
                                      <w:spacing w:line="275" w:lineRule="auto"/>
                                      <w:textDirection w:val="btLr"/>
                                    </w:pPr>
                                  </w:p>
                                  <w:p w14:paraId="036A62D9" w14:textId="77777777" w:rsidR="00E5415B" w:rsidRDefault="00E5415B" w:rsidP="00E5415B">
                                    <w:pPr>
                                      <w:jc w:val="center"/>
                                      <w:textDirection w:val="btLr"/>
                                    </w:pPr>
                                    <w:r>
                                      <w:rPr>
                                        <w:rFonts w:ascii="ISOCPEUR" w:eastAsia="ISOCPEUR" w:hAnsi="ISOCPEUR" w:cs="ISOCPEUR"/>
                                        <w:i/>
                                        <w:color w:val="000000"/>
                                        <w:sz w:val="18"/>
                                      </w:rPr>
                                      <w:t>Лист</w:t>
                                    </w:r>
                                  </w:p>
                                  <w:p w14:paraId="235ED921" w14:textId="77777777" w:rsidR="00E5415B" w:rsidRDefault="00E5415B" w:rsidP="00E5415B">
                                    <w:pPr>
                                      <w:spacing w:line="275" w:lineRule="auto"/>
                                      <w:textDirection w:val="btLr"/>
                                    </w:pPr>
                                  </w:p>
                                  <w:p w14:paraId="08BC869B" w14:textId="77777777" w:rsidR="00E5415B" w:rsidRDefault="00E5415B" w:rsidP="00E5415B">
                                    <w:pPr>
                                      <w:jc w:val="center"/>
                                      <w:textDirection w:val="btLr"/>
                                    </w:pPr>
                                    <w:r>
                                      <w:rPr>
                                        <w:rFonts w:ascii="ISOCPEUR" w:eastAsia="ISOCPEUR" w:hAnsi="ISOCPEUR" w:cs="ISOCPEUR"/>
                                        <w:i/>
                                        <w:color w:val="000000"/>
                                        <w:sz w:val="18"/>
                                      </w:rPr>
                                      <w:t>Лист</w:t>
                                    </w:r>
                                  </w:p>
                                  <w:p w14:paraId="4384A3F4" w14:textId="77777777" w:rsidR="00E5415B" w:rsidRDefault="00E5415B" w:rsidP="00E5415B">
                                    <w:pPr>
                                      <w:spacing w:line="275" w:lineRule="auto"/>
                                      <w:textDirection w:val="btLr"/>
                                    </w:pPr>
                                  </w:p>
                                  <w:p w14:paraId="52929198" w14:textId="77777777" w:rsidR="00E5415B" w:rsidRDefault="00E5415B" w:rsidP="00E5415B">
                                    <w:pPr>
                                      <w:jc w:val="center"/>
                                      <w:textDirection w:val="btLr"/>
                                    </w:pPr>
                                    <w:r>
                                      <w:rPr>
                                        <w:rFonts w:ascii="ISOCPEUR" w:eastAsia="ISOCPEUR" w:hAnsi="ISOCPEUR" w:cs="ISOCPEUR"/>
                                        <w:i/>
                                        <w:color w:val="000000"/>
                                        <w:sz w:val="18"/>
                                      </w:rPr>
                                      <w:t>Лист</w:t>
                                    </w:r>
                                  </w:p>
                                  <w:p w14:paraId="5BE858C5" w14:textId="77777777" w:rsidR="00E5415B" w:rsidRDefault="00E5415B" w:rsidP="00E5415B">
                                    <w:pPr>
                                      <w:spacing w:line="275" w:lineRule="auto"/>
                                      <w:textDirection w:val="btLr"/>
                                    </w:pPr>
                                  </w:p>
                                  <w:p w14:paraId="7BA274A0" w14:textId="77777777" w:rsidR="00E5415B" w:rsidRDefault="00E5415B" w:rsidP="00E5415B">
                                    <w:pPr>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35" name="Прямоугольник 35"/>
                              <wps:cNvSpPr/>
                              <wps:spPr>
                                <a:xfrm>
                                  <a:off x="2267" y="17912"/>
                                  <a:ext cx="2573" cy="309"/>
                                </a:xfrm>
                                <a:prstGeom prst="rect">
                                  <a:avLst/>
                                </a:prstGeom>
                                <a:noFill/>
                                <a:ln>
                                  <a:noFill/>
                                </a:ln>
                              </wps:spPr>
                              <wps:txbx>
                                <w:txbxContent>
                                  <w:p w14:paraId="22611005" w14:textId="77777777" w:rsidR="00E5415B" w:rsidRDefault="00E5415B" w:rsidP="00E5415B">
                                    <w:pPr>
                                      <w:ind w:firstLine="0"/>
                                      <w:jc w:val="center"/>
                                      <w:textDirection w:val="btLr"/>
                                    </w:pPr>
                                    <w:r>
                                      <w:rPr>
                                        <w:rFonts w:ascii="ISOCPEUR" w:eastAsia="ISOCPEUR" w:hAnsi="ISOCPEUR" w:cs="ISOCPEUR"/>
                                        <w:i/>
                                        <w:color w:val="000000"/>
                                        <w:sz w:val="18"/>
                                      </w:rPr>
                                      <w:t>№ докум.</w:t>
                                    </w:r>
                                  </w:p>
                                  <w:p w14:paraId="00B046E5" w14:textId="77777777" w:rsidR="00E5415B" w:rsidRDefault="00E5415B" w:rsidP="00E5415B">
                                    <w:pPr>
                                      <w:spacing w:line="275" w:lineRule="auto"/>
                                      <w:textDirection w:val="btLr"/>
                                    </w:pPr>
                                  </w:p>
                                  <w:p w14:paraId="059C5FB7" w14:textId="77777777" w:rsidR="00E5415B" w:rsidRDefault="00E5415B" w:rsidP="00E5415B">
                                    <w:pPr>
                                      <w:jc w:val="center"/>
                                      <w:textDirection w:val="btLr"/>
                                    </w:pPr>
                                    <w:r>
                                      <w:rPr>
                                        <w:rFonts w:ascii="ISOCPEUR" w:eastAsia="ISOCPEUR" w:hAnsi="ISOCPEUR" w:cs="ISOCPEUR"/>
                                        <w:i/>
                                        <w:color w:val="000000"/>
                                        <w:sz w:val="18"/>
                                      </w:rPr>
                                      <w:t>№ докум.</w:t>
                                    </w:r>
                                  </w:p>
                                  <w:p w14:paraId="5B109C83" w14:textId="77777777" w:rsidR="00E5415B" w:rsidRDefault="00E5415B" w:rsidP="00E5415B">
                                    <w:pPr>
                                      <w:spacing w:line="275" w:lineRule="auto"/>
                                      <w:textDirection w:val="btLr"/>
                                    </w:pPr>
                                  </w:p>
                                  <w:p w14:paraId="2751394C" w14:textId="77777777" w:rsidR="00E5415B" w:rsidRDefault="00E5415B" w:rsidP="00E5415B">
                                    <w:pPr>
                                      <w:jc w:val="center"/>
                                      <w:textDirection w:val="btLr"/>
                                    </w:pPr>
                                    <w:r>
                                      <w:rPr>
                                        <w:rFonts w:ascii="ISOCPEUR" w:eastAsia="ISOCPEUR" w:hAnsi="ISOCPEUR" w:cs="ISOCPEUR"/>
                                        <w:i/>
                                        <w:color w:val="000000"/>
                                        <w:sz w:val="18"/>
                                      </w:rPr>
                                      <w:t>№ докум.</w:t>
                                    </w:r>
                                  </w:p>
                                  <w:p w14:paraId="720FDBD1" w14:textId="77777777" w:rsidR="00E5415B" w:rsidRDefault="00E5415B" w:rsidP="00E5415B">
                                    <w:pPr>
                                      <w:spacing w:line="275" w:lineRule="auto"/>
                                      <w:textDirection w:val="btLr"/>
                                    </w:pPr>
                                  </w:p>
                                  <w:p w14:paraId="6570DE81" w14:textId="77777777" w:rsidR="00E5415B" w:rsidRDefault="00E5415B" w:rsidP="00E5415B">
                                    <w:pPr>
                                      <w:jc w:val="center"/>
                                      <w:textDirection w:val="btLr"/>
                                    </w:pPr>
                                    <w:r>
                                      <w:rPr>
                                        <w:rFonts w:ascii="ISOCPEUR" w:eastAsia="ISOCPEUR" w:hAnsi="ISOCPEUR" w:cs="ISOCPEUR"/>
                                        <w:i/>
                                        <w:color w:val="000000"/>
                                        <w:sz w:val="18"/>
                                      </w:rPr>
                                      <w:t>№ докум.</w:t>
                                    </w:r>
                                  </w:p>
                                  <w:p w14:paraId="3614E530" w14:textId="77777777" w:rsidR="00E5415B" w:rsidRDefault="00E5415B" w:rsidP="00E5415B">
                                    <w:pPr>
                                      <w:spacing w:line="275" w:lineRule="auto"/>
                                      <w:textDirection w:val="btLr"/>
                                    </w:pPr>
                                  </w:p>
                                  <w:p w14:paraId="5AA9329C" w14:textId="77777777" w:rsidR="00E5415B" w:rsidRDefault="00E5415B" w:rsidP="00E5415B">
                                    <w:pPr>
                                      <w:jc w:val="center"/>
                                      <w:textDirection w:val="btLr"/>
                                    </w:pPr>
                                    <w:r>
                                      <w:rPr>
                                        <w:rFonts w:ascii="ISOCPEUR" w:eastAsia="ISOCPEUR" w:hAnsi="ISOCPEUR" w:cs="ISOCPEUR"/>
                                        <w:i/>
                                        <w:color w:val="000000"/>
                                        <w:sz w:val="18"/>
                                      </w:rPr>
                                      <w:t>№ докум.</w:t>
                                    </w:r>
                                  </w:p>
                                  <w:p w14:paraId="28077226" w14:textId="77777777" w:rsidR="00E5415B" w:rsidRDefault="00E5415B" w:rsidP="00E5415B">
                                    <w:pPr>
                                      <w:spacing w:line="275" w:lineRule="auto"/>
                                      <w:textDirection w:val="btLr"/>
                                    </w:pPr>
                                  </w:p>
                                  <w:p w14:paraId="40B2EFBA" w14:textId="77777777" w:rsidR="00E5415B" w:rsidRDefault="00E5415B" w:rsidP="00E5415B">
                                    <w:pPr>
                                      <w:jc w:val="center"/>
                                      <w:textDirection w:val="btLr"/>
                                    </w:pPr>
                                    <w:r>
                                      <w:rPr>
                                        <w:rFonts w:ascii="ISOCPEUR" w:eastAsia="ISOCPEUR" w:hAnsi="ISOCPEUR" w:cs="ISOCPEUR"/>
                                        <w:i/>
                                        <w:color w:val="000000"/>
                                        <w:sz w:val="18"/>
                                      </w:rPr>
                                      <w:t>№ докум.</w:t>
                                    </w:r>
                                  </w:p>
                                  <w:p w14:paraId="2BA376D5" w14:textId="77777777" w:rsidR="00E5415B" w:rsidRDefault="00E5415B" w:rsidP="00E5415B">
                                    <w:pPr>
                                      <w:spacing w:line="275" w:lineRule="auto"/>
                                      <w:textDirection w:val="btLr"/>
                                    </w:pPr>
                                  </w:p>
                                  <w:p w14:paraId="39128F10" w14:textId="77777777" w:rsidR="00E5415B" w:rsidRDefault="00E5415B" w:rsidP="00E5415B">
                                    <w:pPr>
                                      <w:jc w:val="center"/>
                                      <w:textDirection w:val="btLr"/>
                                    </w:pPr>
                                    <w:r>
                                      <w:rPr>
                                        <w:rFonts w:ascii="ISOCPEUR" w:eastAsia="ISOCPEUR" w:hAnsi="ISOCPEUR" w:cs="ISOCPEUR"/>
                                        <w:i/>
                                        <w:color w:val="000000"/>
                                        <w:sz w:val="18"/>
                                      </w:rPr>
                                      <w:t>№ докум.</w:t>
                                    </w:r>
                                  </w:p>
                                  <w:p w14:paraId="18072FCF" w14:textId="77777777" w:rsidR="00E5415B" w:rsidRDefault="00E5415B" w:rsidP="00E5415B">
                                    <w:pPr>
                                      <w:spacing w:line="275" w:lineRule="auto"/>
                                      <w:textDirection w:val="btLr"/>
                                    </w:pPr>
                                  </w:p>
                                  <w:p w14:paraId="66C1C741" w14:textId="77777777" w:rsidR="00E5415B" w:rsidRDefault="00E5415B" w:rsidP="00E5415B">
                                    <w:pPr>
                                      <w:jc w:val="center"/>
                                      <w:textDirection w:val="btLr"/>
                                    </w:pPr>
                                    <w:r>
                                      <w:rPr>
                                        <w:rFonts w:ascii="ISOCPEUR" w:eastAsia="ISOCPEUR" w:hAnsi="ISOCPEUR" w:cs="ISOCPEUR"/>
                                        <w:i/>
                                        <w:color w:val="000000"/>
                                        <w:sz w:val="18"/>
                                      </w:rPr>
                                      <w:t>№ докум.</w:t>
                                    </w:r>
                                  </w:p>
                                </w:txbxContent>
                              </wps:txbx>
                              <wps:bodyPr spcFirstLastPara="1" wrap="square" lIns="12700" tIns="12700" rIns="12700" bIns="12700" anchor="t" anchorCtr="0">
                                <a:noAutofit/>
                              </wps:bodyPr>
                            </wps:wsp>
                            <wps:wsp>
                              <wps:cNvPr id="36" name="Прямоугольник 36"/>
                              <wps:cNvSpPr/>
                              <wps:spPr>
                                <a:xfrm>
                                  <a:off x="4983" y="17912"/>
                                  <a:ext cx="1534" cy="309"/>
                                </a:xfrm>
                                <a:prstGeom prst="rect">
                                  <a:avLst/>
                                </a:prstGeom>
                                <a:noFill/>
                                <a:ln>
                                  <a:noFill/>
                                </a:ln>
                              </wps:spPr>
                              <wps:txbx>
                                <w:txbxContent>
                                  <w:p w14:paraId="3305E527" w14:textId="77777777" w:rsidR="00E5415B" w:rsidRDefault="00E5415B" w:rsidP="00E5415B">
                                    <w:pPr>
                                      <w:ind w:firstLine="0"/>
                                      <w:jc w:val="center"/>
                                      <w:textDirection w:val="btLr"/>
                                    </w:pPr>
                                    <w:r>
                                      <w:rPr>
                                        <w:rFonts w:ascii="ISOCPEUR" w:eastAsia="ISOCPEUR" w:hAnsi="ISOCPEUR" w:cs="ISOCPEUR"/>
                                        <w:i/>
                                        <w:color w:val="000000"/>
                                        <w:sz w:val="18"/>
                                      </w:rPr>
                                      <w:t>Подпись</w:t>
                                    </w:r>
                                  </w:p>
                                  <w:p w14:paraId="0434C929" w14:textId="77777777" w:rsidR="00E5415B" w:rsidRDefault="00E5415B" w:rsidP="00E5415B">
                                    <w:pPr>
                                      <w:spacing w:line="275" w:lineRule="auto"/>
                                      <w:textDirection w:val="btLr"/>
                                    </w:pPr>
                                  </w:p>
                                  <w:p w14:paraId="7815E203" w14:textId="77777777" w:rsidR="00E5415B" w:rsidRDefault="00E5415B" w:rsidP="00E5415B">
                                    <w:pPr>
                                      <w:jc w:val="center"/>
                                      <w:textDirection w:val="btLr"/>
                                    </w:pPr>
                                    <w:r>
                                      <w:rPr>
                                        <w:rFonts w:ascii="ISOCPEUR" w:eastAsia="ISOCPEUR" w:hAnsi="ISOCPEUR" w:cs="ISOCPEUR"/>
                                        <w:i/>
                                        <w:color w:val="000000"/>
                                        <w:sz w:val="18"/>
                                      </w:rPr>
                                      <w:t>Подпись</w:t>
                                    </w:r>
                                  </w:p>
                                  <w:p w14:paraId="7A8C8F29" w14:textId="77777777" w:rsidR="00E5415B" w:rsidRDefault="00E5415B" w:rsidP="00E5415B">
                                    <w:pPr>
                                      <w:spacing w:line="275" w:lineRule="auto"/>
                                      <w:textDirection w:val="btLr"/>
                                    </w:pPr>
                                  </w:p>
                                  <w:p w14:paraId="7D5D24AE" w14:textId="77777777" w:rsidR="00E5415B" w:rsidRDefault="00E5415B" w:rsidP="00E5415B">
                                    <w:pPr>
                                      <w:jc w:val="center"/>
                                      <w:textDirection w:val="btLr"/>
                                    </w:pPr>
                                    <w:r>
                                      <w:rPr>
                                        <w:rFonts w:ascii="ISOCPEUR" w:eastAsia="ISOCPEUR" w:hAnsi="ISOCPEUR" w:cs="ISOCPEUR"/>
                                        <w:i/>
                                        <w:color w:val="000000"/>
                                        <w:sz w:val="18"/>
                                      </w:rPr>
                                      <w:t>Подпись</w:t>
                                    </w:r>
                                  </w:p>
                                  <w:p w14:paraId="79553319" w14:textId="77777777" w:rsidR="00E5415B" w:rsidRDefault="00E5415B" w:rsidP="00E5415B">
                                    <w:pPr>
                                      <w:spacing w:line="275" w:lineRule="auto"/>
                                      <w:textDirection w:val="btLr"/>
                                    </w:pPr>
                                  </w:p>
                                  <w:p w14:paraId="54964B14" w14:textId="77777777" w:rsidR="00E5415B" w:rsidRDefault="00E5415B" w:rsidP="00E5415B">
                                    <w:pPr>
                                      <w:jc w:val="center"/>
                                      <w:textDirection w:val="btLr"/>
                                    </w:pPr>
                                    <w:r>
                                      <w:rPr>
                                        <w:rFonts w:ascii="ISOCPEUR" w:eastAsia="ISOCPEUR" w:hAnsi="ISOCPEUR" w:cs="ISOCPEUR"/>
                                        <w:i/>
                                        <w:color w:val="000000"/>
                                        <w:sz w:val="18"/>
                                      </w:rPr>
                                      <w:t>Подпись</w:t>
                                    </w:r>
                                  </w:p>
                                  <w:p w14:paraId="24CB27FE" w14:textId="77777777" w:rsidR="00E5415B" w:rsidRDefault="00E5415B" w:rsidP="00E5415B">
                                    <w:pPr>
                                      <w:spacing w:line="275" w:lineRule="auto"/>
                                      <w:textDirection w:val="btLr"/>
                                    </w:pPr>
                                  </w:p>
                                  <w:p w14:paraId="20C9FA11" w14:textId="77777777" w:rsidR="00E5415B" w:rsidRDefault="00E5415B" w:rsidP="00E5415B">
                                    <w:pPr>
                                      <w:jc w:val="center"/>
                                      <w:textDirection w:val="btLr"/>
                                    </w:pPr>
                                    <w:r>
                                      <w:rPr>
                                        <w:rFonts w:ascii="ISOCPEUR" w:eastAsia="ISOCPEUR" w:hAnsi="ISOCPEUR" w:cs="ISOCPEUR"/>
                                        <w:i/>
                                        <w:color w:val="000000"/>
                                        <w:sz w:val="18"/>
                                      </w:rPr>
                                      <w:t>Подпись</w:t>
                                    </w:r>
                                  </w:p>
                                  <w:p w14:paraId="7F8B19E4" w14:textId="77777777" w:rsidR="00E5415B" w:rsidRDefault="00E5415B" w:rsidP="00E5415B">
                                    <w:pPr>
                                      <w:spacing w:line="275" w:lineRule="auto"/>
                                      <w:textDirection w:val="btLr"/>
                                    </w:pPr>
                                  </w:p>
                                  <w:p w14:paraId="166D371E" w14:textId="77777777" w:rsidR="00E5415B" w:rsidRDefault="00E5415B" w:rsidP="00E5415B">
                                    <w:pPr>
                                      <w:jc w:val="center"/>
                                      <w:textDirection w:val="btLr"/>
                                    </w:pPr>
                                    <w:r>
                                      <w:rPr>
                                        <w:rFonts w:ascii="ISOCPEUR" w:eastAsia="ISOCPEUR" w:hAnsi="ISOCPEUR" w:cs="ISOCPEUR"/>
                                        <w:i/>
                                        <w:color w:val="000000"/>
                                        <w:sz w:val="18"/>
                                      </w:rPr>
                                      <w:t>Подпись</w:t>
                                    </w:r>
                                  </w:p>
                                  <w:p w14:paraId="76E833F7" w14:textId="77777777" w:rsidR="00E5415B" w:rsidRDefault="00E5415B" w:rsidP="00E5415B">
                                    <w:pPr>
                                      <w:spacing w:line="275" w:lineRule="auto"/>
                                      <w:textDirection w:val="btLr"/>
                                    </w:pPr>
                                  </w:p>
                                  <w:p w14:paraId="451E822B" w14:textId="77777777" w:rsidR="00E5415B" w:rsidRDefault="00E5415B" w:rsidP="00E5415B">
                                    <w:pPr>
                                      <w:jc w:val="center"/>
                                      <w:textDirection w:val="btLr"/>
                                    </w:pPr>
                                    <w:r>
                                      <w:rPr>
                                        <w:rFonts w:ascii="ISOCPEUR" w:eastAsia="ISOCPEUR" w:hAnsi="ISOCPEUR" w:cs="ISOCPEUR"/>
                                        <w:i/>
                                        <w:color w:val="000000"/>
                                        <w:sz w:val="18"/>
                                      </w:rPr>
                                      <w:t>Подпись</w:t>
                                    </w:r>
                                  </w:p>
                                  <w:p w14:paraId="3E7473C7" w14:textId="77777777" w:rsidR="00E5415B" w:rsidRDefault="00E5415B" w:rsidP="00E5415B">
                                    <w:pPr>
                                      <w:spacing w:line="275" w:lineRule="auto"/>
                                      <w:textDirection w:val="btLr"/>
                                    </w:pPr>
                                  </w:p>
                                  <w:p w14:paraId="148A7010" w14:textId="77777777" w:rsidR="00E5415B" w:rsidRDefault="00E5415B" w:rsidP="00E5415B">
                                    <w:pPr>
                                      <w:jc w:val="center"/>
                                      <w:textDirection w:val="btLr"/>
                                    </w:pPr>
                                    <w:r>
                                      <w:rPr>
                                        <w:rFonts w:ascii="ISOCPEUR" w:eastAsia="ISOCPEUR" w:hAnsi="ISOCPEUR" w:cs="ISOCPEUR"/>
                                        <w:i/>
                                        <w:color w:val="000000"/>
                                        <w:sz w:val="18"/>
                                      </w:rPr>
                                      <w:t>Подпись</w:t>
                                    </w:r>
                                  </w:p>
                                </w:txbxContent>
                              </wps:txbx>
                              <wps:bodyPr spcFirstLastPara="1" wrap="square" lIns="12700" tIns="12700" rIns="12700" bIns="12700" anchor="t" anchorCtr="0">
                                <a:noAutofit/>
                              </wps:bodyPr>
                            </wps:wsp>
                            <wps:wsp>
                              <wps:cNvPr id="37" name="Прямоугольник 37"/>
                              <wps:cNvSpPr/>
                              <wps:spPr>
                                <a:xfrm>
                                  <a:off x="6604" y="17912"/>
                                  <a:ext cx="1000" cy="309"/>
                                </a:xfrm>
                                <a:prstGeom prst="rect">
                                  <a:avLst/>
                                </a:prstGeom>
                                <a:noFill/>
                                <a:ln>
                                  <a:noFill/>
                                </a:ln>
                              </wps:spPr>
                              <wps:txbx>
                                <w:txbxContent>
                                  <w:p w14:paraId="1DF9D654" w14:textId="77777777" w:rsidR="00E5415B" w:rsidRDefault="00E5415B" w:rsidP="00E5415B">
                                    <w:pPr>
                                      <w:ind w:firstLine="0"/>
                                      <w:jc w:val="center"/>
                                      <w:textDirection w:val="btLr"/>
                                    </w:pPr>
                                    <w:r>
                                      <w:rPr>
                                        <w:rFonts w:ascii="ISOCPEUR" w:eastAsia="ISOCPEUR" w:hAnsi="ISOCPEUR" w:cs="ISOCPEUR"/>
                                        <w:i/>
                                        <w:color w:val="000000"/>
                                        <w:sz w:val="18"/>
                                      </w:rPr>
                                      <w:t>Дата</w:t>
                                    </w:r>
                                  </w:p>
                                  <w:p w14:paraId="14A0170E" w14:textId="77777777" w:rsidR="00E5415B" w:rsidRDefault="00E5415B" w:rsidP="00E5415B">
                                    <w:pPr>
                                      <w:spacing w:line="275" w:lineRule="auto"/>
                                      <w:textDirection w:val="btLr"/>
                                    </w:pPr>
                                  </w:p>
                                  <w:p w14:paraId="5CA132F3" w14:textId="77777777" w:rsidR="00E5415B" w:rsidRDefault="00E5415B" w:rsidP="00E5415B">
                                    <w:pPr>
                                      <w:jc w:val="center"/>
                                      <w:textDirection w:val="btLr"/>
                                    </w:pPr>
                                    <w:r>
                                      <w:rPr>
                                        <w:rFonts w:ascii="ISOCPEUR" w:eastAsia="ISOCPEUR" w:hAnsi="ISOCPEUR" w:cs="ISOCPEUR"/>
                                        <w:i/>
                                        <w:color w:val="000000"/>
                                        <w:sz w:val="18"/>
                                      </w:rPr>
                                      <w:t>Дата</w:t>
                                    </w:r>
                                  </w:p>
                                  <w:p w14:paraId="2F2C7D54" w14:textId="77777777" w:rsidR="00E5415B" w:rsidRDefault="00E5415B" w:rsidP="00E5415B">
                                    <w:pPr>
                                      <w:spacing w:line="275" w:lineRule="auto"/>
                                      <w:textDirection w:val="btLr"/>
                                    </w:pPr>
                                  </w:p>
                                  <w:p w14:paraId="58D0CC51" w14:textId="77777777" w:rsidR="00E5415B" w:rsidRDefault="00E5415B" w:rsidP="00E5415B">
                                    <w:pPr>
                                      <w:jc w:val="center"/>
                                      <w:textDirection w:val="btLr"/>
                                    </w:pPr>
                                    <w:r>
                                      <w:rPr>
                                        <w:rFonts w:ascii="ISOCPEUR" w:eastAsia="ISOCPEUR" w:hAnsi="ISOCPEUR" w:cs="ISOCPEUR"/>
                                        <w:i/>
                                        <w:color w:val="000000"/>
                                        <w:sz w:val="18"/>
                                      </w:rPr>
                                      <w:t>Дата</w:t>
                                    </w:r>
                                  </w:p>
                                  <w:p w14:paraId="5D3B203B" w14:textId="77777777" w:rsidR="00E5415B" w:rsidRDefault="00E5415B" w:rsidP="00E5415B">
                                    <w:pPr>
                                      <w:spacing w:line="275" w:lineRule="auto"/>
                                      <w:textDirection w:val="btLr"/>
                                    </w:pPr>
                                  </w:p>
                                  <w:p w14:paraId="40506B59" w14:textId="77777777" w:rsidR="00E5415B" w:rsidRDefault="00E5415B" w:rsidP="00E5415B">
                                    <w:pPr>
                                      <w:jc w:val="center"/>
                                      <w:textDirection w:val="btLr"/>
                                    </w:pPr>
                                    <w:r>
                                      <w:rPr>
                                        <w:rFonts w:ascii="ISOCPEUR" w:eastAsia="ISOCPEUR" w:hAnsi="ISOCPEUR" w:cs="ISOCPEUR"/>
                                        <w:i/>
                                        <w:color w:val="000000"/>
                                        <w:sz w:val="18"/>
                                      </w:rPr>
                                      <w:t>Дата</w:t>
                                    </w:r>
                                  </w:p>
                                  <w:p w14:paraId="68330F18" w14:textId="77777777" w:rsidR="00E5415B" w:rsidRDefault="00E5415B" w:rsidP="00E5415B">
                                    <w:pPr>
                                      <w:spacing w:line="275" w:lineRule="auto"/>
                                      <w:textDirection w:val="btLr"/>
                                    </w:pPr>
                                  </w:p>
                                  <w:p w14:paraId="09D6FCCA" w14:textId="77777777" w:rsidR="00E5415B" w:rsidRDefault="00E5415B" w:rsidP="00E5415B">
                                    <w:pPr>
                                      <w:jc w:val="center"/>
                                      <w:textDirection w:val="btLr"/>
                                    </w:pPr>
                                    <w:r>
                                      <w:rPr>
                                        <w:rFonts w:ascii="ISOCPEUR" w:eastAsia="ISOCPEUR" w:hAnsi="ISOCPEUR" w:cs="ISOCPEUR"/>
                                        <w:i/>
                                        <w:color w:val="000000"/>
                                        <w:sz w:val="18"/>
                                      </w:rPr>
                                      <w:t>Дата</w:t>
                                    </w:r>
                                  </w:p>
                                  <w:p w14:paraId="17AC8888" w14:textId="77777777" w:rsidR="00E5415B" w:rsidRDefault="00E5415B" w:rsidP="00E5415B">
                                    <w:pPr>
                                      <w:spacing w:line="275" w:lineRule="auto"/>
                                      <w:textDirection w:val="btLr"/>
                                    </w:pPr>
                                  </w:p>
                                  <w:p w14:paraId="50FE9742" w14:textId="77777777" w:rsidR="00E5415B" w:rsidRDefault="00E5415B" w:rsidP="00E5415B">
                                    <w:pPr>
                                      <w:jc w:val="center"/>
                                      <w:textDirection w:val="btLr"/>
                                    </w:pPr>
                                    <w:r>
                                      <w:rPr>
                                        <w:rFonts w:ascii="ISOCPEUR" w:eastAsia="ISOCPEUR" w:hAnsi="ISOCPEUR" w:cs="ISOCPEUR"/>
                                        <w:i/>
                                        <w:color w:val="000000"/>
                                        <w:sz w:val="18"/>
                                      </w:rPr>
                                      <w:t>Дата</w:t>
                                    </w:r>
                                  </w:p>
                                  <w:p w14:paraId="51FD8E40" w14:textId="77777777" w:rsidR="00E5415B" w:rsidRDefault="00E5415B" w:rsidP="00E5415B">
                                    <w:pPr>
                                      <w:spacing w:line="275" w:lineRule="auto"/>
                                      <w:textDirection w:val="btLr"/>
                                    </w:pPr>
                                  </w:p>
                                  <w:p w14:paraId="07470DD6" w14:textId="77777777" w:rsidR="00E5415B" w:rsidRDefault="00E5415B" w:rsidP="00E5415B">
                                    <w:pPr>
                                      <w:jc w:val="center"/>
                                      <w:textDirection w:val="btLr"/>
                                    </w:pPr>
                                    <w:r>
                                      <w:rPr>
                                        <w:rFonts w:ascii="ISOCPEUR" w:eastAsia="ISOCPEUR" w:hAnsi="ISOCPEUR" w:cs="ISOCPEUR"/>
                                        <w:i/>
                                        <w:color w:val="000000"/>
                                        <w:sz w:val="18"/>
                                      </w:rPr>
                                      <w:t>Дата</w:t>
                                    </w:r>
                                  </w:p>
                                  <w:p w14:paraId="4BEA8363" w14:textId="77777777" w:rsidR="00E5415B" w:rsidRDefault="00E5415B" w:rsidP="00E5415B">
                                    <w:pPr>
                                      <w:spacing w:line="275" w:lineRule="auto"/>
                                      <w:textDirection w:val="btLr"/>
                                    </w:pPr>
                                  </w:p>
                                  <w:p w14:paraId="7EBF5317" w14:textId="77777777" w:rsidR="00E5415B" w:rsidRDefault="00E5415B" w:rsidP="00E5415B">
                                    <w:pPr>
                                      <w:jc w:val="center"/>
                                      <w:textDirection w:val="btLr"/>
                                    </w:pPr>
                                    <w:r>
                                      <w:rPr>
                                        <w:rFonts w:ascii="ISOCPEUR" w:eastAsia="ISOCPEUR" w:hAnsi="ISOCPEUR" w:cs="ISOCPEUR"/>
                                        <w:i/>
                                        <w:color w:val="000000"/>
                                        <w:sz w:val="18"/>
                                      </w:rPr>
                                      <w:t>Дата</w:t>
                                    </w:r>
                                  </w:p>
                                </w:txbxContent>
                              </wps:txbx>
                              <wps:bodyPr spcFirstLastPara="1" wrap="square" lIns="12700" tIns="12700" rIns="12700" bIns="12700" anchor="t" anchorCtr="0">
                                <a:noAutofit/>
                              </wps:bodyPr>
                            </wps:wsp>
                            <wps:wsp>
                              <wps:cNvPr id="38" name="Прямоугольник 38"/>
                              <wps:cNvSpPr/>
                              <wps:spPr>
                                <a:xfrm>
                                  <a:off x="15929" y="18258"/>
                                  <a:ext cx="1475" cy="309"/>
                                </a:xfrm>
                                <a:prstGeom prst="rect">
                                  <a:avLst/>
                                </a:prstGeom>
                                <a:noFill/>
                                <a:ln>
                                  <a:noFill/>
                                </a:ln>
                              </wps:spPr>
                              <wps:txbx>
                                <w:txbxContent>
                                  <w:p w14:paraId="0CE3894D" w14:textId="77777777" w:rsidR="00E5415B" w:rsidRDefault="00E5415B" w:rsidP="00E5415B">
                                    <w:pPr>
                                      <w:ind w:firstLine="0"/>
                                      <w:jc w:val="center"/>
                                      <w:textDirection w:val="btLr"/>
                                    </w:pPr>
                                    <w:r>
                                      <w:rPr>
                                        <w:rFonts w:ascii="ISOCPEUR" w:eastAsia="ISOCPEUR" w:hAnsi="ISOCPEUR" w:cs="ISOCPEUR"/>
                                        <w:i/>
                                        <w:color w:val="000000"/>
                                        <w:sz w:val="18"/>
                                      </w:rPr>
                                      <w:t>Лист</w:t>
                                    </w:r>
                                  </w:p>
                                  <w:p w14:paraId="101710D6" w14:textId="77777777" w:rsidR="00E5415B" w:rsidRDefault="00E5415B" w:rsidP="00E5415B">
                                    <w:pPr>
                                      <w:spacing w:line="275" w:lineRule="auto"/>
                                      <w:textDirection w:val="btLr"/>
                                    </w:pPr>
                                  </w:p>
                                  <w:p w14:paraId="5FEDAE9E" w14:textId="77777777" w:rsidR="00E5415B" w:rsidRDefault="00E5415B" w:rsidP="00E5415B">
                                    <w:pPr>
                                      <w:jc w:val="center"/>
                                      <w:textDirection w:val="btLr"/>
                                    </w:pPr>
                                    <w:r>
                                      <w:rPr>
                                        <w:rFonts w:ascii="ISOCPEUR" w:eastAsia="ISOCPEUR" w:hAnsi="ISOCPEUR" w:cs="ISOCPEUR"/>
                                        <w:i/>
                                        <w:color w:val="000000"/>
                                        <w:sz w:val="18"/>
                                      </w:rPr>
                                      <w:t>Лист</w:t>
                                    </w:r>
                                  </w:p>
                                  <w:p w14:paraId="3C50CB2D" w14:textId="77777777" w:rsidR="00E5415B" w:rsidRDefault="00E5415B" w:rsidP="00E5415B">
                                    <w:pPr>
                                      <w:spacing w:line="275" w:lineRule="auto"/>
                                      <w:textDirection w:val="btLr"/>
                                    </w:pPr>
                                  </w:p>
                                  <w:p w14:paraId="028F46C8" w14:textId="77777777" w:rsidR="00E5415B" w:rsidRDefault="00E5415B" w:rsidP="00E5415B">
                                    <w:pPr>
                                      <w:jc w:val="center"/>
                                      <w:textDirection w:val="btLr"/>
                                    </w:pPr>
                                    <w:r>
                                      <w:rPr>
                                        <w:rFonts w:ascii="ISOCPEUR" w:eastAsia="ISOCPEUR" w:hAnsi="ISOCPEUR" w:cs="ISOCPEUR"/>
                                        <w:i/>
                                        <w:color w:val="000000"/>
                                        <w:sz w:val="18"/>
                                      </w:rPr>
                                      <w:t>Лист</w:t>
                                    </w:r>
                                  </w:p>
                                  <w:p w14:paraId="4D9B1A6E" w14:textId="77777777" w:rsidR="00E5415B" w:rsidRDefault="00E5415B" w:rsidP="00E5415B">
                                    <w:pPr>
                                      <w:spacing w:line="275" w:lineRule="auto"/>
                                      <w:textDirection w:val="btLr"/>
                                    </w:pPr>
                                  </w:p>
                                  <w:p w14:paraId="5251DB82" w14:textId="77777777" w:rsidR="00E5415B" w:rsidRDefault="00E5415B" w:rsidP="00E5415B">
                                    <w:pPr>
                                      <w:jc w:val="center"/>
                                      <w:textDirection w:val="btLr"/>
                                    </w:pPr>
                                    <w:r>
                                      <w:rPr>
                                        <w:rFonts w:ascii="ISOCPEUR" w:eastAsia="ISOCPEUR" w:hAnsi="ISOCPEUR" w:cs="ISOCPEUR"/>
                                        <w:i/>
                                        <w:color w:val="000000"/>
                                        <w:sz w:val="18"/>
                                      </w:rPr>
                                      <w:t>Лист</w:t>
                                    </w:r>
                                  </w:p>
                                  <w:p w14:paraId="295EEA23" w14:textId="77777777" w:rsidR="00E5415B" w:rsidRDefault="00E5415B" w:rsidP="00E5415B">
                                    <w:pPr>
                                      <w:spacing w:line="275" w:lineRule="auto"/>
                                      <w:textDirection w:val="btLr"/>
                                    </w:pPr>
                                  </w:p>
                                  <w:p w14:paraId="3949075F" w14:textId="77777777" w:rsidR="00E5415B" w:rsidRDefault="00E5415B" w:rsidP="00E5415B">
                                    <w:pPr>
                                      <w:jc w:val="center"/>
                                      <w:textDirection w:val="btLr"/>
                                    </w:pPr>
                                    <w:r>
                                      <w:rPr>
                                        <w:rFonts w:ascii="ISOCPEUR" w:eastAsia="ISOCPEUR" w:hAnsi="ISOCPEUR" w:cs="ISOCPEUR"/>
                                        <w:i/>
                                        <w:color w:val="000000"/>
                                        <w:sz w:val="18"/>
                                      </w:rPr>
                                      <w:t>Лист</w:t>
                                    </w:r>
                                  </w:p>
                                  <w:p w14:paraId="41ACAC5E" w14:textId="77777777" w:rsidR="00E5415B" w:rsidRDefault="00E5415B" w:rsidP="00E5415B">
                                    <w:pPr>
                                      <w:spacing w:line="275" w:lineRule="auto"/>
                                      <w:textDirection w:val="btLr"/>
                                    </w:pPr>
                                  </w:p>
                                  <w:p w14:paraId="185D585C" w14:textId="77777777" w:rsidR="00E5415B" w:rsidRDefault="00E5415B" w:rsidP="00E5415B">
                                    <w:pPr>
                                      <w:jc w:val="center"/>
                                      <w:textDirection w:val="btLr"/>
                                    </w:pPr>
                                    <w:r>
                                      <w:rPr>
                                        <w:rFonts w:ascii="ISOCPEUR" w:eastAsia="ISOCPEUR" w:hAnsi="ISOCPEUR" w:cs="ISOCPEUR"/>
                                        <w:i/>
                                        <w:color w:val="000000"/>
                                        <w:sz w:val="18"/>
                                      </w:rPr>
                                      <w:t>Лист</w:t>
                                    </w:r>
                                  </w:p>
                                  <w:p w14:paraId="50137C77" w14:textId="77777777" w:rsidR="00E5415B" w:rsidRDefault="00E5415B" w:rsidP="00E5415B">
                                    <w:pPr>
                                      <w:spacing w:line="275" w:lineRule="auto"/>
                                      <w:textDirection w:val="btLr"/>
                                    </w:pPr>
                                  </w:p>
                                  <w:p w14:paraId="169AC02B" w14:textId="77777777" w:rsidR="00E5415B" w:rsidRDefault="00E5415B" w:rsidP="00E5415B">
                                    <w:pPr>
                                      <w:jc w:val="center"/>
                                      <w:textDirection w:val="btLr"/>
                                    </w:pPr>
                                    <w:r>
                                      <w:rPr>
                                        <w:rFonts w:ascii="ISOCPEUR" w:eastAsia="ISOCPEUR" w:hAnsi="ISOCPEUR" w:cs="ISOCPEUR"/>
                                        <w:i/>
                                        <w:color w:val="000000"/>
                                        <w:sz w:val="18"/>
                                      </w:rPr>
                                      <w:t>Лист</w:t>
                                    </w:r>
                                  </w:p>
                                  <w:p w14:paraId="49CAEA6B" w14:textId="77777777" w:rsidR="00E5415B" w:rsidRDefault="00E5415B" w:rsidP="00E5415B">
                                    <w:pPr>
                                      <w:spacing w:line="275" w:lineRule="auto"/>
                                      <w:textDirection w:val="btLr"/>
                                    </w:pPr>
                                  </w:p>
                                  <w:p w14:paraId="088FD893" w14:textId="77777777" w:rsidR="00E5415B" w:rsidRDefault="00E5415B" w:rsidP="00E5415B">
                                    <w:pPr>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39" name="Прямоугольник 39"/>
                              <wps:cNvSpPr/>
                              <wps:spPr>
                                <a:xfrm>
                                  <a:off x="15929" y="18623"/>
                                  <a:ext cx="1475" cy="310"/>
                                </a:xfrm>
                                <a:prstGeom prst="rect">
                                  <a:avLst/>
                                </a:prstGeom>
                                <a:noFill/>
                                <a:ln>
                                  <a:noFill/>
                                </a:ln>
                              </wps:spPr>
                              <wps:txbx>
                                <w:txbxContent>
                                  <w:p w14:paraId="117440BE" w14:textId="77777777" w:rsidR="00E5415B" w:rsidRPr="00761C35" w:rsidRDefault="00E5415B" w:rsidP="00E5415B">
                                    <w:pPr>
                                      <w:ind w:firstLine="0"/>
                                      <w:jc w:val="center"/>
                                      <w:textDirection w:val="btLr"/>
                                      <w:rPr>
                                        <w:lang w:val="en-US"/>
                                      </w:rPr>
                                    </w:pPr>
                                    <w:r>
                                      <w:rPr>
                                        <w:rFonts w:ascii="ISOCPEUR" w:eastAsia="ISOCPEUR" w:hAnsi="ISOCPEUR" w:cs="ISOCPEUR"/>
                                        <w:i/>
                                        <w:color w:val="000000"/>
                                        <w:sz w:val="18"/>
                                        <w:lang w:val="en-US"/>
                                      </w:rPr>
                                      <w:t>3</w:t>
                                    </w:r>
                                  </w:p>
                                  <w:p w14:paraId="33E47B7C" w14:textId="77777777" w:rsidR="00E5415B" w:rsidRDefault="00E5415B" w:rsidP="00E5415B">
                                    <w:pPr>
                                      <w:spacing w:line="275" w:lineRule="auto"/>
                                      <w:textDirection w:val="btLr"/>
                                    </w:pPr>
                                  </w:p>
                                  <w:p w14:paraId="5F62224E" w14:textId="77777777" w:rsidR="00E5415B" w:rsidRDefault="00E5415B" w:rsidP="00E5415B">
                                    <w:pPr>
                                      <w:jc w:val="center"/>
                                      <w:textDirection w:val="btLr"/>
                                    </w:pPr>
                                    <w:r>
                                      <w:rPr>
                                        <w:rFonts w:ascii="ISOCPEUR" w:eastAsia="ISOCPEUR" w:hAnsi="ISOCPEUR" w:cs="ISOCPEUR"/>
                                        <w:i/>
                                        <w:color w:val="000000"/>
                                        <w:sz w:val="18"/>
                                      </w:rPr>
                                      <w:t>3</w:t>
                                    </w:r>
                                  </w:p>
                                  <w:p w14:paraId="52CAF781" w14:textId="77777777" w:rsidR="00E5415B" w:rsidRDefault="00E5415B" w:rsidP="00E5415B">
                                    <w:pPr>
                                      <w:spacing w:line="275" w:lineRule="auto"/>
                                      <w:textDirection w:val="btLr"/>
                                    </w:pPr>
                                  </w:p>
                                  <w:p w14:paraId="4F8602A7" w14:textId="77777777" w:rsidR="00E5415B" w:rsidRDefault="00E5415B" w:rsidP="00E5415B">
                                    <w:pPr>
                                      <w:jc w:val="center"/>
                                      <w:textDirection w:val="btLr"/>
                                    </w:pPr>
                                    <w:r>
                                      <w:rPr>
                                        <w:rFonts w:ascii="ISOCPEUR" w:eastAsia="ISOCPEUR" w:hAnsi="ISOCPEUR" w:cs="ISOCPEUR"/>
                                        <w:i/>
                                        <w:color w:val="000000"/>
                                        <w:sz w:val="18"/>
                                      </w:rPr>
                                      <w:t>3</w:t>
                                    </w:r>
                                  </w:p>
                                  <w:p w14:paraId="6320A4FF" w14:textId="77777777" w:rsidR="00E5415B" w:rsidRDefault="00E5415B" w:rsidP="00E5415B">
                                    <w:pPr>
                                      <w:spacing w:line="275" w:lineRule="auto"/>
                                      <w:textDirection w:val="btLr"/>
                                    </w:pPr>
                                  </w:p>
                                  <w:p w14:paraId="7666ACCA" w14:textId="77777777" w:rsidR="00E5415B" w:rsidRDefault="00E5415B" w:rsidP="00E5415B">
                                    <w:pPr>
                                      <w:jc w:val="center"/>
                                      <w:textDirection w:val="btLr"/>
                                    </w:pPr>
                                    <w:r>
                                      <w:rPr>
                                        <w:rFonts w:ascii="ISOCPEUR" w:eastAsia="ISOCPEUR" w:hAnsi="ISOCPEUR" w:cs="ISOCPEUR"/>
                                        <w:i/>
                                        <w:color w:val="000000"/>
                                        <w:sz w:val="18"/>
                                      </w:rPr>
                                      <w:t>3</w:t>
                                    </w:r>
                                  </w:p>
                                  <w:p w14:paraId="5BFFBFA3" w14:textId="77777777" w:rsidR="00E5415B" w:rsidRDefault="00E5415B" w:rsidP="00E5415B">
                                    <w:pPr>
                                      <w:spacing w:line="275" w:lineRule="auto"/>
                                      <w:textDirection w:val="btLr"/>
                                    </w:pPr>
                                  </w:p>
                                  <w:p w14:paraId="7D67AC99" w14:textId="77777777" w:rsidR="00E5415B" w:rsidRDefault="00E5415B" w:rsidP="00E5415B">
                                    <w:pPr>
                                      <w:jc w:val="center"/>
                                      <w:textDirection w:val="btLr"/>
                                    </w:pPr>
                                    <w:r>
                                      <w:rPr>
                                        <w:rFonts w:ascii="ISOCPEUR" w:eastAsia="ISOCPEUR" w:hAnsi="ISOCPEUR" w:cs="ISOCPEUR"/>
                                        <w:i/>
                                        <w:color w:val="000000"/>
                                        <w:sz w:val="18"/>
                                      </w:rPr>
                                      <w:t>2</w:t>
                                    </w:r>
                                  </w:p>
                                  <w:p w14:paraId="0D55685D" w14:textId="77777777" w:rsidR="00E5415B" w:rsidRDefault="00E5415B" w:rsidP="00E5415B">
                                    <w:pPr>
                                      <w:spacing w:line="275" w:lineRule="auto"/>
                                      <w:textDirection w:val="btLr"/>
                                    </w:pPr>
                                  </w:p>
                                  <w:p w14:paraId="20917827" w14:textId="77777777" w:rsidR="00E5415B" w:rsidRDefault="00E5415B" w:rsidP="00E5415B">
                                    <w:pPr>
                                      <w:jc w:val="center"/>
                                      <w:textDirection w:val="btLr"/>
                                    </w:pPr>
                                    <w:r>
                                      <w:rPr>
                                        <w:rFonts w:ascii="ISOCPEUR" w:eastAsia="ISOCPEUR" w:hAnsi="ISOCPEUR" w:cs="ISOCPEUR"/>
                                        <w:i/>
                                        <w:color w:val="000000"/>
                                        <w:sz w:val="18"/>
                                      </w:rPr>
                                      <w:t>3</w:t>
                                    </w:r>
                                  </w:p>
                                  <w:p w14:paraId="07BB24C5" w14:textId="77777777" w:rsidR="00E5415B" w:rsidRDefault="00E5415B" w:rsidP="00E5415B">
                                    <w:pPr>
                                      <w:spacing w:line="275" w:lineRule="auto"/>
                                      <w:textDirection w:val="btLr"/>
                                    </w:pPr>
                                  </w:p>
                                  <w:p w14:paraId="317E60AD" w14:textId="77777777" w:rsidR="00E5415B" w:rsidRDefault="00E5415B" w:rsidP="00E5415B">
                                    <w:pPr>
                                      <w:jc w:val="center"/>
                                      <w:textDirection w:val="btLr"/>
                                    </w:pPr>
                                    <w:r>
                                      <w:rPr>
                                        <w:rFonts w:ascii="ISOCPEUR" w:eastAsia="ISOCPEUR" w:hAnsi="ISOCPEUR" w:cs="ISOCPEUR"/>
                                        <w:i/>
                                        <w:color w:val="000000"/>
                                        <w:sz w:val="18"/>
                                      </w:rPr>
                                      <w:t>3</w:t>
                                    </w:r>
                                  </w:p>
                                  <w:p w14:paraId="584F8EC9" w14:textId="77777777" w:rsidR="00E5415B" w:rsidRDefault="00E5415B" w:rsidP="00E5415B">
                                    <w:pPr>
                                      <w:spacing w:line="275" w:lineRule="auto"/>
                                      <w:textDirection w:val="btLr"/>
                                    </w:pPr>
                                  </w:p>
                                  <w:p w14:paraId="7F2588DC" w14:textId="77777777" w:rsidR="00E5415B" w:rsidRDefault="00E5415B" w:rsidP="00E5415B">
                                    <w:pPr>
                                      <w:jc w:val="center"/>
                                      <w:textDirection w:val="btLr"/>
                                    </w:pPr>
                                    <w:r>
                                      <w:rPr>
                                        <w:rFonts w:ascii="ISOCPEUR" w:eastAsia="ISOCPEUR" w:hAnsi="ISOCPEUR" w:cs="ISOCPEUR"/>
                                        <w:i/>
                                        <w:color w:val="000000"/>
                                        <w:sz w:val="18"/>
                                      </w:rPr>
                                      <w:t>3</w:t>
                                    </w:r>
                                  </w:p>
                                </w:txbxContent>
                              </wps:txbx>
                              <wps:bodyPr spcFirstLastPara="1" wrap="square" lIns="12700" tIns="12700" rIns="12700" bIns="12700" anchor="t" anchorCtr="0">
                                <a:noAutofit/>
                              </wps:bodyPr>
                            </wps:wsp>
                            <wps:wsp>
                              <wps:cNvPr id="40" name="Прямоугольник 40"/>
                              <wps:cNvSpPr/>
                              <wps:spPr>
                                <a:xfrm>
                                  <a:off x="7756" y="17444"/>
                                  <a:ext cx="12158" cy="777"/>
                                </a:xfrm>
                                <a:prstGeom prst="rect">
                                  <a:avLst/>
                                </a:prstGeom>
                                <a:noFill/>
                                <a:ln>
                                  <a:noFill/>
                                </a:ln>
                              </wps:spPr>
                              <wps:txbx>
                                <w:txbxContent>
                                  <w:p w14:paraId="5E0069F0" w14:textId="77777777" w:rsidR="00E5415B" w:rsidRPr="00FD3AC1" w:rsidRDefault="00E5415B" w:rsidP="00E5415B">
                                    <w:pPr>
                                      <w:jc w:val="center"/>
                                      <w:rPr>
                                        <w:rFonts w:eastAsia="ISOCPEUR" w:cs="Times New Roman"/>
                                        <w:iCs/>
                                        <w:color w:val="000000"/>
                                        <w:sz w:val="36"/>
                                        <w:szCs w:val="36"/>
                                      </w:rPr>
                                    </w:pPr>
                                    <w:r>
                                      <w:rPr>
                                        <w:rFonts w:eastAsia="ISOCPEUR" w:cs="Times New Roman"/>
                                        <w:iCs/>
                                        <w:color w:val="000000"/>
                                        <w:sz w:val="36"/>
                                        <w:szCs w:val="36"/>
                                        <w:lang w:val="ru-RU"/>
                                      </w:rPr>
                                      <w:t xml:space="preserve">КП </w:t>
                                    </w:r>
                                    <w:r w:rsidRPr="00FD3AC1">
                                      <w:rPr>
                                        <w:rFonts w:eastAsia="ISOCPEUR" w:cs="Times New Roman"/>
                                        <w:iCs/>
                                        <w:color w:val="000000"/>
                                        <w:sz w:val="36"/>
                                        <w:szCs w:val="36"/>
                                      </w:rPr>
                                      <w:t>Т.29200</w:t>
                                    </w:r>
                                    <w:r>
                                      <w:rPr>
                                        <w:rFonts w:eastAsia="ISOCPEUR" w:cs="Times New Roman"/>
                                        <w:iCs/>
                                        <w:color w:val="000000"/>
                                        <w:sz w:val="36"/>
                                        <w:szCs w:val="36"/>
                                        <w:lang w:val="ru-RU"/>
                                      </w:rPr>
                                      <w:t>1</w:t>
                                    </w:r>
                                    <w:r w:rsidRPr="00FD3AC1">
                                      <w:rPr>
                                        <w:rFonts w:eastAsia="ISOCPEUR" w:cs="Times New Roman"/>
                                        <w:iCs/>
                                        <w:color w:val="000000"/>
                                        <w:sz w:val="36"/>
                                        <w:szCs w:val="36"/>
                                      </w:rPr>
                                      <w:t>.40</w:t>
                                    </w:r>
                                    <w:r>
                                      <w:rPr>
                                        <w:rFonts w:eastAsia="ISOCPEUR" w:cs="Times New Roman"/>
                                        <w:iCs/>
                                        <w:color w:val="000000"/>
                                        <w:sz w:val="36"/>
                                        <w:szCs w:val="36"/>
                                        <w:lang w:val="ru-RU"/>
                                      </w:rPr>
                                      <w:t>1 ПЗ</w:t>
                                    </w:r>
                                  </w:p>
                                  <w:p w14:paraId="50ED0C81" w14:textId="77777777" w:rsidR="00E5415B" w:rsidRDefault="00E5415B" w:rsidP="00E5415B">
                                    <w:pPr>
                                      <w:spacing w:line="275" w:lineRule="auto"/>
                                      <w:textDirection w:val="btLr"/>
                                    </w:pPr>
                                  </w:p>
                                  <w:p w14:paraId="3105956B" w14:textId="77777777" w:rsidR="00E5415B" w:rsidRDefault="00E5415B" w:rsidP="00E5415B">
                                    <w:pPr>
                                      <w:ind w:right="-115"/>
                                      <w:jc w:val="center"/>
                                      <w:textDirection w:val="btLr"/>
                                    </w:pPr>
                                    <w:r>
                                      <w:rPr>
                                        <w:rFonts w:ascii="ISOCPEUR" w:eastAsia="ISOCPEUR" w:hAnsi="ISOCPEUR" w:cs="ISOCPEUR"/>
                                        <w:i/>
                                        <w:color w:val="000000"/>
                                        <w:sz w:val="30"/>
                                      </w:rPr>
                                      <w:t>КП Т.716007.401 ПЗ</w:t>
                                    </w:r>
                                  </w:p>
                                  <w:p w14:paraId="3E41FA92" w14:textId="77777777" w:rsidR="00E5415B" w:rsidRDefault="00E5415B" w:rsidP="00E5415B">
                                    <w:pPr>
                                      <w:spacing w:line="275" w:lineRule="auto"/>
                                      <w:textDirection w:val="btLr"/>
                                    </w:pPr>
                                  </w:p>
                                  <w:p w14:paraId="04367E92" w14:textId="77777777" w:rsidR="00E5415B" w:rsidRDefault="00E5415B" w:rsidP="00E5415B">
                                    <w:pPr>
                                      <w:ind w:right="-115"/>
                                      <w:jc w:val="center"/>
                                      <w:textDirection w:val="btLr"/>
                                    </w:pPr>
                                    <w:r>
                                      <w:rPr>
                                        <w:rFonts w:ascii="ISOCPEUR" w:eastAsia="ISOCPEUR" w:hAnsi="ISOCPEUR" w:cs="ISOCPEUR"/>
                                        <w:i/>
                                        <w:color w:val="000000"/>
                                        <w:sz w:val="30"/>
                                      </w:rPr>
                                      <w:t>КП Т.716009.401 ПЗ</w:t>
                                    </w:r>
                                  </w:p>
                                  <w:p w14:paraId="39A25E1D" w14:textId="77777777" w:rsidR="00E5415B" w:rsidRDefault="00E5415B" w:rsidP="00E5415B">
                                    <w:pPr>
                                      <w:spacing w:line="275" w:lineRule="auto"/>
                                      <w:textDirection w:val="btLr"/>
                                    </w:pPr>
                                  </w:p>
                                  <w:p w14:paraId="2501456B" w14:textId="77777777" w:rsidR="00E5415B" w:rsidRDefault="00E5415B" w:rsidP="00E5415B">
                                    <w:pPr>
                                      <w:ind w:right="-115"/>
                                      <w:jc w:val="center"/>
                                      <w:textDirection w:val="btLr"/>
                                    </w:pPr>
                                    <w:r>
                                      <w:rPr>
                                        <w:rFonts w:ascii="ISOCPEUR" w:eastAsia="ISOCPEUR" w:hAnsi="ISOCPEUR" w:cs="ISOCPEUR"/>
                                        <w:i/>
                                        <w:color w:val="000000"/>
                                        <w:sz w:val="30"/>
                                      </w:rPr>
                                      <w:t>КП Т.716007.401 ПЗ</w:t>
                                    </w:r>
                                  </w:p>
                                  <w:p w14:paraId="3CD0ED44" w14:textId="77777777" w:rsidR="00E5415B" w:rsidRDefault="00E5415B" w:rsidP="00E5415B">
                                    <w:pPr>
                                      <w:spacing w:line="275" w:lineRule="auto"/>
                                      <w:textDirection w:val="btLr"/>
                                    </w:pPr>
                                  </w:p>
                                  <w:p w14:paraId="362B29E9" w14:textId="77777777" w:rsidR="00E5415B" w:rsidRDefault="00E5415B" w:rsidP="00E5415B">
                                    <w:pPr>
                                      <w:ind w:right="-115"/>
                                      <w:jc w:val="center"/>
                                      <w:textDirection w:val="btLr"/>
                                    </w:pPr>
                                    <w:r>
                                      <w:rPr>
                                        <w:rFonts w:ascii="ISOCPEUR" w:eastAsia="ISOCPEUR" w:hAnsi="ISOCPEUR" w:cs="ISOCPEUR"/>
                                        <w:i/>
                                        <w:color w:val="000000"/>
                                        <w:sz w:val="30"/>
                                      </w:rPr>
                                      <w:t>ОП Т.893023</w:t>
                                    </w:r>
                                  </w:p>
                                  <w:p w14:paraId="30F3B22D" w14:textId="77777777" w:rsidR="00E5415B" w:rsidRDefault="00E5415B" w:rsidP="00E5415B">
                                    <w:pPr>
                                      <w:spacing w:line="275" w:lineRule="auto"/>
                                      <w:textDirection w:val="btLr"/>
                                    </w:pPr>
                                  </w:p>
                                  <w:p w14:paraId="10073CB8" w14:textId="77777777" w:rsidR="00E5415B" w:rsidRDefault="00E5415B" w:rsidP="00E5415B">
                                    <w:pPr>
                                      <w:ind w:right="-115"/>
                                      <w:jc w:val="center"/>
                                      <w:textDirection w:val="btLr"/>
                                    </w:pPr>
                                    <w:r>
                                      <w:rPr>
                                        <w:rFonts w:ascii="ISOCPEUR" w:eastAsia="ISOCPEUR" w:hAnsi="ISOCPEUR" w:cs="ISOCPEUR"/>
                                        <w:i/>
                                        <w:color w:val="000000"/>
                                        <w:sz w:val="30"/>
                                      </w:rPr>
                                      <w:t>КП Т.716007.401 ПЗ</w:t>
                                    </w:r>
                                  </w:p>
                                  <w:p w14:paraId="00B1268E" w14:textId="77777777" w:rsidR="00E5415B" w:rsidRDefault="00E5415B" w:rsidP="00E5415B">
                                    <w:pPr>
                                      <w:spacing w:line="275" w:lineRule="auto"/>
                                      <w:textDirection w:val="btLr"/>
                                    </w:pPr>
                                  </w:p>
                                  <w:p w14:paraId="2720C28B" w14:textId="77777777" w:rsidR="00E5415B" w:rsidRDefault="00E5415B" w:rsidP="00E5415B">
                                    <w:pPr>
                                      <w:ind w:right="-115"/>
                                      <w:jc w:val="center"/>
                                      <w:textDirection w:val="btLr"/>
                                    </w:pPr>
                                    <w:r>
                                      <w:rPr>
                                        <w:rFonts w:ascii="ISOCPEUR" w:eastAsia="ISOCPEUR" w:hAnsi="ISOCPEUR" w:cs="ISOCPEUR"/>
                                        <w:i/>
                                        <w:color w:val="000000"/>
                                        <w:sz w:val="30"/>
                                      </w:rPr>
                                      <w:t>КП Т.716009.401 ПЗ</w:t>
                                    </w:r>
                                  </w:p>
                                  <w:p w14:paraId="2ED427BD" w14:textId="77777777" w:rsidR="00E5415B" w:rsidRDefault="00E5415B" w:rsidP="00E5415B">
                                    <w:pPr>
                                      <w:spacing w:line="275" w:lineRule="auto"/>
                                      <w:textDirection w:val="btLr"/>
                                    </w:pPr>
                                  </w:p>
                                  <w:p w14:paraId="1C054974" w14:textId="77777777" w:rsidR="00E5415B" w:rsidRDefault="00E5415B" w:rsidP="00E5415B">
                                    <w:pPr>
                                      <w:ind w:right="-115"/>
                                      <w:jc w:val="center"/>
                                      <w:textDirection w:val="btLr"/>
                                    </w:pPr>
                                    <w:r>
                                      <w:rPr>
                                        <w:rFonts w:ascii="ISOCPEUR" w:eastAsia="ISOCPEUR" w:hAnsi="ISOCPEUR" w:cs="ISOCPEUR"/>
                                        <w:i/>
                                        <w:color w:val="000000"/>
                                        <w:sz w:val="30"/>
                                      </w:rPr>
                                      <w:t>КП Т.716007.401 ПЗ</w:t>
                                    </w:r>
                                  </w:p>
                                </w:txbxContent>
                              </wps:txbx>
                              <wps:bodyPr spcFirstLastPara="1" wrap="square" lIns="12700" tIns="12700" rIns="12700" bIns="12700" anchor="t" anchorCtr="0">
                                <a:noAutofit/>
                              </wps:bodyPr>
                            </wps:wsp>
                            <wps:wsp>
                              <wps:cNvPr id="41" name="Прямая со стрелкой 41"/>
                              <wps:cNvCnPr/>
                              <wps:spPr>
                                <a:xfrm>
                                  <a:off x="12" y="18233"/>
                                  <a:ext cx="19967" cy="1"/>
                                </a:xfrm>
                                <a:prstGeom prst="straightConnector1">
                                  <a:avLst/>
                                </a:prstGeom>
                                <a:noFill/>
                                <a:ln w="25400" cap="flat" cmpd="sng">
                                  <a:solidFill>
                                    <a:srgbClr val="000000"/>
                                  </a:solidFill>
                                  <a:prstDash val="solid"/>
                                  <a:round/>
                                  <a:headEnd type="none" w="med" len="med"/>
                                  <a:tailEnd type="none" w="med" len="med"/>
                                </a:ln>
                              </wps:spPr>
                              <wps:bodyPr/>
                            </wps:wsp>
                            <wps:wsp>
                              <wps:cNvPr id="42" name="Прямая со стрелкой 42"/>
                              <wps:cNvCnPr/>
                              <wps:spPr>
                                <a:xfrm>
                                  <a:off x="25" y="17881"/>
                                  <a:ext cx="7621" cy="1"/>
                                </a:xfrm>
                                <a:prstGeom prst="straightConnector1">
                                  <a:avLst/>
                                </a:prstGeom>
                                <a:noFill/>
                                <a:ln w="25400" cap="flat" cmpd="sng">
                                  <a:solidFill>
                                    <a:srgbClr val="000000"/>
                                  </a:solidFill>
                                  <a:prstDash val="solid"/>
                                  <a:round/>
                                  <a:headEnd type="none" w="med" len="med"/>
                                  <a:tailEnd type="none" w="med" len="med"/>
                                </a:ln>
                              </wps:spPr>
                              <wps:bodyPr/>
                            </wps:wsp>
                            <wps:wsp>
                              <wps:cNvPr id="43" name="Прямая со стрелкой 43"/>
                              <wps:cNvCnPr/>
                              <wps:spPr>
                                <a:xfrm>
                                  <a:off x="10" y="17526"/>
                                  <a:ext cx="7621" cy="1"/>
                                </a:xfrm>
                                <a:prstGeom prst="straightConnector1">
                                  <a:avLst/>
                                </a:prstGeom>
                                <a:noFill/>
                                <a:ln w="12700" cap="flat" cmpd="sng">
                                  <a:solidFill>
                                    <a:srgbClr val="000000"/>
                                  </a:solidFill>
                                  <a:prstDash val="solid"/>
                                  <a:round/>
                                  <a:headEnd type="none" w="med" len="med"/>
                                  <a:tailEnd type="none" w="med" len="med"/>
                                </a:ln>
                              </wps:spPr>
                              <wps:bodyPr/>
                            </wps:wsp>
                            <wps:wsp>
                              <wps:cNvPr id="44" name="Прямая со стрелкой 44"/>
                              <wps:cNvCnPr/>
                              <wps:spPr>
                                <a:xfrm>
                                  <a:off x="10" y="18938"/>
                                  <a:ext cx="7621" cy="1"/>
                                </a:xfrm>
                                <a:prstGeom prst="straightConnector1">
                                  <a:avLst/>
                                </a:prstGeom>
                                <a:noFill/>
                                <a:ln w="12700" cap="flat" cmpd="sng">
                                  <a:solidFill>
                                    <a:srgbClr val="000000"/>
                                  </a:solidFill>
                                  <a:prstDash val="solid"/>
                                  <a:round/>
                                  <a:headEnd type="none" w="med" len="med"/>
                                  <a:tailEnd type="none" w="med" len="med"/>
                                </a:ln>
                              </wps:spPr>
                              <wps:bodyPr/>
                            </wps:wsp>
                            <wps:wsp>
                              <wps:cNvPr id="45" name="Прямая со стрелкой 45"/>
                              <wps:cNvCnPr/>
                              <wps:spPr>
                                <a:xfrm>
                                  <a:off x="10" y="18583"/>
                                  <a:ext cx="7621" cy="1"/>
                                </a:xfrm>
                                <a:prstGeom prst="straightConnector1">
                                  <a:avLst/>
                                </a:prstGeom>
                                <a:noFill/>
                                <a:ln w="12700" cap="flat" cmpd="sng">
                                  <a:solidFill>
                                    <a:srgbClr val="000000"/>
                                  </a:solidFill>
                                  <a:prstDash val="solid"/>
                                  <a:round/>
                                  <a:headEnd type="none" w="med" len="med"/>
                                  <a:tailEnd type="none" w="med" len="med"/>
                                </a:ln>
                              </wps:spPr>
                              <wps:bodyPr/>
                            </wps:wsp>
                            <wpg:grpSp>
                              <wpg:cNvPr id="46" name="Группа 46"/>
                              <wpg:cNvGrpSpPr/>
                              <wpg:grpSpPr>
                                <a:xfrm>
                                  <a:off x="39" y="18267"/>
                                  <a:ext cx="4772" cy="373"/>
                                  <a:chOff x="39" y="18267"/>
                                  <a:chExt cx="19879" cy="24059"/>
                                </a:xfrm>
                              </wpg:grpSpPr>
                              <wps:wsp>
                                <wps:cNvPr id="47" name="Прямоугольник 47"/>
                                <wps:cNvSpPr/>
                                <wps:spPr>
                                  <a:xfrm>
                                    <a:off x="39" y="18267"/>
                                    <a:ext cx="8856" cy="20000"/>
                                  </a:xfrm>
                                  <a:prstGeom prst="rect">
                                    <a:avLst/>
                                  </a:prstGeom>
                                  <a:noFill/>
                                  <a:ln>
                                    <a:noFill/>
                                  </a:ln>
                                </wps:spPr>
                                <wps:txbx>
                                  <w:txbxContent>
                                    <w:p w14:paraId="11DFA36C" w14:textId="77777777" w:rsidR="00E5415B" w:rsidRDefault="00E5415B" w:rsidP="00E5415B">
                                      <w:pPr>
                                        <w:ind w:firstLine="0"/>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4B8D31E0" w14:textId="77777777" w:rsidR="00E5415B" w:rsidRDefault="00E5415B" w:rsidP="00E5415B">
                                      <w:pPr>
                                        <w:spacing w:line="275" w:lineRule="auto"/>
                                        <w:textDirection w:val="btLr"/>
                                      </w:pPr>
                                    </w:p>
                                    <w:p w14:paraId="02BF3316"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7C17808C" w14:textId="77777777" w:rsidR="00E5415B" w:rsidRDefault="00E5415B" w:rsidP="00E5415B">
                                      <w:pPr>
                                        <w:spacing w:line="275" w:lineRule="auto"/>
                                        <w:textDirection w:val="btLr"/>
                                      </w:pPr>
                                    </w:p>
                                    <w:p w14:paraId="2CAB657C"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466122BC" w14:textId="77777777" w:rsidR="00E5415B" w:rsidRDefault="00E5415B" w:rsidP="00E5415B">
                                      <w:pPr>
                                        <w:spacing w:line="275" w:lineRule="auto"/>
                                        <w:textDirection w:val="btLr"/>
                                      </w:pPr>
                                    </w:p>
                                    <w:p w14:paraId="177E543A"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6471E4F3" w14:textId="77777777" w:rsidR="00E5415B" w:rsidRDefault="00E5415B" w:rsidP="00E5415B">
                                      <w:pPr>
                                        <w:spacing w:line="275" w:lineRule="auto"/>
                                        <w:textDirection w:val="btLr"/>
                                      </w:pPr>
                                    </w:p>
                                    <w:p w14:paraId="00691ABE"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5B33A40B" w14:textId="77777777" w:rsidR="00E5415B" w:rsidRDefault="00E5415B" w:rsidP="00E5415B">
                                      <w:pPr>
                                        <w:spacing w:line="275" w:lineRule="auto"/>
                                        <w:textDirection w:val="btLr"/>
                                      </w:pPr>
                                    </w:p>
                                    <w:p w14:paraId="67291C9A"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2F3B29AC" w14:textId="77777777" w:rsidR="00E5415B" w:rsidRDefault="00E5415B" w:rsidP="00E5415B">
                                      <w:pPr>
                                        <w:spacing w:line="275" w:lineRule="auto"/>
                                        <w:textDirection w:val="btLr"/>
                                      </w:pPr>
                                    </w:p>
                                    <w:p w14:paraId="0BBA6A47"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098BE184" w14:textId="77777777" w:rsidR="00E5415B" w:rsidRDefault="00E5415B" w:rsidP="00E5415B">
                                      <w:pPr>
                                        <w:spacing w:line="275" w:lineRule="auto"/>
                                        <w:textDirection w:val="btLr"/>
                                      </w:pPr>
                                    </w:p>
                                    <w:p w14:paraId="56572F83"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48" name="Прямоугольник 48"/>
                                <wps:cNvSpPr/>
                                <wps:spPr>
                                  <a:xfrm>
                                    <a:off x="9200" y="18267"/>
                                    <a:ext cx="10718" cy="24059"/>
                                  </a:xfrm>
                                  <a:prstGeom prst="rect">
                                    <a:avLst/>
                                  </a:prstGeom>
                                  <a:noFill/>
                                  <a:ln>
                                    <a:noFill/>
                                  </a:ln>
                                </wps:spPr>
                                <wps:txbx>
                                  <w:txbxContent>
                                    <w:p w14:paraId="69C69505" w14:textId="77777777" w:rsidR="00E5415B" w:rsidRPr="00761AD7" w:rsidRDefault="00E5415B" w:rsidP="00E5415B">
                                      <w:pPr>
                                        <w:spacing w:line="276" w:lineRule="auto"/>
                                        <w:ind w:firstLine="0"/>
                                        <w:textDirection w:val="btLr"/>
                                        <w:rPr>
                                          <w:rFonts w:cs="Times New Roman"/>
                                        </w:rPr>
                                      </w:pPr>
                                      <w:r w:rsidRPr="00761AD7">
                                        <w:rPr>
                                          <w:rFonts w:eastAsia="ISOCPEUR" w:cs="Times New Roman"/>
                                          <w:i/>
                                          <w:color w:val="000000"/>
                                          <w:sz w:val="16"/>
                                        </w:rPr>
                                        <w:t>Буев Д.Р.</w:t>
                                      </w:r>
                                    </w:p>
                                  </w:txbxContent>
                                </wps:txbx>
                                <wps:bodyPr spcFirstLastPara="1" wrap="square" lIns="12700" tIns="12700" rIns="12700" bIns="12700" anchor="t" anchorCtr="0">
                                  <a:noAutofit/>
                                </wps:bodyPr>
                              </wps:wsp>
                            </wpg:grpSp>
                            <wpg:grpSp>
                              <wpg:cNvPr id="49" name="Группа 49"/>
                              <wpg:cNvGrpSpPr/>
                              <wpg:grpSpPr>
                                <a:xfrm>
                                  <a:off x="39" y="18599"/>
                                  <a:ext cx="4801" cy="324"/>
                                  <a:chOff x="39" y="17644"/>
                                  <a:chExt cx="19999" cy="20970"/>
                                </a:xfrm>
                              </wpg:grpSpPr>
                              <wps:wsp>
                                <wps:cNvPr id="50" name="Прямоугольник 50"/>
                                <wps:cNvSpPr/>
                                <wps:spPr>
                                  <a:xfrm>
                                    <a:off x="39" y="18614"/>
                                    <a:ext cx="8856" cy="20000"/>
                                  </a:xfrm>
                                  <a:prstGeom prst="rect">
                                    <a:avLst/>
                                  </a:prstGeom>
                                  <a:noFill/>
                                  <a:ln>
                                    <a:noFill/>
                                  </a:ln>
                                </wps:spPr>
                                <wps:txbx>
                                  <w:txbxContent>
                                    <w:p w14:paraId="024FD842" w14:textId="77777777" w:rsidR="00E5415B" w:rsidRDefault="00E5415B" w:rsidP="00E5415B">
                                      <w:pPr>
                                        <w:ind w:firstLine="0"/>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4C27FD9E" w14:textId="77777777" w:rsidR="00E5415B" w:rsidRDefault="00E5415B" w:rsidP="00E5415B">
                                      <w:pPr>
                                        <w:spacing w:line="275" w:lineRule="auto"/>
                                        <w:textDirection w:val="btLr"/>
                                      </w:pPr>
                                    </w:p>
                                    <w:p w14:paraId="35398598"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7AC6F7F9" w14:textId="77777777" w:rsidR="00E5415B" w:rsidRDefault="00E5415B" w:rsidP="00E5415B">
                                      <w:pPr>
                                        <w:spacing w:line="275" w:lineRule="auto"/>
                                        <w:textDirection w:val="btLr"/>
                                      </w:pPr>
                                    </w:p>
                                    <w:p w14:paraId="3E2410E8"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08A95B18" w14:textId="77777777" w:rsidR="00E5415B" w:rsidRDefault="00E5415B" w:rsidP="00E5415B">
                                      <w:pPr>
                                        <w:spacing w:line="275" w:lineRule="auto"/>
                                        <w:textDirection w:val="btLr"/>
                                      </w:pPr>
                                    </w:p>
                                    <w:p w14:paraId="64184DC8"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136CD5FD" w14:textId="77777777" w:rsidR="00E5415B" w:rsidRDefault="00E5415B" w:rsidP="00E5415B">
                                      <w:pPr>
                                        <w:spacing w:line="275" w:lineRule="auto"/>
                                        <w:textDirection w:val="btLr"/>
                                      </w:pPr>
                                    </w:p>
                                    <w:p w14:paraId="515A06B4"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05BFFF49" w14:textId="77777777" w:rsidR="00E5415B" w:rsidRDefault="00E5415B" w:rsidP="00E5415B">
                                      <w:pPr>
                                        <w:spacing w:line="275" w:lineRule="auto"/>
                                        <w:textDirection w:val="btLr"/>
                                      </w:pPr>
                                    </w:p>
                                    <w:p w14:paraId="31B14978"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795C520A" w14:textId="77777777" w:rsidR="00E5415B" w:rsidRDefault="00E5415B" w:rsidP="00E5415B">
                                      <w:pPr>
                                        <w:spacing w:line="275" w:lineRule="auto"/>
                                        <w:textDirection w:val="btLr"/>
                                      </w:pPr>
                                    </w:p>
                                    <w:p w14:paraId="65C4347B"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331E2D6C" w14:textId="77777777" w:rsidR="00E5415B" w:rsidRDefault="00E5415B" w:rsidP="00E5415B">
                                      <w:pPr>
                                        <w:spacing w:line="275" w:lineRule="auto"/>
                                        <w:textDirection w:val="btLr"/>
                                      </w:pPr>
                                    </w:p>
                                    <w:p w14:paraId="27C160CD"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1" name="Прямоугольник 51"/>
                                <wps:cNvSpPr/>
                                <wps:spPr>
                                  <a:xfrm>
                                    <a:off x="9320" y="17644"/>
                                    <a:ext cx="10718" cy="20970"/>
                                  </a:xfrm>
                                  <a:prstGeom prst="rect">
                                    <a:avLst/>
                                  </a:prstGeom>
                                  <a:noFill/>
                                  <a:ln>
                                    <a:noFill/>
                                  </a:ln>
                                </wps:spPr>
                                <wps:txbx>
                                  <w:txbxContent>
                                    <w:p w14:paraId="40AB66C6" w14:textId="77777777" w:rsidR="00E5415B" w:rsidRPr="00761AD7" w:rsidRDefault="00E5415B" w:rsidP="00E5415B">
                                      <w:pPr>
                                        <w:ind w:firstLine="0"/>
                                        <w:textDirection w:val="btLr"/>
                                        <w:rPr>
                                          <w:rFonts w:cs="Times New Roman"/>
                                        </w:rPr>
                                      </w:pPr>
                                      <w:r>
                                        <w:rPr>
                                          <w:rFonts w:eastAsia="ISOCPEUR" w:cs="Times New Roman"/>
                                          <w:i/>
                                          <w:color w:val="000000"/>
                                          <w:sz w:val="16"/>
                                          <w:lang w:val="ru-RU"/>
                                        </w:rPr>
                                        <w:t>Коропа Е.Н.</w:t>
                                      </w:r>
                                    </w:p>
                                  </w:txbxContent>
                                </wps:txbx>
                                <wps:bodyPr spcFirstLastPara="1" wrap="square" lIns="12700" tIns="12700" rIns="12700" bIns="12700" anchor="t" anchorCtr="0">
                                  <a:noAutofit/>
                                </wps:bodyPr>
                              </wps:wsp>
                            </wpg:grpSp>
                            <wpg:grpSp>
                              <wpg:cNvPr id="52" name="Группа 52"/>
                              <wpg:cNvGrpSpPr/>
                              <wpg:grpSpPr>
                                <a:xfrm>
                                  <a:off x="39" y="18969"/>
                                  <a:ext cx="4801" cy="309"/>
                                  <a:chOff x="39" y="18969"/>
                                  <a:chExt cx="19999" cy="20000"/>
                                </a:xfrm>
                              </wpg:grpSpPr>
                              <wps:wsp>
                                <wps:cNvPr id="53" name="Прямоугольник 53"/>
                                <wps:cNvSpPr/>
                                <wps:spPr>
                                  <a:xfrm>
                                    <a:off x="39" y="18969"/>
                                    <a:ext cx="8856" cy="20000"/>
                                  </a:xfrm>
                                  <a:prstGeom prst="rect">
                                    <a:avLst/>
                                  </a:prstGeom>
                                  <a:noFill/>
                                  <a:ln>
                                    <a:noFill/>
                                  </a:ln>
                                </wps:spPr>
                                <wps:txbx>
                                  <w:txbxContent>
                                    <w:p w14:paraId="0A928CA7" w14:textId="77777777" w:rsidR="00E5415B" w:rsidRDefault="00E5415B" w:rsidP="00E5415B">
                                      <w:pPr>
                                        <w:ind w:firstLine="0"/>
                                        <w:textDirection w:val="btLr"/>
                                      </w:pPr>
                                      <w:r>
                                        <w:rPr>
                                          <w:rFonts w:ascii="ISOCPEUR" w:eastAsia="ISOCPEUR" w:hAnsi="ISOCPEUR" w:cs="ISOCPEUR"/>
                                          <w:i/>
                                          <w:color w:val="000000"/>
                                          <w:sz w:val="18"/>
                                        </w:rPr>
                                        <w:t>Т. контр.</w:t>
                                      </w:r>
                                    </w:p>
                                    <w:p w14:paraId="332AAA86" w14:textId="77777777" w:rsidR="00E5415B" w:rsidRDefault="00E5415B" w:rsidP="00E5415B">
                                      <w:pPr>
                                        <w:spacing w:line="275" w:lineRule="auto"/>
                                        <w:textDirection w:val="btLr"/>
                                      </w:pPr>
                                    </w:p>
                                    <w:p w14:paraId="06DCB7F1" w14:textId="77777777" w:rsidR="00E5415B" w:rsidRDefault="00E5415B" w:rsidP="00E5415B">
                                      <w:pPr>
                                        <w:textDirection w:val="btLr"/>
                                      </w:pPr>
                                      <w:r>
                                        <w:rPr>
                                          <w:rFonts w:ascii="ISOCPEUR" w:eastAsia="ISOCPEUR" w:hAnsi="ISOCPEUR" w:cs="ISOCPEUR"/>
                                          <w:i/>
                                          <w:color w:val="000000"/>
                                          <w:sz w:val="18"/>
                                        </w:rPr>
                                        <w:t>Т. контр.</w:t>
                                      </w:r>
                                    </w:p>
                                    <w:p w14:paraId="5C89432F" w14:textId="77777777" w:rsidR="00E5415B" w:rsidRDefault="00E5415B" w:rsidP="00E5415B">
                                      <w:pPr>
                                        <w:spacing w:line="275" w:lineRule="auto"/>
                                        <w:textDirection w:val="btLr"/>
                                      </w:pPr>
                                    </w:p>
                                    <w:p w14:paraId="18E3497A" w14:textId="77777777" w:rsidR="00E5415B" w:rsidRDefault="00E5415B" w:rsidP="00E5415B">
                                      <w:pPr>
                                        <w:textDirection w:val="btLr"/>
                                      </w:pPr>
                                      <w:r>
                                        <w:rPr>
                                          <w:rFonts w:ascii="ISOCPEUR" w:eastAsia="ISOCPEUR" w:hAnsi="ISOCPEUR" w:cs="ISOCPEUR"/>
                                          <w:i/>
                                          <w:color w:val="000000"/>
                                          <w:sz w:val="18"/>
                                        </w:rPr>
                                        <w:t>Т. контр.</w:t>
                                      </w:r>
                                    </w:p>
                                    <w:p w14:paraId="62869A45" w14:textId="77777777" w:rsidR="00E5415B" w:rsidRDefault="00E5415B" w:rsidP="00E5415B">
                                      <w:pPr>
                                        <w:spacing w:line="275" w:lineRule="auto"/>
                                        <w:textDirection w:val="btLr"/>
                                      </w:pPr>
                                    </w:p>
                                    <w:p w14:paraId="60D937CF" w14:textId="77777777" w:rsidR="00E5415B" w:rsidRDefault="00E5415B" w:rsidP="00E5415B">
                                      <w:pPr>
                                        <w:textDirection w:val="btLr"/>
                                      </w:pPr>
                                      <w:r>
                                        <w:rPr>
                                          <w:rFonts w:ascii="ISOCPEUR" w:eastAsia="ISOCPEUR" w:hAnsi="ISOCPEUR" w:cs="ISOCPEUR"/>
                                          <w:i/>
                                          <w:color w:val="000000"/>
                                          <w:sz w:val="18"/>
                                        </w:rPr>
                                        <w:t>Т. контр.</w:t>
                                      </w:r>
                                    </w:p>
                                    <w:p w14:paraId="083EEBE0" w14:textId="77777777" w:rsidR="00E5415B" w:rsidRDefault="00E5415B" w:rsidP="00E5415B">
                                      <w:pPr>
                                        <w:spacing w:line="275" w:lineRule="auto"/>
                                        <w:textDirection w:val="btLr"/>
                                      </w:pPr>
                                    </w:p>
                                    <w:p w14:paraId="70EBA486" w14:textId="77777777" w:rsidR="00E5415B" w:rsidRDefault="00E5415B" w:rsidP="00E5415B">
                                      <w:pPr>
                                        <w:textDirection w:val="btLr"/>
                                      </w:pPr>
                                      <w:r>
                                        <w:rPr>
                                          <w:rFonts w:ascii="ISOCPEUR" w:eastAsia="ISOCPEUR" w:hAnsi="ISOCPEUR" w:cs="ISOCPEUR"/>
                                          <w:i/>
                                          <w:color w:val="000000"/>
                                          <w:sz w:val="18"/>
                                        </w:rPr>
                                        <w:t>Т. контр.</w:t>
                                      </w:r>
                                    </w:p>
                                    <w:p w14:paraId="1B1392B5" w14:textId="77777777" w:rsidR="00E5415B" w:rsidRDefault="00E5415B" w:rsidP="00E5415B">
                                      <w:pPr>
                                        <w:spacing w:line="275" w:lineRule="auto"/>
                                        <w:textDirection w:val="btLr"/>
                                      </w:pPr>
                                    </w:p>
                                    <w:p w14:paraId="58EFDE21" w14:textId="77777777" w:rsidR="00E5415B" w:rsidRDefault="00E5415B" w:rsidP="00E5415B">
                                      <w:pPr>
                                        <w:textDirection w:val="btLr"/>
                                      </w:pPr>
                                      <w:r>
                                        <w:rPr>
                                          <w:rFonts w:ascii="ISOCPEUR" w:eastAsia="ISOCPEUR" w:hAnsi="ISOCPEUR" w:cs="ISOCPEUR"/>
                                          <w:i/>
                                          <w:color w:val="000000"/>
                                          <w:sz w:val="18"/>
                                        </w:rPr>
                                        <w:t>Т. контр.</w:t>
                                      </w:r>
                                    </w:p>
                                    <w:p w14:paraId="0529708F" w14:textId="77777777" w:rsidR="00E5415B" w:rsidRDefault="00E5415B" w:rsidP="00E5415B">
                                      <w:pPr>
                                        <w:spacing w:line="275" w:lineRule="auto"/>
                                        <w:textDirection w:val="btLr"/>
                                      </w:pPr>
                                    </w:p>
                                    <w:p w14:paraId="21CFC5E3" w14:textId="77777777" w:rsidR="00E5415B" w:rsidRDefault="00E5415B" w:rsidP="00E5415B">
                                      <w:pPr>
                                        <w:textDirection w:val="btLr"/>
                                      </w:pPr>
                                      <w:r>
                                        <w:rPr>
                                          <w:rFonts w:ascii="ISOCPEUR" w:eastAsia="ISOCPEUR" w:hAnsi="ISOCPEUR" w:cs="ISOCPEUR"/>
                                          <w:i/>
                                          <w:color w:val="000000"/>
                                          <w:sz w:val="18"/>
                                        </w:rPr>
                                        <w:t>Т. контр.</w:t>
                                      </w:r>
                                    </w:p>
                                    <w:p w14:paraId="3AE76830" w14:textId="77777777" w:rsidR="00E5415B" w:rsidRDefault="00E5415B" w:rsidP="00E5415B">
                                      <w:pPr>
                                        <w:spacing w:line="275" w:lineRule="auto"/>
                                        <w:textDirection w:val="btLr"/>
                                      </w:pPr>
                                    </w:p>
                                    <w:p w14:paraId="5A94C14B" w14:textId="77777777" w:rsidR="00E5415B" w:rsidRDefault="00E5415B" w:rsidP="00E5415B">
                                      <w:pPr>
                                        <w:textDirection w:val="btLr"/>
                                      </w:pPr>
                                      <w:r>
                                        <w:rPr>
                                          <w:rFonts w:ascii="ISOCPEUR" w:eastAsia="ISOCPEUR" w:hAnsi="ISOCPEUR" w:cs="ISOCPEUR"/>
                                          <w:i/>
                                          <w:color w:val="000000"/>
                                          <w:sz w:val="18"/>
                                        </w:rPr>
                                        <w:t>Т. контр.</w:t>
                                      </w:r>
                                    </w:p>
                                  </w:txbxContent>
                                </wps:txbx>
                                <wps:bodyPr spcFirstLastPara="1" wrap="square" lIns="12700" tIns="12700" rIns="12700" bIns="12700" anchor="t" anchorCtr="0">
                                  <a:noAutofit/>
                                </wps:bodyPr>
                              </wps:wsp>
                              <wps:wsp>
                                <wps:cNvPr id="54" name="Прямоугольник 54"/>
                                <wps:cNvSpPr/>
                                <wps:spPr>
                                  <a:xfrm>
                                    <a:off x="9320" y="18969"/>
                                    <a:ext cx="10718" cy="20000"/>
                                  </a:xfrm>
                                  <a:prstGeom prst="rect">
                                    <a:avLst/>
                                  </a:prstGeom>
                                  <a:noFill/>
                                  <a:ln>
                                    <a:noFill/>
                                  </a:ln>
                                </wps:spPr>
                                <wps:txbx>
                                  <w:txbxContent>
                                    <w:p w14:paraId="17C83B81" w14:textId="77777777" w:rsidR="00E5415B" w:rsidRDefault="00E5415B" w:rsidP="00E5415B">
                                      <w:pPr>
                                        <w:textDirection w:val="btLr"/>
                                      </w:pPr>
                                    </w:p>
                                    <w:p w14:paraId="779F94DC" w14:textId="77777777" w:rsidR="00E5415B" w:rsidRDefault="00E5415B" w:rsidP="00E5415B">
                                      <w:pPr>
                                        <w:spacing w:line="275" w:lineRule="auto"/>
                                        <w:textDirection w:val="btLr"/>
                                      </w:pPr>
                                    </w:p>
                                    <w:p w14:paraId="401EA353" w14:textId="77777777" w:rsidR="00E5415B" w:rsidRDefault="00E5415B" w:rsidP="00E5415B">
                                      <w:pPr>
                                        <w:spacing w:line="275" w:lineRule="auto"/>
                                        <w:textDirection w:val="btLr"/>
                                      </w:pPr>
                                    </w:p>
                                    <w:p w14:paraId="726C741A" w14:textId="77777777" w:rsidR="00E5415B" w:rsidRDefault="00E5415B" w:rsidP="00E5415B">
                                      <w:pPr>
                                        <w:spacing w:line="275" w:lineRule="auto"/>
                                        <w:textDirection w:val="btLr"/>
                                      </w:pPr>
                                    </w:p>
                                    <w:p w14:paraId="45AEF830" w14:textId="77777777" w:rsidR="00E5415B" w:rsidRDefault="00E5415B" w:rsidP="00E5415B">
                                      <w:pPr>
                                        <w:spacing w:line="275" w:lineRule="auto"/>
                                        <w:textDirection w:val="btLr"/>
                                      </w:pPr>
                                    </w:p>
                                    <w:p w14:paraId="64743542" w14:textId="77777777" w:rsidR="00E5415B" w:rsidRDefault="00E5415B" w:rsidP="00E5415B">
                                      <w:pPr>
                                        <w:spacing w:line="275" w:lineRule="auto"/>
                                        <w:textDirection w:val="btLr"/>
                                      </w:pPr>
                                    </w:p>
                                    <w:p w14:paraId="592C0D6D" w14:textId="77777777" w:rsidR="00E5415B" w:rsidRDefault="00E5415B" w:rsidP="00E5415B">
                                      <w:pPr>
                                        <w:spacing w:line="275" w:lineRule="auto"/>
                                        <w:textDirection w:val="btLr"/>
                                      </w:pPr>
                                    </w:p>
                                    <w:p w14:paraId="0A0BF062" w14:textId="77777777" w:rsidR="00E5415B" w:rsidRDefault="00E5415B" w:rsidP="00E5415B">
                                      <w:pPr>
                                        <w:spacing w:line="275" w:lineRule="auto"/>
                                        <w:textDirection w:val="btLr"/>
                                      </w:pPr>
                                    </w:p>
                                    <w:p w14:paraId="071194A8" w14:textId="77777777" w:rsidR="00E5415B" w:rsidRDefault="00E5415B" w:rsidP="00E5415B">
                                      <w:pPr>
                                        <w:spacing w:line="275" w:lineRule="auto"/>
                                        <w:textDirection w:val="btLr"/>
                                      </w:pPr>
                                    </w:p>
                                    <w:p w14:paraId="48809539" w14:textId="77777777" w:rsidR="00E5415B" w:rsidRDefault="00E5415B" w:rsidP="00E5415B">
                                      <w:pPr>
                                        <w:textDirection w:val="btLr"/>
                                      </w:pPr>
                                    </w:p>
                                    <w:p w14:paraId="07E97B49" w14:textId="77777777" w:rsidR="00E5415B" w:rsidRDefault="00E5415B" w:rsidP="00E5415B">
                                      <w:pPr>
                                        <w:spacing w:line="275" w:lineRule="auto"/>
                                        <w:textDirection w:val="btLr"/>
                                      </w:pPr>
                                    </w:p>
                                    <w:p w14:paraId="232B4F40" w14:textId="77777777" w:rsidR="00E5415B" w:rsidRDefault="00E5415B" w:rsidP="00E5415B">
                                      <w:pPr>
                                        <w:spacing w:line="275" w:lineRule="auto"/>
                                        <w:textDirection w:val="btLr"/>
                                      </w:pPr>
                                    </w:p>
                                    <w:p w14:paraId="4F8C18C6" w14:textId="77777777" w:rsidR="00E5415B" w:rsidRDefault="00E5415B" w:rsidP="00E5415B">
                                      <w:pPr>
                                        <w:spacing w:line="275" w:lineRule="auto"/>
                                        <w:textDirection w:val="btLr"/>
                                      </w:pPr>
                                    </w:p>
                                    <w:p w14:paraId="4C9F4B8E" w14:textId="77777777" w:rsidR="00E5415B" w:rsidRDefault="00E5415B" w:rsidP="00E5415B">
                                      <w:pPr>
                                        <w:spacing w:line="275" w:lineRule="auto"/>
                                        <w:textDirection w:val="btLr"/>
                                      </w:pPr>
                                    </w:p>
                                    <w:p w14:paraId="16226872" w14:textId="77777777" w:rsidR="00E5415B" w:rsidRDefault="00E5415B" w:rsidP="00E5415B">
                                      <w:pPr>
                                        <w:spacing w:line="275" w:lineRule="auto"/>
                                        <w:textDirection w:val="btLr"/>
                                      </w:pPr>
                                    </w:p>
                                    <w:p w14:paraId="410D996F" w14:textId="77777777" w:rsidR="00E5415B" w:rsidRDefault="00E5415B" w:rsidP="00E5415B">
                                      <w:pPr>
                                        <w:spacing w:line="275" w:lineRule="auto"/>
                                        <w:textDirection w:val="btLr"/>
                                      </w:pPr>
                                    </w:p>
                                    <w:p w14:paraId="41C3FDC2" w14:textId="77777777" w:rsidR="00E5415B" w:rsidRDefault="00E5415B" w:rsidP="00E5415B">
                                      <w:pPr>
                                        <w:spacing w:line="275" w:lineRule="auto"/>
                                        <w:textDirection w:val="btLr"/>
                                      </w:pPr>
                                    </w:p>
                                  </w:txbxContent>
                                </wps:txbx>
                                <wps:bodyPr spcFirstLastPara="1" wrap="square" lIns="12700" tIns="12700" rIns="12700" bIns="12700" anchor="t" anchorCtr="0">
                                  <a:noAutofit/>
                                </wps:bodyPr>
                              </wps:wsp>
                            </wpg:grpSp>
                            <wpg:grpSp>
                              <wpg:cNvPr id="55" name="Группа 55"/>
                              <wpg:cNvGrpSpPr/>
                              <wpg:grpSpPr>
                                <a:xfrm>
                                  <a:off x="39" y="19314"/>
                                  <a:ext cx="4801" cy="310"/>
                                  <a:chOff x="39" y="19314"/>
                                  <a:chExt cx="19999" cy="20000"/>
                                </a:xfrm>
                              </wpg:grpSpPr>
                              <wps:wsp>
                                <wps:cNvPr id="56" name="Прямоугольник 56"/>
                                <wps:cNvSpPr/>
                                <wps:spPr>
                                  <a:xfrm>
                                    <a:off x="39" y="19314"/>
                                    <a:ext cx="8856" cy="20000"/>
                                  </a:xfrm>
                                  <a:prstGeom prst="rect">
                                    <a:avLst/>
                                  </a:prstGeom>
                                  <a:noFill/>
                                  <a:ln>
                                    <a:noFill/>
                                  </a:ln>
                                </wps:spPr>
                                <wps:txbx>
                                  <w:txbxContent>
                                    <w:p w14:paraId="16EACB6E" w14:textId="77777777" w:rsidR="00E5415B" w:rsidRDefault="00E5415B" w:rsidP="00E5415B">
                                      <w:pPr>
                                        <w:ind w:firstLine="0"/>
                                        <w:textDirection w:val="btLr"/>
                                      </w:pPr>
                                      <w:r>
                                        <w:rPr>
                                          <w:rFonts w:ascii="ISOCPEUR" w:eastAsia="ISOCPEUR" w:hAnsi="ISOCPEUR" w:cs="ISOCPEUR"/>
                                          <w:i/>
                                          <w:color w:val="000000"/>
                                          <w:sz w:val="18"/>
                                        </w:rPr>
                                        <w:t>Н. контр.</w:t>
                                      </w:r>
                                    </w:p>
                                    <w:p w14:paraId="488AE72B" w14:textId="77777777" w:rsidR="00E5415B" w:rsidRDefault="00E5415B" w:rsidP="00E5415B">
                                      <w:pPr>
                                        <w:spacing w:line="275" w:lineRule="auto"/>
                                        <w:textDirection w:val="btLr"/>
                                      </w:pPr>
                                    </w:p>
                                    <w:p w14:paraId="13D33CE8" w14:textId="77777777" w:rsidR="00E5415B" w:rsidRDefault="00E5415B" w:rsidP="00E5415B">
                                      <w:pPr>
                                        <w:textDirection w:val="btLr"/>
                                      </w:pPr>
                                      <w:r>
                                        <w:rPr>
                                          <w:rFonts w:ascii="ISOCPEUR" w:eastAsia="ISOCPEUR" w:hAnsi="ISOCPEUR" w:cs="ISOCPEUR"/>
                                          <w:i/>
                                          <w:color w:val="000000"/>
                                          <w:sz w:val="18"/>
                                        </w:rPr>
                                        <w:t>Н. контр.</w:t>
                                      </w:r>
                                    </w:p>
                                    <w:p w14:paraId="29D4536B" w14:textId="77777777" w:rsidR="00E5415B" w:rsidRDefault="00E5415B" w:rsidP="00E5415B">
                                      <w:pPr>
                                        <w:spacing w:line="275" w:lineRule="auto"/>
                                        <w:textDirection w:val="btLr"/>
                                      </w:pPr>
                                    </w:p>
                                    <w:p w14:paraId="5191001E" w14:textId="77777777" w:rsidR="00E5415B" w:rsidRDefault="00E5415B" w:rsidP="00E5415B">
                                      <w:pPr>
                                        <w:textDirection w:val="btLr"/>
                                      </w:pPr>
                                      <w:r>
                                        <w:rPr>
                                          <w:rFonts w:ascii="ISOCPEUR" w:eastAsia="ISOCPEUR" w:hAnsi="ISOCPEUR" w:cs="ISOCPEUR"/>
                                          <w:i/>
                                          <w:color w:val="000000"/>
                                          <w:sz w:val="18"/>
                                        </w:rPr>
                                        <w:t>Н. контр.</w:t>
                                      </w:r>
                                    </w:p>
                                    <w:p w14:paraId="42BE6D58" w14:textId="77777777" w:rsidR="00E5415B" w:rsidRDefault="00E5415B" w:rsidP="00E5415B">
                                      <w:pPr>
                                        <w:spacing w:line="275" w:lineRule="auto"/>
                                        <w:textDirection w:val="btLr"/>
                                      </w:pPr>
                                    </w:p>
                                    <w:p w14:paraId="1E7598C5" w14:textId="77777777" w:rsidR="00E5415B" w:rsidRDefault="00E5415B" w:rsidP="00E5415B">
                                      <w:pPr>
                                        <w:textDirection w:val="btLr"/>
                                      </w:pPr>
                                      <w:r>
                                        <w:rPr>
                                          <w:rFonts w:ascii="ISOCPEUR" w:eastAsia="ISOCPEUR" w:hAnsi="ISOCPEUR" w:cs="ISOCPEUR"/>
                                          <w:i/>
                                          <w:color w:val="000000"/>
                                          <w:sz w:val="18"/>
                                        </w:rPr>
                                        <w:t>Н. контр.</w:t>
                                      </w:r>
                                    </w:p>
                                    <w:p w14:paraId="20728234" w14:textId="77777777" w:rsidR="00E5415B" w:rsidRDefault="00E5415B" w:rsidP="00E5415B">
                                      <w:pPr>
                                        <w:spacing w:line="275" w:lineRule="auto"/>
                                        <w:textDirection w:val="btLr"/>
                                      </w:pPr>
                                    </w:p>
                                    <w:p w14:paraId="63F9C70D" w14:textId="77777777" w:rsidR="00E5415B" w:rsidRDefault="00E5415B" w:rsidP="00E5415B">
                                      <w:pPr>
                                        <w:textDirection w:val="btLr"/>
                                      </w:pPr>
                                      <w:r>
                                        <w:rPr>
                                          <w:rFonts w:ascii="ISOCPEUR" w:eastAsia="ISOCPEUR" w:hAnsi="ISOCPEUR" w:cs="ISOCPEUR"/>
                                          <w:i/>
                                          <w:color w:val="000000"/>
                                          <w:sz w:val="18"/>
                                        </w:rPr>
                                        <w:t>Н. контр.</w:t>
                                      </w:r>
                                    </w:p>
                                    <w:p w14:paraId="0056267A" w14:textId="77777777" w:rsidR="00E5415B" w:rsidRDefault="00E5415B" w:rsidP="00E5415B">
                                      <w:pPr>
                                        <w:spacing w:line="275" w:lineRule="auto"/>
                                        <w:textDirection w:val="btLr"/>
                                      </w:pPr>
                                    </w:p>
                                    <w:p w14:paraId="040EC741" w14:textId="77777777" w:rsidR="00E5415B" w:rsidRDefault="00E5415B" w:rsidP="00E5415B">
                                      <w:pPr>
                                        <w:textDirection w:val="btLr"/>
                                      </w:pPr>
                                      <w:r>
                                        <w:rPr>
                                          <w:rFonts w:ascii="ISOCPEUR" w:eastAsia="ISOCPEUR" w:hAnsi="ISOCPEUR" w:cs="ISOCPEUR"/>
                                          <w:i/>
                                          <w:color w:val="000000"/>
                                          <w:sz w:val="18"/>
                                        </w:rPr>
                                        <w:t>Н. контр.</w:t>
                                      </w:r>
                                    </w:p>
                                    <w:p w14:paraId="45FEAD2E" w14:textId="77777777" w:rsidR="00E5415B" w:rsidRDefault="00E5415B" w:rsidP="00E5415B">
                                      <w:pPr>
                                        <w:spacing w:line="275" w:lineRule="auto"/>
                                        <w:textDirection w:val="btLr"/>
                                      </w:pPr>
                                    </w:p>
                                    <w:p w14:paraId="56469822" w14:textId="77777777" w:rsidR="00E5415B" w:rsidRDefault="00E5415B" w:rsidP="00E5415B">
                                      <w:pPr>
                                        <w:textDirection w:val="btLr"/>
                                      </w:pPr>
                                      <w:r>
                                        <w:rPr>
                                          <w:rFonts w:ascii="ISOCPEUR" w:eastAsia="ISOCPEUR" w:hAnsi="ISOCPEUR" w:cs="ISOCPEUR"/>
                                          <w:i/>
                                          <w:color w:val="000000"/>
                                          <w:sz w:val="18"/>
                                        </w:rPr>
                                        <w:t>Н. контр.</w:t>
                                      </w:r>
                                    </w:p>
                                    <w:p w14:paraId="6D4742EA" w14:textId="77777777" w:rsidR="00E5415B" w:rsidRDefault="00E5415B" w:rsidP="00E5415B">
                                      <w:pPr>
                                        <w:spacing w:line="275" w:lineRule="auto"/>
                                        <w:textDirection w:val="btLr"/>
                                      </w:pPr>
                                    </w:p>
                                    <w:p w14:paraId="61DF00CB" w14:textId="77777777" w:rsidR="00E5415B" w:rsidRDefault="00E5415B" w:rsidP="00E5415B">
                                      <w:pPr>
                                        <w:textDirection w:val="btLr"/>
                                      </w:pPr>
                                      <w:r>
                                        <w:rPr>
                                          <w:rFonts w:ascii="ISOCPEUR" w:eastAsia="ISOCPEUR" w:hAnsi="ISOCPEUR" w:cs="ISOCPEUR"/>
                                          <w:i/>
                                          <w:color w:val="000000"/>
                                          <w:sz w:val="18"/>
                                        </w:rPr>
                                        <w:t>Н. контр.</w:t>
                                      </w:r>
                                    </w:p>
                                  </w:txbxContent>
                                </wps:txbx>
                                <wps:bodyPr spcFirstLastPara="1" wrap="square" lIns="12700" tIns="12700" rIns="12700" bIns="12700" anchor="t" anchorCtr="0">
                                  <a:noAutofit/>
                                </wps:bodyPr>
                              </wps:wsp>
                              <wps:wsp>
                                <wps:cNvPr id="57" name="Прямоугольник 57"/>
                                <wps:cNvSpPr/>
                                <wps:spPr>
                                  <a:xfrm>
                                    <a:off x="9320" y="19314"/>
                                    <a:ext cx="10718" cy="20000"/>
                                  </a:xfrm>
                                  <a:prstGeom prst="rect">
                                    <a:avLst/>
                                  </a:prstGeom>
                                  <a:noFill/>
                                  <a:ln>
                                    <a:noFill/>
                                  </a:ln>
                                </wps:spPr>
                                <wps:txbx>
                                  <w:txbxContent>
                                    <w:p w14:paraId="432E5A44" w14:textId="77777777" w:rsidR="00E5415B" w:rsidRDefault="00E5415B" w:rsidP="00E5415B">
                                      <w:pPr>
                                        <w:spacing w:line="275" w:lineRule="auto"/>
                                        <w:textDirection w:val="btLr"/>
                                      </w:pPr>
                                    </w:p>
                                    <w:p w14:paraId="6449B978" w14:textId="77777777" w:rsidR="00E5415B" w:rsidRDefault="00E5415B" w:rsidP="00E5415B">
                                      <w:pPr>
                                        <w:spacing w:line="275" w:lineRule="auto"/>
                                        <w:textDirection w:val="btLr"/>
                                      </w:pPr>
                                    </w:p>
                                    <w:p w14:paraId="7B5D1778" w14:textId="77777777" w:rsidR="00E5415B" w:rsidRDefault="00E5415B" w:rsidP="00E5415B">
                                      <w:pPr>
                                        <w:spacing w:line="275" w:lineRule="auto"/>
                                        <w:textDirection w:val="btLr"/>
                                      </w:pPr>
                                    </w:p>
                                    <w:p w14:paraId="3D5A3F7E" w14:textId="77777777" w:rsidR="00E5415B" w:rsidRDefault="00E5415B" w:rsidP="00E5415B">
                                      <w:pPr>
                                        <w:spacing w:line="275" w:lineRule="auto"/>
                                        <w:textDirection w:val="btLr"/>
                                      </w:pPr>
                                    </w:p>
                                    <w:p w14:paraId="4A42AA00" w14:textId="77777777" w:rsidR="00E5415B" w:rsidRDefault="00E5415B" w:rsidP="00E5415B">
                                      <w:pPr>
                                        <w:spacing w:line="275" w:lineRule="auto"/>
                                        <w:textDirection w:val="btLr"/>
                                      </w:pPr>
                                    </w:p>
                                    <w:p w14:paraId="7A80AB0C" w14:textId="77777777" w:rsidR="00E5415B" w:rsidRDefault="00E5415B" w:rsidP="00E5415B">
                                      <w:pPr>
                                        <w:spacing w:line="275" w:lineRule="auto"/>
                                        <w:textDirection w:val="btLr"/>
                                      </w:pPr>
                                    </w:p>
                                    <w:p w14:paraId="352EDE86" w14:textId="77777777" w:rsidR="00E5415B" w:rsidRDefault="00E5415B" w:rsidP="00E5415B">
                                      <w:pPr>
                                        <w:spacing w:line="275" w:lineRule="auto"/>
                                        <w:textDirection w:val="btLr"/>
                                      </w:pPr>
                                    </w:p>
                                    <w:p w14:paraId="621B9B8F" w14:textId="77777777" w:rsidR="00E5415B" w:rsidRDefault="00E5415B" w:rsidP="00E5415B">
                                      <w:pPr>
                                        <w:spacing w:line="275" w:lineRule="auto"/>
                                        <w:textDirection w:val="btLr"/>
                                      </w:pPr>
                                    </w:p>
                                    <w:p w14:paraId="582BB7D5" w14:textId="77777777" w:rsidR="00E5415B" w:rsidRDefault="00E5415B" w:rsidP="00E5415B">
                                      <w:pPr>
                                        <w:textDirection w:val="btLr"/>
                                      </w:pPr>
                                    </w:p>
                                    <w:p w14:paraId="20383C06" w14:textId="77777777" w:rsidR="00E5415B" w:rsidRDefault="00E5415B" w:rsidP="00E5415B">
                                      <w:pPr>
                                        <w:spacing w:line="275" w:lineRule="auto"/>
                                        <w:textDirection w:val="btLr"/>
                                      </w:pPr>
                                    </w:p>
                                    <w:p w14:paraId="28637D42" w14:textId="77777777" w:rsidR="00E5415B" w:rsidRDefault="00E5415B" w:rsidP="00E5415B">
                                      <w:pPr>
                                        <w:spacing w:line="275" w:lineRule="auto"/>
                                        <w:textDirection w:val="btLr"/>
                                      </w:pPr>
                                    </w:p>
                                    <w:p w14:paraId="0BC926F8" w14:textId="77777777" w:rsidR="00E5415B" w:rsidRDefault="00E5415B" w:rsidP="00E5415B">
                                      <w:pPr>
                                        <w:spacing w:line="275" w:lineRule="auto"/>
                                        <w:textDirection w:val="btLr"/>
                                      </w:pPr>
                                    </w:p>
                                    <w:p w14:paraId="3EE8B157" w14:textId="77777777" w:rsidR="00E5415B" w:rsidRDefault="00E5415B" w:rsidP="00E5415B">
                                      <w:pPr>
                                        <w:spacing w:line="275" w:lineRule="auto"/>
                                        <w:textDirection w:val="btLr"/>
                                      </w:pPr>
                                    </w:p>
                                    <w:p w14:paraId="7FE827C0" w14:textId="77777777" w:rsidR="00E5415B" w:rsidRDefault="00E5415B" w:rsidP="00E5415B">
                                      <w:pPr>
                                        <w:spacing w:line="275" w:lineRule="auto"/>
                                        <w:textDirection w:val="btLr"/>
                                      </w:pPr>
                                    </w:p>
                                    <w:p w14:paraId="0849E617" w14:textId="77777777" w:rsidR="00E5415B" w:rsidRDefault="00E5415B" w:rsidP="00E5415B">
                                      <w:pPr>
                                        <w:spacing w:line="275" w:lineRule="auto"/>
                                        <w:textDirection w:val="btLr"/>
                                      </w:pPr>
                                    </w:p>
                                    <w:p w14:paraId="160CC538" w14:textId="77777777" w:rsidR="00E5415B" w:rsidRDefault="00E5415B" w:rsidP="00E5415B">
                                      <w:pPr>
                                        <w:spacing w:line="275" w:lineRule="auto"/>
                                        <w:textDirection w:val="btLr"/>
                                      </w:pPr>
                                    </w:p>
                                  </w:txbxContent>
                                </wps:txbx>
                                <wps:bodyPr spcFirstLastPara="1" wrap="square" lIns="12700" tIns="12700" rIns="12700" bIns="12700" anchor="t" anchorCtr="0">
                                  <a:noAutofit/>
                                </wps:bodyPr>
                              </wps:wsp>
                            </wpg:grpSp>
                            <wpg:grpSp>
                              <wpg:cNvPr id="58" name="Группа 58"/>
                              <wpg:cNvGrpSpPr/>
                              <wpg:grpSpPr>
                                <a:xfrm>
                                  <a:off x="39" y="19660"/>
                                  <a:ext cx="4801" cy="309"/>
                                  <a:chOff x="39" y="19660"/>
                                  <a:chExt cx="19999" cy="20000"/>
                                </a:xfrm>
                              </wpg:grpSpPr>
                              <wps:wsp>
                                <wps:cNvPr id="59" name="Прямоугольник 59"/>
                                <wps:cNvSpPr/>
                                <wps:spPr>
                                  <a:xfrm>
                                    <a:off x="39" y="19660"/>
                                    <a:ext cx="8856" cy="20000"/>
                                  </a:xfrm>
                                  <a:prstGeom prst="rect">
                                    <a:avLst/>
                                  </a:prstGeom>
                                  <a:noFill/>
                                  <a:ln>
                                    <a:noFill/>
                                  </a:ln>
                                </wps:spPr>
                                <wps:txbx>
                                  <w:txbxContent>
                                    <w:p w14:paraId="02F6A60D" w14:textId="77777777" w:rsidR="00E5415B" w:rsidRDefault="00E5415B" w:rsidP="00E5415B">
                                      <w:pPr>
                                        <w:ind w:firstLine="0"/>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4B4CF6BF" w14:textId="77777777" w:rsidR="00E5415B" w:rsidRDefault="00E5415B" w:rsidP="00E5415B">
                                      <w:pPr>
                                        <w:spacing w:line="275" w:lineRule="auto"/>
                                        <w:textDirection w:val="btLr"/>
                                      </w:pPr>
                                    </w:p>
                                    <w:p w14:paraId="62A2D5CD"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1BF11734" w14:textId="77777777" w:rsidR="00E5415B" w:rsidRDefault="00E5415B" w:rsidP="00E5415B">
                                      <w:pPr>
                                        <w:spacing w:line="275" w:lineRule="auto"/>
                                        <w:textDirection w:val="btLr"/>
                                      </w:pPr>
                                    </w:p>
                                    <w:p w14:paraId="0B13F7CA"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1815C851" w14:textId="77777777" w:rsidR="00E5415B" w:rsidRDefault="00E5415B" w:rsidP="00E5415B">
                                      <w:pPr>
                                        <w:spacing w:line="275" w:lineRule="auto"/>
                                        <w:textDirection w:val="btLr"/>
                                      </w:pPr>
                                    </w:p>
                                    <w:p w14:paraId="16B28D4A"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5AE31CC2" w14:textId="77777777" w:rsidR="00E5415B" w:rsidRDefault="00E5415B" w:rsidP="00E5415B">
                                      <w:pPr>
                                        <w:spacing w:line="275" w:lineRule="auto"/>
                                        <w:textDirection w:val="btLr"/>
                                      </w:pPr>
                                    </w:p>
                                    <w:p w14:paraId="55D32640"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206F550C" w14:textId="77777777" w:rsidR="00E5415B" w:rsidRDefault="00E5415B" w:rsidP="00E5415B">
                                      <w:pPr>
                                        <w:spacing w:line="275" w:lineRule="auto"/>
                                        <w:textDirection w:val="btLr"/>
                                      </w:pPr>
                                    </w:p>
                                    <w:p w14:paraId="6A1E6122"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2A8142E6" w14:textId="77777777" w:rsidR="00E5415B" w:rsidRDefault="00E5415B" w:rsidP="00E5415B">
                                      <w:pPr>
                                        <w:spacing w:line="275" w:lineRule="auto"/>
                                        <w:textDirection w:val="btLr"/>
                                      </w:pPr>
                                    </w:p>
                                    <w:p w14:paraId="3BF03A76"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09FF9098" w14:textId="77777777" w:rsidR="00E5415B" w:rsidRDefault="00E5415B" w:rsidP="00E5415B">
                                      <w:pPr>
                                        <w:spacing w:line="275" w:lineRule="auto"/>
                                        <w:textDirection w:val="btLr"/>
                                      </w:pPr>
                                    </w:p>
                                    <w:p w14:paraId="2C5AD4E3"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60" name="Прямоугольник 60"/>
                                <wps:cNvSpPr/>
                                <wps:spPr>
                                  <a:xfrm>
                                    <a:off x="9320" y="19660"/>
                                    <a:ext cx="10718" cy="20000"/>
                                  </a:xfrm>
                                  <a:prstGeom prst="rect">
                                    <a:avLst/>
                                  </a:prstGeom>
                                  <a:noFill/>
                                  <a:ln>
                                    <a:noFill/>
                                  </a:ln>
                                </wps:spPr>
                                <wps:txbx>
                                  <w:txbxContent>
                                    <w:p w14:paraId="33A5CEC0" w14:textId="77777777" w:rsidR="00E5415B" w:rsidRPr="00761AD7" w:rsidRDefault="00E5415B" w:rsidP="00E5415B">
                                      <w:pPr>
                                        <w:ind w:firstLine="0"/>
                                        <w:textDirection w:val="btLr"/>
                                        <w:rPr>
                                          <w:rFonts w:cs="Times New Roman"/>
                                        </w:rPr>
                                      </w:pPr>
                                      <w:r>
                                        <w:rPr>
                                          <w:rFonts w:eastAsia="ISOCPEUR" w:cs="Times New Roman"/>
                                          <w:i/>
                                          <w:color w:val="000000"/>
                                          <w:sz w:val="16"/>
                                          <w:lang w:val="ru-RU"/>
                                        </w:rPr>
                                        <w:t>Коропа Е.Н.</w:t>
                                      </w:r>
                                    </w:p>
                                    <w:p w14:paraId="7AF95DC2" w14:textId="77777777" w:rsidR="00E5415B" w:rsidRDefault="00E5415B" w:rsidP="00E5415B">
                                      <w:pPr>
                                        <w:spacing w:line="275" w:lineRule="auto"/>
                                        <w:textDirection w:val="btLr"/>
                                      </w:pPr>
                                    </w:p>
                                  </w:txbxContent>
                                </wps:txbx>
                                <wps:bodyPr spcFirstLastPara="1" wrap="square" lIns="12700" tIns="12700" rIns="12700" bIns="12700" anchor="t" anchorCtr="0">
                                  <a:noAutofit/>
                                </wps:bodyPr>
                              </wps:wsp>
                            </wpg:grpSp>
                            <wps:wsp>
                              <wps:cNvPr id="61" name="Прямая со стрелкой 61"/>
                              <wps:cNvCnPr/>
                              <wps:spPr>
                                <a:xfrm>
                                  <a:off x="14208" y="18239"/>
                                  <a:ext cx="2" cy="1740"/>
                                </a:xfrm>
                                <a:prstGeom prst="straightConnector1">
                                  <a:avLst/>
                                </a:prstGeom>
                                <a:noFill/>
                                <a:ln w="25400" cap="flat" cmpd="sng">
                                  <a:solidFill>
                                    <a:srgbClr val="000000"/>
                                  </a:solidFill>
                                  <a:prstDash val="solid"/>
                                  <a:round/>
                                  <a:headEnd type="none" w="med" len="med"/>
                                  <a:tailEnd type="none" w="med" len="med"/>
                                </a:ln>
                              </wps:spPr>
                              <wps:bodyPr/>
                            </wps:wsp>
                            <wps:wsp>
                              <wps:cNvPr id="62" name="Прямоугольник 62"/>
                              <wps:cNvSpPr/>
                              <wps:spPr>
                                <a:xfrm>
                                  <a:off x="7818" y="18427"/>
                                  <a:ext cx="6292" cy="1418"/>
                                </a:xfrm>
                                <a:prstGeom prst="rect">
                                  <a:avLst/>
                                </a:prstGeom>
                                <a:noFill/>
                                <a:ln>
                                  <a:noFill/>
                                </a:ln>
                              </wps:spPr>
                              <wps:txbx>
                                <w:txbxContent>
                                  <w:p w14:paraId="4B8EDCA7" w14:textId="77777777" w:rsidR="00E5415B" w:rsidRPr="0072578B" w:rsidRDefault="00E5415B" w:rsidP="00E5415B">
                                    <w:pPr>
                                      <w:ind w:firstLine="0"/>
                                      <w:jc w:val="center"/>
                                      <w:rPr>
                                        <w:rFonts w:ascii="ISOCPEUR" w:eastAsia="ISOCPEUR" w:hAnsi="ISOCPEUR" w:cs="ISOCPEUR"/>
                                        <w:i/>
                                        <w:iCs/>
                                        <w:color w:val="000000"/>
                                        <w:sz w:val="18"/>
                                        <w:szCs w:val="18"/>
                                        <w:lang w:val="ru-RU"/>
                                      </w:rPr>
                                    </w:pPr>
                                    <w:r>
                                      <w:rPr>
                                        <w:i/>
                                        <w:iCs/>
                                        <w:color w:val="000000" w:themeColor="text1"/>
                                        <w:sz w:val="18"/>
                                        <w:szCs w:val="18"/>
                                        <w:lang w:val="ru-RU"/>
                                      </w:rPr>
                                      <w:t>РАЗРАБОТКА СИСТЕМЫ ФОРМИРОВАНИЕ ОТЧЕТОВ ПО ОТРАБОТАННЫМ ЧАСАМ ПРЕПОДАВАТЕЛЕЙ ЧУО «КОЛЛЕДЖ БИЗНЕСА И ПРАВА»</w:t>
                                    </w:r>
                                  </w:p>
                                </w:txbxContent>
                              </wps:txbx>
                              <wps:bodyPr spcFirstLastPara="1" wrap="square" lIns="12700" tIns="12700" rIns="12700" bIns="12700" anchor="t" anchorCtr="0">
                                <a:noAutofit/>
                              </wps:bodyPr>
                            </wps:wsp>
                            <wps:wsp>
                              <wps:cNvPr id="63" name="Прямая со стрелкой 63"/>
                              <wps:cNvCnPr/>
                              <wps:spPr>
                                <a:xfrm>
                                  <a:off x="14221" y="18587"/>
                                  <a:ext cx="5769" cy="1"/>
                                </a:xfrm>
                                <a:prstGeom prst="straightConnector1">
                                  <a:avLst/>
                                </a:prstGeom>
                                <a:noFill/>
                                <a:ln w="25400" cap="flat" cmpd="sng">
                                  <a:solidFill>
                                    <a:srgbClr val="000000"/>
                                  </a:solidFill>
                                  <a:prstDash val="solid"/>
                                  <a:round/>
                                  <a:headEnd type="none" w="med" len="med"/>
                                  <a:tailEnd type="none" w="med" len="med"/>
                                </a:ln>
                              </wps:spPr>
                              <wps:bodyPr/>
                            </wps:wsp>
                            <wps:wsp>
                              <wps:cNvPr id="745397632" name="Прямая со стрелкой 745397632"/>
                              <wps:cNvCnPr/>
                              <wps:spPr>
                                <a:xfrm>
                                  <a:off x="14219" y="18939"/>
                                  <a:ext cx="5769" cy="2"/>
                                </a:xfrm>
                                <a:prstGeom prst="straightConnector1">
                                  <a:avLst/>
                                </a:prstGeom>
                                <a:noFill/>
                                <a:ln w="25400" cap="flat" cmpd="sng">
                                  <a:solidFill>
                                    <a:srgbClr val="000000"/>
                                  </a:solidFill>
                                  <a:prstDash val="solid"/>
                                  <a:round/>
                                  <a:headEnd type="none" w="med" len="med"/>
                                  <a:tailEnd type="none" w="med" len="med"/>
                                </a:ln>
                              </wps:spPr>
                              <wps:bodyPr/>
                            </wps:wsp>
                            <wps:wsp>
                              <wps:cNvPr id="745397633" name="Прямая со стрелкой 745397633"/>
                              <wps:cNvCnPr/>
                              <wps:spPr>
                                <a:xfrm>
                                  <a:off x="17487" y="18239"/>
                                  <a:ext cx="3" cy="693"/>
                                </a:xfrm>
                                <a:prstGeom prst="straightConnector1">
                                  <a:avLst/>
                                </a:prstGeom>
                                <a:noFill/>
                                <a:ln w="25400" cap="flat" cmpd="sng">
                                  <a:solidFill>
                                    <a:srgbClr val="000000"/>
                                  </a:solidFill>
                                  <a:prstDash val="solid"/>
                                  <a:round/>
                                  <a:headEnd type="none" w="med" len="med"/>
                                  <a:tailEnd type="none" w="med" len="med"/>
                                </a:ln>
                              </wps:spPr>
                              <wps:bodyPr/>
                            </wps:wsp>
                            <wps:wsp>
                              <wps:cNvPr id="745397634" name="Прямоугольник 745397634"/>
                              <wps:cNvSpPr/>
                              <wps:spPr>
                                <a:xfrm>
                                  <a:off x="14295" y="18258"/>
                                  <a:ext cx="1474" cy="728"/>
                                </a:xfrm>
                                <a:prstGeom prst="rect">
                                  <a:avLst/>
                                </a:prstGeom>
                                <a:noFill/>
                                <a:ln>
                                  <a:noFill/>
                                </a:ln>
                              </wps:spPr>
                              <wps:txbx>
                                <w:txbxContent>
                                  <w:p w14:paraId="42B3D234" w14:textId="77777777" w:rsidR="00E5415B" w:rsidRDefault="00E5415B" w:rsidP="00E5415B">
                                    <w:pPr>
                                      <w:ind w:firstLine="0"/>
                                      <w:jc w:val="center"/>
                                      <w:textDirection w:val="btLr"/>
                                    </w:pPr>
                                    <w:r>
                                      <w:rPr>
                                        <w:rFonts w:ascii="ISOCPEUR" w:eastAsia="ISOCPEUR" w:hAnsi="ISOCPEUR" w:cs="ISOCPEUR"/>
                                        <w:i/>
                                        <w:color w:val="000000"/>
                                        <w:sz w:val="18"/>
                                      </w:rPr>
                                      <w:t>Лит.</w:t>
                                    </w:r>
                                  </w:p>
                                  <w:p w14:paraId="0793DF13" w14:textId="77777777" w:rsidR="00E5415B" w:rsidRPr="00595A25" w:rsidRDefault="00E5415B" w:rsidP="00E5415B">
                                    <w:pPr>
                                      <w:spacing w:before="60"/>
                                      <w:ind w:firstLine="0"/>
                                      <w:jc w:val="center"/>
                                      <w:textDirection w:val="btLr"/>
                                      <w:rPr>
                                        <w:rFonts w:cs="Times New Roman"/>
                                      </w:rPr>
                                    </w:pPr>
                                    <w:r w:rsidRPr="00595A25">
                                      <w:rPr>
                                        <w:rFonts w:eastAsia="ISOCPEUR" w:cs="Times New Roman"/>
                                        <w:i/>
                                        <w:color w:val="000000"/>
                                        <w:sz w:val="18"/>
                                      </w:rPr>
                                      <w:t>У</w:t>
                                    </w:r>
                                  </w:p>
                                  <w:p w14:paraId="4EE188A2" w14:textId="77777777" w:rsidR="00E5415B" w:rsidRDefault="00E5415B" w:rsidP="00E5415B">
                                    <w:pPr>
                                      <w:spacing w:line="275" w:lineRule="auto"/>
                                      <w:textDirection w:val="btLr"/>
                                    </w:pPr>
                                  </w:p>
                                  <w:p w14:paraId="3D43998D" w14:textId="77777777" w:rsidR="00E5415B" w:rsidRDefault="00E5415B" w:rsidP="00E5415B">
                                    <w:pPr>
                                      <w:jc w:val="center"/>
                                      <w:textDirection w:val="btLr"/>
                                    </w:pPr>
                                    <w:r>
                                      <w:rPr>
                                        <w:rFonts w:ascii="ISOCPEUR" w:eastAsia="ISOCPEUR" w:hAnsi="ISOCPEUR" w:cs="ISOCPEUR"/>
                                        <w:i/>
                                        <w:color w:val="000000"/>
                                        <w:sz w:val="18"/>
                                      </w:rPr>
                                      <w:t>Лит.</w:t>
                                    </w:r>
                                  </w:p>
                                  <w:p w14:paraId="656682DF" w14:textId="77777777" w:rsidR="00E5415B" w:rsidRDefault="00E5415B" w:rsidP="00E5415B">
                                    <w:pPr>
                                      <w:spacing w:before="120"/>
                                      <w:jc w:val="center"/>
                                      <w:textDirection w:val="btLr"/>
                                    </w:pPr>
                                    <w:r>
                                      <w:rPr>
                                        <w:rFonts w:ascii="ISOCPEUR" w:eastAsia="ISOCPEUR" w:hAnsi="ISOCPEUR" w:cs="ISOCPEUR"/>
                                        <w:i/>
                                        <w:color w:val="000000"/>
                                        <w:sz w:val="18"/>
                                      </w:rPr>
                                      <w:t>У</w:t>
                                    </w:r>
                                  </w:p>
                                  <w:p w14:paraId="28B79E3F" w14:textId="77777777" w:rsidR="00E5415B" w:rsidRDefault="00E5415B" w:rsidP="00E5415B">
                                    <w:pPr>
                                      <w:spacing w:line="275" w:lineRule="auto"/>
                                      <w:textDirection w:val="btLr"/>
                                    </w:pPr>
                                  </w:p>
                                  <w:p w14:paraId="273EACAE" w14:textId="77777777" w:rsidR="00E5415B" w:rsidRDefault="00E5415B" w:rsidP="00E5415B">
                                    <w:pPr>
                                      <w:jc w:val="center"/>
                                      <w:textDirection w:val="btLr"/>
                                    </w:pPr>
                                    <w:r>
                                      <w:rPr>
                                        <w:rFonts w:ascii="ISOCPEUR" w:eastAsia="ISOCPEUR" w:hAnsi="ISOCPEUR" w:cs="ISOCPEUR"/>
                                        <w:i/>
                                        <w:color w:val="000000"/>
                                        <w:sz w:val="18"/>
                                      </w:rPr>
                                      <w:t>Лит.</w:t>
                                    </w:r>
                                  </w:p>
                                  <w:p w14:paraId="2A73683A" w14:textId="77777777" w:rsidR="00E5415B" w:rsidRDefault="00E5415B" w:rsidP="00E5415B">
                                    <w:pPr>
                                      <w:spacing w:before="120"/>
                                      <w:jc w:val="center"/>
                                      <w:textDirection w:val="btLr"/>
                                    </w:pPr>
                                    <w:r>
                                      <w:rPr>
                                        <w:rFonts w:ascii="ISOCPEUR" w:eastAsia="ISOCPEUR" w:hAnsi="ISOCPEUR" w:cs="ISOCPEUR"/>
                                        <w:i/>
                                        <w:color w:val="000000"/>
                                        <w:sz w:val="18"/>
                                      </w:rPr>
                                      <w:t>У</w:t>
                                    </w:r>
                                  </w:p>
                                  <w:p w14:paraId="28724AD2" w14:textId="77777777" w:rsidR="00E5415B" w:rsidRDefault="00E5415B" w:rsidP="00E5415B">
                                    <w:pPr>
                                      <w:spacing w:line="275" w:lineRule="auto"/>
                                      <w:textDirection w:val="btLr"/>
                                    </w:pPr>
                                  </w:p>
                                  <w:p w14:paraId="43AD1449" w14:textId="77777777" w:rsidR="00E5415B" w:rsidRDefault="00E5415B" w:rsidP="00E5415B">
                                    <w:pPr>
                                      <w:jc w:val="center"/>
                                      <w:textDirection w:val="btLr"/>
                                    </w:pPr>
                                    <w:r>
                                      <w:rPr>
                                        <w:rFonts w:ascii="ISOCPEUR" w:eastAsia="ISOCPEUR" w:hAnsi="ISOCPEUR" w:cs="ISOCPEUR"/>
                                        <w:i/>
                                        <w:color w:val="000000"/>
                                        <w:sz w:val="18"/>
                                      </w:rPr>
                                      <w:t>Лит.</w:t>
                                    </w:r>
                                  </w:p>
                                  <w:p w14:paraId="61EFFE9F" w14:textId="77777777" w:rsidR="00E5415B" w:rsidRDefault="00E5415B" w:rsidP="00E5415B">
                                    <w:pPr>
                                      <w:spacing w:before="120"/>
                                      <w:jc w:val="center"/>
                                      <w:textDirection w:val="btLr"/>
                                    </w:pPr>
                                    <w:r>
                                      <w:rPr>
                                        <w:rFonts w:ascii="ISOCPEUR" w:eastAsia="ISOCPEUR" w:hAnsi="ISOCPEUR" w:cs="ISOCPEUR"/>
                                        <w:i/>
                                        <w:color w:val="000000"/>
                                        <w:sz w:val="18"/>
                                      </w:rPr>
                                      <w:t>У</w:t>
                                    </w:r>
                                  </w:p>
                                  <w:p w14:paraId="4F080C40" w14:textId="77777777" w:rsidR="00E5415B" w:rsidRDefault="00E5415B" w:rsidP="00E5415B">
                                    <w:pPr>
                                      <w:spacing w:line="275" w:lineRule="auto"/>
                                      <w:textDirection w:val="btLr"/>
                                    </w:pPr>
                                  </w:p>
                                  <w:p w14:paraId="02CAE213" w14:textId="77777777" w:rsidR="00E5415B" w:rsidRDefault="00E5415B" w:rsidP="00E5415B">
                                    <w:pPr>
                                      <w:jc w:val="center"/>
                                      <w:textDirection w:val="btLr"/>
                                    </w:pPr>
                                    <w:r>
                                      <w:rPr>
                                        <w:rFonts w:ascii="ISOCPEUR" w:eastAsia="ISOCPEUR" w:hAnsi="ISOCPEUR" w:cs="ISOCPEUR"/>
                                        <w:i/>
                                        <w:color w:val="000000"/>
                                        <w:sz w:val="18"/>
                                      </w:rPr>
                                      <w:t>Лит.</w:t>
                                    </w:r>
                                  </w:p>
                                  <w:p w14:paraId="3C4F98D1" w14:textId="77777777" w:rsidR="00E5415B" w:rsidRDefault="00E5415B" w:rsidP="00E5415B">
                                    <w:pPr>
                                      <w:spacing w:before="120"/>
                                      <w:jc w:val="center"/>
                                      <w:textDirection w:val="btLr"/>
                                    </w:pPr>
                                    <w:r>
                                      <w:rPr>
                                        <w:rFonts w:ascii="ISOCPEUR" w:eastAsia="ISOCPEUR" w:hAnsi="ISOCPEUR" w:cs="ISOCPEUR"/>
                                        <w:i/>
                                        <w:color w:val="000000"/>
                                        <w:sz w:val="18"/>
                                      </w:rPr>
                                      <w:t>У</w:t>
                                    </w:r>
                                  </w:p>
                                  <w:p w14:paraId="54A66052" w14:textId="77777777" w:rsidR="00E5415B" w:rsidRDefault="00E5415B" w:rsidP="00E5415B">
                                    <w:pPr>
                                      <w:spacing w:line="275" w:lineRule="auto"/>
                                      <w:textDirection w:val="btLr"/>
                                    </w:pPr>
                                  </w:p>
                                  <w:p w14:paraId="0DCA04D5" w14:textId="77777777" w:rsidR="00E5415B" w:rsidRDefault="00E5415B" w:rsidP="00E5415B">
                                    <w:pPr>
                                      <w:jc w:val="center"/>
                                      <w:textDirection w:val="btLr"/>
                                    </w:pPr>
                                    <w:r>
                                      <w:rPr>
                                        <w:rFonts w:ascii="ISOCPEUR" w:eastAsia="ISOCPEUR" w:hAnsi="ISOCPEUR" w:cs="ISOCPEUR"/>
                                        <w:i/>
                                        <w:color w:val="000000"/>
                                        <w:sz w:val="18"/>
                                      </w:rPr>
                                      <w:t>Лит.</w:t>
                                    </w:r>
                                  </w:p>
                                  <w:p w14:paraId="1A280718" w14:textId="77777777" w:rsidR="00E5415B" w:rsidRDefault="00E5415B" w:rsidP="00E5415B">
                                    <w:pPr>
                                      <w:spacing w:before="120"/>
                                      <w:jc w:val="center"/>
                                      <w:textDirection w:val="btLr"/>
                                    </w:pPr>
                                    <w:r>
                                      <w:rPr>
                                        <w:rFonts w:ascii="ISOCPEUR" w:eastAsia="ISOCPEUR" w:hAnsi="ISOCPEUR" w:cs="ISOCPEUR"/>
                                        <w:i/>
                                        <w:color w:val="000000"/>
                                        <w:sz w:val="18"/>
                                      </w:rPr>
                                      <w:t>У</w:t>
                                    </w:r>
                                  </w:p>
                                  <w:p w14:paraId="0CA4E18A" w14:textId="77777777" w:rsidR="00E5415B" w:rsidRDefault="00E5415B" w:rsidP="00E5415B">
                                    <w:pPr>
                                      <w:spacing w:line="275" w:lineRule="auto"/>
                                      <w:textDirection w:val="btLr"/>
                                    </w:pPr>
                                  </w:p>
                                  <w:p w14:paraId="2C6D18FE" w14:textId="77777777" w:rsidR="00E5415B" w:rsidRDefault="00E5415B" w:rsidP="00E5415B">
                                    <w:pPr>
                                      <w:jc w:val="center"/>
                                      <w:textDirection w:val="btLr"/>
                                    </w:pPr>
                                    <w:r>
                                      <w:rPr>
                                        <w:rFonts w:ascii="ISOCPEUR" w:eastAsia="ISOCPEUR" w:hAnsi="ISOCPEUR" w:cs="ISOCPEUR"/>
                                        <w:i/>
                                        <w:color w:val="000000"/>
                                        <w:sz w:val="18"/>
                                      </w:rPr>
                                      <w:t>Лит.</w:t>
                                    </w:r>
                                  </w:p>
                                  <w:p w14:paraId="7064820A" w14:textId="77777777" w:rsidR="00E5415B" w:rsidRDefault="00E5415B" w:rsidP="00E5415B">
                                    <w:pPr>
                                      <w:spacing w:before="120"/>
                                      <w:jc w:val="center"/>
                                      <w:textDirection w:val="btLr"/>
                                    </w:pPr>
                                    <w:r>
                                      <w:rPr>
                                        <w:rFonts w:ascii="ISOCPEUR" w:eastAsia="ISOCPEUR" w:hAnsi="ISOCPEUR" w:cs="ISOCPEUR"/>
                                        <w:i/>
                                        <w:color w:val="000000"/>
                                        <w:sz w:val="18"/>
                                      </w:rPr>
                                      <w:t>У</w:t>
                                    </w:r>
                                  </w:p>
                                  <w:p w14:paraId="5ADDBB8F" w14:textId="77777777" w:rsidR="00E5415B" w:rsidRDefault="00E5415B" w:rsidP="00E5415B">
                                    <w:pPr>
                                      <w:spacing w:line="275" w:lineRule="auto"/>
                                      <w:textDirection w:val="btLr"/>
                                    </w:pPr>
                                  </w:p>
                                  <w:p w14:paraId="07713598" w14:textId="77777777" w:rsidR="00E5415B" w:rsidRDefault="00E5415B" w:rsidP="00E5415B">
                                    <w:pPr>
                                      <w:jc w:val="center"/>
                                      <w:textDirection w:val="btLr"/>
                                    </w:pPr>
                                    <w:r>
                                      <w:rPr>
                                        <w:rFonts w:ascii="ISOCPEUR" w:eastAsia="ISOCPEUR" w:hAnsi="ISOCPEUR" w:cs="ISOCPEUR"/>
                                        <w:i/>
                                        <w:color w:val="000000"/>
                                        <w:sz w:val="18"/>
                                      </w:rPr>
                                      <w:t>Лит.</w:t>
                                    </w:r>
                                  </w:p>
                                  <w:p w14:paraId="1D21B720" w14:textId="77777777" w:rsidR="00E5415B" w:rsidRDefault="00E5415B" w:rsidP="00E5415B">
                                    <w:pPr>
                                      <w:spacing w:before="120"/>
                                      <w:jc w:val="center"/>
                                      <w:textDirection w:val="btLr"/>
                                    </w:pPr>
                                    <w:r>
                                      <w:rPr>
                                        <w:rFonts w:ascii="ISOCPEUR" w:eastAsia="ISOCPEUR" w:hAnsi="ISOCPEUR" w:cs="ISOCPEUR"/>
                                        <w:i/>
                                        <w:color w:val="000000"/>
                                        <w:sz w:val="18"/>
                                      </w:rPr>
                                      <w:t>У</w:t>
                                    </w:r>
                                  </w:p>
                                </w:txbxContent>
                              </wps:txbx>
                              <wps:bodyPr spcFirstLastPara="1" wrap="square" lIns="12700" tIns="12700" rIns="12700" bIns="12700" anchor="t" anchorCtr="0">
                                <a:noAutofit/>
                              </wps:bodyPr>
                            </wps:wsp>
                            <wps:wsp>
                              <wps:cNvPr id="745397635" name="Прямоугольник 745397635"/>
                              <wps:cNvSpPr/>
                              <wps:spPr>
                                <a:xfrm>
                                  <a:off x="17577" y="18258"/>
                                  <a:ext cx="2327" cy="309"/>
                                </a:xfrm>
                                <a:prstGeom prst="rect">
                                  <a:avLst/>
                                </a:prstGeom>
                                <a:noFill/>
                                <a:ln>
                                  <a:noFill/>
                                </a:ln>
                              </wps:spPr>
                              <wps:txbx>
                                <w:txbxContent>
                                  <w:p w14:paraId="317B153A" w14:textId="77777777" w:rsidR="00E5415B" w:rsidRDefault="00E5415B" w:rsidP="00E5415B">
                                    <w:pPr>
                                      <w:ind w:firstLine="0"/>
                                      <w:jc w:val="center"/>
                                      <w:textDirection w:val="btLr"/>
                                    </w:pPr>
                                    <w:r>
                                      <w:rPr>
                                        <w:rFonts w:ascii="ISOCPEUR" w:eastAsia="ISOCPEUR" w:hAnsi="ISOCPEUR" w:cs="ISOCPEUR"/>
                                        <w:i/>
                                        <w:color w:val="000000"/>
                                        <w:sz w:val="18"/>
                                      </w:rPr>
                                      <w:t>Листов</w:t>
                                    </w:r>
                                  </w:p>
                                  <w:p w14:paraId="59EA1A4D" w14:textId="77777777" w:rsidR="00E5415B" w:rsidRDefault="00E5415B" w:rsidP="00E5415B">
                                    <w:pPr>
                                      <w:spacing w:line="275" w:lineRule="auto"/>
                                      <w:textDirection w:val="btLr"/>
                                    </w:pPr>
                                  </w:p>
                                  <w:p w14:paraId="04FFD9B6" w14:textId="77777777" w:rsidR="00E5415B" w:rsidRDefault="00E5415B" w:rsidP="00E5415B">
                                    <w:pPr>
                                      <w:jc w:val="center"/>
                                      <w:textDirection w:val="btLr"/>
                                    </w:pPr>
                                    <w:r>
                                      <w:rPr>
                                        <w:rFonts w:ascii="ISOCPEUR" w:eastAsia="ISOCPEUR" w:hAnsi="ISOCPEUR" w:cs="ISOCPEUR"/>
                                        <w:i/>
                                        <w:color w:val="000000"/>
                                        <w:sz w:val="18"/>
                                      </w:rPr>
                                      <w:t>Листов</w:t>
                                    </w:r>
                                  </w:p>
                                  <w:p w14:paraId="664FD782" w14:textId="77777777" w:rsidR="00E5415B" w:rsidRDefault="00E5415B" w:rsidP="00E5415B">
                                    <w:pPr>
                                      <w:spacing w:line="275" w:lineRule="auto"/>
                                      <w:textDirection w:val="btLr"/>
                                    </w:pPr>
                                  </w:p>
                                  <w:p w14:paraId="200B7F81" w14:textId="77777777" w:rsidR="00E5415B" w:rsidRDefault="00E5415B" w:rsidP="00E5415B">
                                    <w:pPr>
                                      <w:jc w:val="center"/>
                                      <w:textDirection w:val="btLr"/>
                                    </w:pPr>
                                    <w:r>
                                      <w:rPr>
                                        <w:rFonts w:ascii="ISOCPEUR" w:eastAsia="ISOCPEUR" w:hAnsi="ISOCPEUR" w:cs="ISOCPEUR"/>
                                        <w:i/>
                                        <w:color w:val="000000"/>
                                        <w:sz w:val="18"/>
                                      </w:rPr>
                                      <w:t>Листов</w:t>
                                    </w:r>
                                  </w:p>
                                  <w:p w14:paraId="74273334" w14:textId="77777777" w:rsidR="00E5415B" w:rsidRDefault="00E5415B" w:rsidP="00E5415B">
                                    <w:pPr>
                                      <w:spacing w:line="275" w:lineRule="auto"/>
                                      <w:textDirection w:val="btLr"/>
                                    </w:pPr>
                                  </w:p>
                                  <w:p w14:paraId="1EE44CB3" w14:textId="77777777" w:rsidR="00E5415B" w:rsidRDefault="00E5415B" w:rsidP="00E5415B">
                                    <w:pPr>
                                      <w:jc w:val="center"/>
                                      <w:textDirection w:val="btLr"/>
                                    </w:pPr>
                                    <w:r>
                                      <w:rPr>
                                        <w:rFonts w:ascii="ISOCPEUR" w:eastAsia="ISOCPEUR" w:hAnsi="ISOCPEUR" w:cs="ISOCPEUR"/>
                                        <w:i/>
                                        <w:color w:val="000000"/>
                                        <w:sz w:val="18"/>
                                      </w:rPr>
                                      <w:t>Листов</w:t>
                                    </w:r>
                                  </w:p>
                                  <w:p w14:paraId="375F3DC7" w14:textId="77777777" w:rsidR="00E5415B" w:rsidRDefault="00E5415B" w:rsidP="00E5415B">
                                    <w:pPr>
                                      <w:spacing w:line="275" w:lineRule="auto"/>
                                      <w:textDirection w:val="btLr"/>
                                    </w:pPr>
                                  </w:p>
                                  <w:p w14:paraId="5BD1D176" w14:textId="77777777" w:rsidR="00E5415B" w:rsidRDefault="00E5415B" w:rsidP="00E5415B">
                                    <w:pPr>
                                      <w:jc w:val="center"/>
                                      <w:textDirection w:val="btLr"/>
                                    </w:pPr>
                                    <w:r>
                                      <w:rPr>
                                        <w:rFonts w:ascii="ISOCPEUR" w:eastAsia="ISOCPEUR" w:hAnsi="ISOCPEUR" w:cs="ISOCPEUR"/>
                                        <w:i/>
                                        <w:color w:val="000000"/>
                                        <w:sz w:val="18"/>
                                      </w:rPr>
                                      <w:t>Листов</w:t>
                                    </w:r>
                                  </w:p>
                                  <w:p w14:paraId="1B5D715D" w14:textId="77777777" w:rsidR="00E5415B" w:rsidRDefault="00E5415B" w:rsidP="00E5415B">
                                    <w:pPr>
                                      <w:spacing w:line="275" w:lineRule="auto"/>
                                      <w:textDirection w:val="btLr"/>
                                    </w:pPr>
                                  </w:p>
                                  <w:p w14:paraId="6AD2B9ED" w14:textId="77777777" w:rsidR="00E5415B" w:rsidRDefault="00E5415B" w:rsidP="00E5415B">
                                    <w:pPr>
                                      <w:jc w:val="center"/>
                                      <w:textDirection w:val="btLr"/>
                                    </w:pPr>
                                    <w:r>
                                      <w:rPr>
                                        <w:rFonts w:ascii="ISOCPEUR" w:eastAsia="ISOCPEUR" w:hAnsi="ISOCPEUR" w:cs="ISOCPEUR"/>
                                        <w:i/>
                                        <w:color w:val="000000"/>
                                        <w:sz w:val="18"/>
                                      </w:rPr>
                                      <w:t>Листов</w:t>
                                    </w:r>
                                  </w:p>
                                  <w:p w14:paraId="31339B54" w14:textId="77777777" w:rsidR="00E5415B" w:rsidRDefault="00E5415B" w:rsidP="00E5415B">
                                    <w:pPr>
                                      <w:spacing w:line="275" w:lineRule="auto"/>
                                      <w:textDirection w:val="btLr"/>
                                    </w:pPr>
                                  </w:p>
                                  <w:p w14:paraId="23DAC474" w14:textId="77777777" w:rsidR="00E5415B" w:rsidRDefault="00E5415B" w:rsidP="00E5415B">
                                    <w:pPr>
                                      <w:jc w:val="center"/>
                                      <w:textDirection w:val="btLr"/>
                                    </w:pPr>
                                    <w:r>
                                      <w:rPr>
                                        <w:rFonts w:ascii="ISOCPEUR" w:eastAsia="ISOCPEUR" w:hAnsi="ISOCPEUR" w:cs="ISOCPEUR"/>
                                        <w:i/>
                                        <w:color w:val="000000"/>
                                        <w:sz w:val="18"/>
                                      </w:rPr>
                                      <w:t>Листов</w:t>
                                    </w:r>
                                  </w:p>
                                  <w:p w14:paraId="1AAF4EF0" w14:textId="77777777" w:rsidR="00E5415B" w:rsidRDefault="00E5415B" w:rsidP="00E5415B">
                                    <w:pPr>
                                      <w:spacing w:line="275" w:lineRule="auto"/>
                                      <w:textDirection w:val="btLr"/>
                                    </w:pPr>
                                  </w:p>
                                  <w:p w14:paraId="52741AE3" w14:textId="77777777" w:rsidR="00E5415B" w:rsidRDefault="00E5415B" w:rsidP="00E5415B">
                                    <w:pPr>
                                      <w:jc w:val="center"/>
                                      <w:textDirection w:val="btLr"/>
                                    </w:pPr>
                                    <w:r>
                                      <w:rPr>
                                        <w:rFonts w:ascii="ISOCPEUR" w:eastAsia="ISOCPEUR" w:hAnsi="ISOCPEUR" w:cs="ISOCPEUR"/>
                                        <w:i/>
                                        <w:color w:val="000000"/>
                                        <w:sz w:val="18"/>
                                      </w:rPr>
                                      <w:t>Листов</w:t>
                                    </w:r>
                                  </w:p>
                                </w:txbxContent>
                              </wps:txbx>
                              <wps:bodyPr spcFirstLastPara="1" wrap="square" lIns="12700" tIns="12700" rIns="12700" bIns="12700" anchor="t" anchorCtr="0">
                                <a:noAutofit/>
                              </wps:bodyPr>
                            </wps:wsp>
                            <wps:wsp>
                              <wps:cNvPr id="745397636" name="Прямоугольник 745397636"/>
                              <wps:cNvSpPr/>
                              <wps:spPr>
                                <a:xfrm>
                                  <a:off x="17591" y="18613"/>
                                  <a:ext cx="2326" cy="309"/>
                                </a:xfrm>
                                <a:prstGeom prst="rect">
                                  <a:avLst/>
                                </a:prstGeom>
                                <a:noFill/>
                                <a:ln>
                                  <a:noFill/>
                                </a:ln>
                              </wps:spPr>
                              <wps:txbx>
                                <w:txbxContent>
                                  <w:p w14:paraId="4B385E2A" w14:textId="071CA376" w:rsidR="00E5415B" w:rsidRPr="00B3510E" w:rsidRDefault="00E5415B" w:rsidP="00E5415B">
                                    <w:pPr>
                                      <w:ind w:firstLine="0"/>
                                      <w:jc w:val="center"/>
                                      <w:textDirection w:val="btLr"/>
                                      <w:rPr>
                                        <w:lang w:val="ru-RU"/>
                                      </w:rPr>
                                    </w:pPr>
                                    <w:r>
                                      <w:rPr>
                                        <w:rFonts w:ascii="ISOCPEUR" w:eastAsia="ISOCPEUR" w:hAnsi="ISOCPEUR" w:cs="ISOCPEUR"/>
                                        <w:i/>
                                        <w:color w:val="000000"/>
                                        <w:sz w:val="18"/>
                                        <w:lang w:val="ru-RU"/>
                                      </w:rPr>
                                      <w:t>15</w:t>
                                    </w:r>
                                  </w:p>
                                  <w:p w14:paraId="4C815A15" w14:textId="77777777" w:rsidR="00E5415B" w:rsidRDefault="00E5415B" w:rsidP="00E5415B">
                                    <w:pPr>
                                      <w:spacing w:line="275" w:lineRule="auto"/>
                                      <w:textDirection w:val="btLr"/>
                                    </w:pPr>
                                  </w:p>
                                  <w:p w14:paraId="1969B5E4" w14:textId="77777777" w:rsidR="00E5415B" w:rsidRDefault="00E5415B" w:rsidP="00E5415B">
                                    <w:pPr>
                                      <w:jc w:val="center"/>
                                      <w:textDirection w:val="btLr"/>
                                    </w:pPr>
                                    <w:r>
                                      <w:rPr>
                                        <w:rFonts w:ascii="ISOCPEUR" w:eastAsia="ISOCPEUR" w:hAnsi="ISOCPEUR" w:cs="ISOCPEUR"/>
                                        <w:i/>
                                        <w:color w:val="000000"/>
                                        <w:sz w:val="18"/>
                                      </w:rPr>
                                      <w:t>55</w:t>
                                    </w:r>
                                  </w:p>
                                  <w:p w14:paraId="0773B2A4" w14:textId="77777777" w:rsidR="00E5415B" w:rsidRDefault="00E5415B" w:rsidP="00E5415B">
                                    <w:pPr>
                                      <w:spacing w:line="275" w:lineRule="auto"/>
                                      <w:textDirection w:val="btLr"/>
                                    </w:pPr>
                                  </w:p>
                                  <w:p w14:paraId="7C98E3A3" w14:textId="77777777" w:rsidR="00E5415B" w:rsidRDefault="00E5415B" w:rsidP="00E5415B">
                                    <w:pPr>
                                      <w:jc w:val="center"/>
                                      <w:textDirection w:val="btLr"/>
                                    </w:pPr>
                                    <w:r>
                                      <w:rPr>
                                        <w:rFonts w:ascii="ISOCPEUR" w:eastAsia="ISOCPEUR" w:hAnsi="ISOCPEUR" w:cs="ISOCPEUR"/>
                                        <w:i/>
                                        <w:color w:val="000000"/>
                                        <w:sz w:val="18"/>
                                      </w:rPr>
                                      <w:t>50</w:t>
                                    </w:r>
                                  </w:p>
                                  <w:p w14:paraId="1061EEE9" w14:textId="77777777" w:rsidR="00E5415B" w:rsidRDefault="00E5415B" w:rsidP="00E5415B">
                                    <w:pPr>
                                      <w:spacing w:line="275" w:lineRule="auto"/>
                                      <w:textDirection w:val="btLr"/>
                                    </w:pPr>
                                  </w:p>
                                  <w:p w14:paraId="18171C84" w14:textId="77777777" w:rsidR="00E5415B" w:rsidRDefault="00E5415B" w:rsidP="00E5415B">
                                    <w:pPr>
                                      <w:jc w:val="center"/>
                                      <w:textDirection w:val="btLr"/>
                                    </w:pPr>
                                  </w:p>
                                  <w:p w14:paraId="49ADAC73" w14:textId="77777777" w:rsidR="00E5415B" w:rsidRDefault="00E5415B" w:rsidP="00E5415B">
                                    <w:pPr>
                                      <w:spacing w:line="275" w:lineRule="auto"/>
                                      <w:textDirection w:val="btLr"/>
                                    </w:pPr>
                                  </w:p>
                                  <w:p w14:paraId="26BD8FF8" w14:textId="77777777" w:rsidR="00E5415B" w:rsidRDefault="00E5415B" w:rsidP="00E5415B">
                                    <w:pPr>
                                      <w:jc w:val="center"/>
                                      <w:textDirection w:val="btLr"/>
                                    </w:pPr>
                                    <w:r>
                                      <w:rPr>
                                        <w:rFonts w:ascii="ISOCPEUR" w:eastAsia="ISOCPEUR" w:hAnsi="ISOCPEUR" w:cs="ISOCPEUR"/>
                                        <w:i/>
                                        <w:color w:val="000000"/>
                                        <w:sz w:val="18"/>
                                      </w:rPr>
                                      <w:t>50</w:t>
                                    </w:r>
                                  </w:p>
                                  <w:p w14:paraId="5148EEEA" w14:textId="77777777" w:rsidR="00E5415B" w:rsidRDefault="00E5415B" w:rsidP="00E5415B">
                                    <w:pPr>
                                      <w:spacing w:line="275" w:lineRule="auto"/>
                                      <w:textDirection w:val="btLr"/>
                                    </w:pPr>
                                  </w:p>
                                  <w:p w14:paraId="76026E55" w14:textId="77777777" w:rsidR="00E5415B" w:rsidRDefault="00E5415B" w:rsidP="00E5415B">
                                    <w:pPr>
                                      <w:jc w:val="center"/>
                                      <w:textDirection w:val="btLr"/>
                                    </w:pPr>
                                    <w:r>
                                      <w:rPr>
                                        <w:rFonts w:ascii="ISOCPEUR" w:eastAsia="ISOCPEUR" w:hAnsi="ISOCPEUR" w:cs="ISOCPEUR"/>
                                        <w:i/>
                                        <w:color w:val="000000"/>
                                        <w:sz w:val="18"/>
                                      </w:rPr>
                                      <w:t>55</w:t>
                                    </w:r>
                                  </w:p>
                                  <w:p w14:paraId="564F9F39" w14:textId="77777777" w:rsidR="00E5415B" w:rsidRDefault="00E5415B" w:rsidP="00E5415B">
                                    <w:pPr>
                                      <w:spacing w:line="275" w:lineRule="auto"/>
                                      <w:textDirection w:val="btLr"/>
                                    </w:pPr>
                                  </w:p>
                                  <w:p w14:paraId="479C40B9" w14:textId="77777777" w:rsidR="00E5415B" w:rsidRDefault="00E5415B" w:rsidP="00E5415B">
                                    <w:pPr>
                                      <w:jc w:val="center"/>
                                      <w:textDirection w:val="btLr"/>
                                    </w:pPr>
                                    <w:r>
                                      <w:rPr>
                                        <w:rFonts w:ascii="ISOCPEUR" w:eastAsia="ISOCPEUR" w:hAnsi="ISOCPEUR" w:cs="ISOCPEUR"/>
                                        <w:i/>
                                        <w:color w:val="000000"/>
                                        <w:sz w:val="18"/>
                                      </w:rPr>
                                      <w:t>50</w:t>
                                    </w:r>
                                  </w:p>
                                </w:txbxContent>
                              </wps:txbx>
                              <wps:bodyPr spcFirstLastPara="1" wrap="square" lIns="12700" tIns="12700" rIns="12700" bIns="12700" anchor="t" anchorCtr="0">
                                <a:noAutofit/>
                              </wps:bodyPr>
                            </wps:wsp>
                            <wps:wsp>
                              <wps:cNvPr id="745397637" name="Прямая со стрелкой 745397637"/>
                              <wps:cNvCnPr/>
                              <wps:spPr>
                                <a:xfrm>
                                  <a:off x="14755" y="18594"/>
                                  <a:ext cx="2" cy="338"/>
                                </a:xfrm>
                                <a:prstGeom prst="straightConnector1">
                                  <a:avLst/>
                                </a:prstGeom>
                                <a:noFill/>
                                <a:ln w="12700" cap="flat" cmpd="sng">
                                  <a:solidFill>
                                    <a:srgbClr val="000000"/>
                                  </a:solidFill>
                                  <a:prstDash val="solid"/>
                                  <a:round/>
                                  <a:headEnd type="none" w="med" len="med"/>
                                  <a:tailEnd type="none" w="med" len="med"/>
                                </a:ln>
                              </wps:spPr>
                              <wps:bodyPr/>
                            </wps:wsp>
                            <wps:wsp>
                              <wps:cNvPr id="745397638" name="Прямая со стрелкой 745397638"/>
                              <wps:cNvCnPr/>
                              <wps:spPr>
                                <a:xfrm>
                                  <a:off x="15303" y="18599"/>
                                  <a:ext cx="0" cy="334"/>
                                </a:xfrm>
                                <a:prstGeom prst="straightConnector1">
                                  <a:avLst/>
                                </a:prstGeom>
                                <a:noFill/>
                                <a:ln w="12700" cap="flat" cmpd="sng">
                                  <a:solidFill>
                                    <a:srgbClr val="000000"/>
                                  </a:solidFill>
                                  <a:prstDash val="solid"/>
                                  <a:round/>
                                  <a:headEnd type="none" w="med" len="med"/>
                                  <a:tailEnd type="none" w="med" len="med"/>
                                </a:ln>
                              </wps:spPr>
                              <wps:bodyPr/>
                            </wps:wsp>
                            <wps:wsp>
                              <wps:cNvPr id="745397639" name="Прямоугольник 745397639"/>
                              <wps:cNvSpPr/>
                              <wps:spPr>
                                <a:xfrm>
                                  <a:off x="14295" y="19221"/>
                                  <a:ext cx="5609" cy="440"/>
                                </a:xfrm>
                                <a:prstGeom prst="rect">
                                  <a:avLst/>
                                </a:prstGeom>
                                <a:noFill/>
                                <a:ln>
                                  <a:noFill/>
                                </a:ln>
                              </wps:spPr>
                              <wps:txbx>
                                <w:txbxContent>
                                  <w:p w14:paraId="506BCC14" w14:textId="77777777" w:rsidR="00E5415B" w:rsidRDefault="00E5415B" w:rsidP="00E5415B">
                                    <w:pPr>
                                      <w:ind w:firstLine="0"/>
                                      <w:jc w:val="center"/>
                                      <w:textDirection w:val="btLr"/>
                                    </w:pPr>
                                    <w:r w:rsidRPr="000C4454">
                                      <w:rPr>
                                        <w:rFonts w:eastAsia="ISOCPEUR" w:cs="Times New Roman"/>
                                        <w:i/>
                                        <w:color w:val="000000"/>
                                        <w:sz w:val="30"/>
                                      </w:rPr>
                                      <w:t>КБП</w:t>
                                    </w:r>
                                  </w:p>
                                  <w:p w14:paraId="5280F10F" w14:textId="77777777" w:rsidR="00E5415B" w:rsidRDefault="00E5415B" w:rsidP="00E5415B">
                                    <w:pPr>
                                      <w:spacing w:line="275" w:lineRule="auto"/>
                                      <w:textDirection w:val="btLr"/>
                                    </w:pPr>
                                  </w:p>
                                  <w:p w14:paraId="37ACA577" w14:textId="77777777" w:rsidR="00E5415B" w:rsidRDefault="00E5415B" w:rsidP="00E5415B">
                                    <w:pPr>
                                      <w:jc w:val="center"/>
                                      <w:textDirection w:val="btLr"/>
                                    </w:pPr>
                                    <w:r>
                                      <w:rPr>
                                        <w:rFonts w:ascii="ISOCPEUR" w:eastAsia="ISOCPEUR" w:hAnsi="ISOCPEUR" w:cs="ISOCPEUR"/>
                                        <w:i/>
                                        <w:color w:val="000000"/>
                                        <w:sz w:val="30"/>
                                      </w:rPr>
                                      <w:t>КБП</w:t>
                                    </w:r>
                                  </w:p>
                                  <w:p w14:paraId="755497F9" w14:textId="77777777" w:rsidR="00E5415B" w:rsidRDefault="00E5415B" w:rsidP="00E5415B">
                                    <w:pPr>
                                      <w:spacing w:line="275" w:lineRule="auto"/>
                                      <w:textDirection w:val="btLr"/>
                                    </w:pPr>
                                  </w:p>
                                  <w:p w14:paraId="4957322E" w14:textId="77777777" w:rsidR="00E5415B" w:rsidRDefault="00E5415B" w:rsidP="00E5415B">
                                    <w:pPr>
                                      <w:jc w:val="center"/>
                                      <w:textDirection w:val="btLr"/>
                                    </w:pPr>
                                    <w:r>
                                      <w:rPr>
                                        <w:rFonts w:ascii="ISOCPEUR" w:eastAsia="ISOCPEUR" w:hAnsi="ISOCPEUR" w:cs="ISOCPEUR"/>
                                        <w:i/>
                                        <w:color w:val="000000"/>
                                        <w:sz w:val="30"/>
                                      </w:rPr>
                                      <w:t>КБП</w:t>
                                    </w:r>
                                  </w:p>
                                  <w:p w14:paraId="312CD8F7" w14:textId="77777777" w:rsidR="00E5415B" w:rsidRDefault="00E5415B" w:rsidP="00E5415B">
                                    <w:pPr>
                                      <w:spacing w:line="275" w:lineRule="auto"/>
                                      <w:textDirection w:val="btLr"/>
                                    </w:pPr>
                                  </w:p>
                                  <w:p w14:paraId="208C55CC" w14:textId="77777777" w:rsidR="00E5415B" w:rsidRDefault="00E5415B" w:rsidP="00E5415B">
                                    <w:pPr>
                                      <w:jc w:val="center"/>
                                      <w:textDirection w:val="btLr"/>
                                    </w:pPr>
                                    <w:r>
                                      <w:rPr>
                                        <w:rFonts w:ascii="ISOCPEUR" w:eastAsia="ISOCPEUR" w:hAnsi="ISOCPEUR" w:cs="ISOCPEUR"/>
                                        <w:i/>
                                        <w:color w:val="000000"/>
                                        <w:sz w:val="30"/>
                                      </w:rPr>
                                      <w:t>КБП</w:t>
                                    </w:r>
                                  </w:p>
                                  <w:p w14:paraId="42C43353" w14:textId="77777777" w:rsidR="00E5415B" w:rsidRDefault="00E5415B" w:rsidP="00E5415B">
                                    <w:pPr>
                                      <w:spacing w:line="275" w:lineRule="auto"/>
                                      <w:textDirection w:val="btLr"/>
                                    </w:pPr>
                                  </w:p>
                                  <w:p w14:paraId="7BF1C42D" w14:textId="77777777" w:rsidR="00E5415B" w:rsidRDefault="00E5415B" w:rsidP="00E5415B">
                                    <w:pPr>
                                      <w:jc w:val="center"/>
                                      <w:textDirection w:val="btLr"/>
                                    </w:pPr>
                                    <w:r>
                                      <w:rPr>
                                        <w:rFonts w:ascii="ISOCPEUR" w:eastAsia="ISOCPEUR" w:hAnsi="ISOCPEUR" w:cs="ISOCPEUR"/>
                                        <w:i/>
                                        <w:color w:val="000000"/>
                                        <w:sz w:val="30"/>
                                      </w:rPr>
                                      <w:t>КБП</w:t>
                                    </w:r>
                                  </w:p>
                                  <w:p w14:paraId="04FFE810" w14:textId="77777777" w:rsidR="00E5415B" w:rsidRDefault="00E5415B" w:rsidP="00E5415B">
                                    <w:pPr>
                                      <w:spacing w:line="275" w:lineRule="auto"/>
                                      <w:textDirection w:val="btLr"/>
                                    </w:pPr>
                                  </w:p>
                                  <w:p w14:paraId="68766F13" w14:textId="77777777" w:rsidR="00E5415B" w:rsidRDefault="00E5415B" w:rsidP="00E5415B">
                                    <w:pPr>
                                      <w:jc w:val="center"/>
                                      <w:textDirection w:val="btLr"/>
                                    </w:pPr>
                                    <w:r>
                                      <w:rPr>
                                        <w:rFonts w:ascii="ISOCPEUR" w:eastAsia="ISOCPEUR" w:hAnsi="ISOCPEUR" w:cs="ISOCPEUR"/>
                                        <w:i/>
                                        <w:color w:val="000000"/>
                                        <w:sz w:val="30"/>
                                      </w:rPr>
                                      <w:t>КБП</w:t>
                                    </w:r>
                                  </w:p>
                                  <w:p w14:paraId="22900DC3" w14:textId="77777777" w:rsidR="00E5415B" w:rsidRDefault="00E5415B" w:rsidP="00E5415B">
                                    <w:pPr>
                                      <w:spacing w:line="275" w:lineRule="auto"/>
                                      <w:textDirection w:val="btLr"/>
                                    </w:pPr>
                                  </w:p>
                                  <w:p w14:paraId="0B6CADDC" w14:textId="77777777" w:rsidR="00E5415B" w:rsidRDefault="00E5415B" w:rsidP="00E5415B">
                                    <w:pPr>
                                      <w:jc w:val="center"/>
                                      <w:textDirection w:val="btLr"/>
                                    </w:pPr>
                                    <w:r>
                                      <w:rPr>
                                        <w:rFonts w:ascii="ISOCPEUR" w:eastAsia="ISOCPEUR" w:hAnsi="ISOCPEUR" w:cs="ISOCPEUR"/>
                                        <w:i/>
                                        <w:color w:val="000000"/>
                                        <w:sz w:val="30"/>
                                      </w:rPr>
                                      <w:t>КБП</w:t>
                                    </w:r>
                                  </w:p>
                                  <w:p w14:paraId="6356975A" w14:textId="77777777" w:rsidR="00E5415B" w:rsidRDefault="00E5415B" w:rsidP="00E5415B">
                                    <w:pPr>
                                      <w:spacing w:line="275" w:lineRule="auto"/>
                                      <w:textDirection w:val="btLr"/>
                                    </w:pPr>
                                  </w:p>
                                  <w:p w14:paraId="0BF94E03" w14:textId="77777777" w:rsidR="00E5415B" w:rsidRDefault="00E5415B" w:rsidP="00E5415B">
                                    <w:pPr>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8CAC4E5" id="Группа 2" o:spid="_x0000_s1027" style="position:absolute;left:0;text-align:left;margin-left:0;margin-top:0;width:524.5pt;height:782.1pt;z-index:-251640832;mso-wrap-distance-left:0;mso-wrap-distance-right:0;mso-position-horizontal:center;mso-position-horizontal-relative:margin;mso-position-vertical:center;mso-position-vertical-relative:margin;mso-width-relative:margin;mso-height-relative:margin" coordorigin="20513" coordsize="6687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">
                    <v:group id="Группа 5" o:spid="_x0000_s1028" style="position:absolute;left:20513;width:66872;height:75600" coordsize="202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Прямоугольник 19" o:spid="_x0000_s1029" style="position:absolute;width:20297;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783B8088" w14:textId="77777777" w:rsidR="00E5415B" w:rsidRDefault="00E5415B" w:rsidP="00E5415B">
                              <w:pPr>
                                <w:textDirection w:val="btLr"/>
                              </w:pPr>
                            </w:p>
                          </w:txbxContent>
                        </v:textbox>
                      </v:rect>
                      <v:rect id="Прямоугольник 21" o:spid="_x0000_s103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" filled="f" strokeweight="2pt">
                        <v:stroke startarrowwidth="narrow" startarrowlength="short" endarrowwidth="narrow" endarrowlength="short"/>
                        <v:textbox inset="2.53958mm,2.53958mm,2.53958mm,2.53958mm">
                          <w:txbxContent>
                            <w:p w14:paraId="1DBEE74E" w14:textId="77777777" w:rsidR="00E5415B" w:rsidRDefault="00E5415B" w:rsidP="00E5415B">
                              <w:pPr>
                                <w:pStyle w:val="af4"/>
                              </w:pPr>
                            </w:p>
                          </w:txbxContent>
                        </v:textbox>
                      </v:rect>
                      <v:shapetype id="_x0000_t32" coordsize="21600,21600" o:spt="32" o:oned="t" path="m,l21600,21600e" filled="f">
                        <v:path arrowok="t" fillok="f" o:connecttype="none"/>
                        <o:lock v:ext="edit" shapetype="t"/>
                      </v:shapetype>
                      <v:shape id="Прямая со стрелкой 22" o:spid="_x0000_s1031" type="#_x0000_t32" style="position:absolute;left:993;top:17183;width:2;height:1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" strokeweight="2pt"/>
                      <v:shape id="Прямая со стрелкой 23" o:spid="_x0000_s1032" type="#_x0000_t32" style="position:absolute;left:10;top:17173;width:199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" strokeweight="2pt"/>
                      <v:shape id="Прямая со стрелкой 26" o:spid="_x0000_s1033" type="#_x0000_t32" style="position:absolute;left:2186;top:17192;width:2;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" strokeweight="2pt"/>
                      <v:shape id="Прямая со стрелкой 27" o:spid="_x0000_s1034" type="#_x0000_t32" style="position:absolute;left:4919;top:17192;width:2;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" strokeweight="2pt"/>
                      <v:shape id="Прямая со стрелкой 28" o:spid="_x0000_s1035" type="#_x0000_t32" style="position:absolute;left:6557;top:17192;width:2;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" strokeweight="2pt"/>
                      <v:shape id="Прямая со стрелкой 29" o:spid="_x0000_s1036" type="#_x0000_t32" style="position:absolute;left:7650;top:17183;width:2;height:2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" strokeweight="2pt"/>
                      <v:shape id="Прямая со стрелкой 30" o:spid="_x0000_s1037" type="#_x0000_t32" style="position:absolute;left:15848;top:18239;width:4;height: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" strokeweight="2pt"/>
                      <v:shape id="Прямая со стрелкой 31" o:spid="_x0000_s1038" type="#_x0000_t32" style="position:absolute;left:10;top:19293;width:762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" strokeweight="1pt"/>
                      <v:shape id="Прямая со стрелкой 32" o:spid="_x0000_s1039" type="#_x0000_t32" style="position:absolute;left:10;top:19646;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" strokeweight="1pt"/>
                      <v:rect id="Прямоугольник 33" o:spid="_x0000_s104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3FBC6597" w14:textId="77777777" w:rsidR="00E5415B" w:rsidRDefault="00E5415B" w:rsidP="00E5415B">
                              <w:pPr>
                                <w:ind w:firstLine="0"/>
                                <w:jc w:val="center"/>
                                <w:textDirection w:val="btLr"/>
                              </w:pPr>
                              <w:r>
                                <w:rPr>
                                  <w:rFonts w:ascii="ISOCPEUR" w:eastAsia="ISOCPEUR" w:hAnsi="ISOCPEUR" w:cs="ISOCPEUR"/>
                                  <w:i/>
                                  <w:color w:val="000000"/>
                                  <w:sz w:val="18"/>
                                </w:rPr>
                                <w:t>Изм.</w:t>
                              </w:r>
                            </w:p>
                            <w:p w14:paraId="39922BEC" w14:textId="77777777" w:rsidR="00E5415B" w:rsidRDefault="00E5415B" w:rsidP="00E5415B">
                              <w:pPr>
                                <w:spacing w:line="275" w:lineRule="auto"/>
                                <w:textDirection w:val="btLr"/>
                              </w:pPr>
                            </w:p>
                            <w:p w14:paraId="37ABBCF3" w14:textId="77777777" w:rsidR="00E5415B" w:rsidRDefault="00E5415B" w:rsidP="00E5415B">
                              <w:pPr>
                                <w:jc w:val="center"/>
                                <w:textDirection w:val="btLr"/>
                              </w:pPr>
                              <w:r>
                                <w:rPr>
                                  <w:rFonts w:ascii="ISOCPEUR" w:eastAsia="ISOCPEUR" w:hAnsi="ISOCPEUR" w:cs="ISOCPEUR"/>
                                  <w:i/>
                                  <w:color w:val="000000"/>
                                  <w:sz w:val="18"/>
                                </w:rPr>
                                <w:t>Изм.</w:t>
                              </w:r>
                            </w:p>
                            <w:p w14:paraId="527C834E" w14:textId="77777777" w:rsidR="00E5415B" w:rsidRDefault="00E5415B" w:rsidP="00E5415B">
                              <w:pPr>
                                <w:spacing w:line="275" w:lineRule="auto"/>
                                <w:textDirection w:val="btLr"/>
                              </w:pPr>
                            </w:p>
                            <w:p w14:paraId="0DC616B0" w14:textId="77777777" w:rsidR="00E5415B" w:rsidRDefault="00E5415B" w:rsidP="00E5415B">
                              <w:pPr>
                                <w:jc w:val="center"/>
                                <w:textDirection w:val="btLr"/>
                              </w:pPr>
                              <w:r>
                                <w:rPr>
                                  <w:rFonts w:ascii="ISOCPEUR" w:eastAsia="ISOCPEUR" w:hAnsi="ISOCPEUR" w:cs="ISOCPEUR"/>
                                  <w:i/>
                                  <w:color w:val="000000"/>
                                  <w:sz w:val="18"/>
                                </w:rPr>
                                <w:t>Изм.</w:t>
                              </w:r>
                            </w:p>
                            <w:p w14:paraId="03611F21" w14:textId="77777777" w:rsidR="00E5415B" w:rsidRDefault="00E5415B" w:rsidP="00E5415B">
                              <w:pPr>
                                <w:spacing w:line="275" w:lineRule="auto"/>
                                <w:textDirection w:val="btLr"/>
                              </w:pPr>
                            </w:p>
                            <w:p w14:paraId="3FF3E983" w14:textId="77777777" w:rsidR="00E5415B" w:rsidRDefault="00E5415B" w:rsidP="00E5415B">
                              <w:pPr>
                                <w:jc w:val="center"/>
                                <w:textDirection w:val="btLr"/>
                              </w:pPr>
                              <w:r>
                                <w:rPr>
                                  <w:rFonts w:ascii="ISOCPEUR" w:eastAsia="ISOCPEUR" w:hAnsi="ISOCPEUR" w:cs="ISOCPEUR"/>
                                  <w:i/>
                                  <w:color w:val="000000"/>
                                  <w:sz w:val="18"/>
                                </w:rPr>
                                <w:t>Изм.</w:t>
                              </w:r>
                            </w:p>
                            <w:p w14:paraId="0B522D18" w14:textId="77777777" w:rsidR="00E5415B" w:rsidRDefault="00E5415B" w:rsidP="00E5415B">
                              <w:pPr>
                                <w:spacing w:line="275" w:lineRule="auto"/>
                                <w:textDirection w:val="btLr"/>
                              </w:pPr>
                            </w:p>
                            <w:p w14:paraId="6A98B7C6" w14:textId="77777777" w:rsidR="00E5415B" w:rsidRDefault="00E5415B" w:rsidP="00E5415B">
                              <w:pPr>
                                <w:jc w:val="center"/>
                                <w:textDirection w:val="btLr"/>
                              </w:pPr>
                              <w:r>
                                <w:rPr>
                                  <w:rFonts w:ascii="ISOCPEUR" w:eastAsia="ISOCPEUR" w:hAnsi="ISOCPEUR" w:cs="ISOCPEUR"/>
                                  <w:i/>
                                  <w:color w:val="000000"/>
                                  <w:sz w:val="18"/>
                                </w:rPr>
                                <w:t>Изм.</w:t>
                              </w:r>
                            </w:p>
                            <w:p w14:paraId="7FCF20C2" w14:textId="77777777" w:rsidR="00E5415B" w:rsidRDefault="00E5415B" w:rsidP="00E5415B">
                              <w:pPr>
                                <w:spacing w:line="275" w:lineRule="auto"/>
                                <w:textDirection w:val="btLr"/>
                              </w:pPr>
                            </w:p>
                            <w:p w14:paraId="4828C004" w14:textId="77777777" w:rsidR="00E5415B" w:rsidRDefault="00E5415B" w:rsidP="00E5415B">
                              <w:pPr>
                                <w:jc w:val="center"/>
                                <w:textDirection w:val="btLr"/>
                              </w:pPr>
                              <w:r>
                                <w:rPr>
                                  <w:rFonts w:ascii="ISOCPEUR" w:eastAsia="ISOCPEUR" w:hAnsi="ISOCPEUR" w:cs="ISOCPEUR"/>
                                  <w:i/>
                                  <w:color w:val="000000"/>
                                  <w:sz w:val="18"/>
                                </w:rPr>
                                <w:t>Изм.</w:t>
                              </w:r>
                            </w:p>
                            <w:p w14:paraId="5E5B37F0" w14:textId="77777777" w:rsidR="00E5415B" w:rsidRDefault="00E5415B" w:rsidP="00E5415B">
                              <w:pPr>
                                <w:spacing w:line="275" w:lineRule="auto"/>
                                <w:textDirection w:val="btLr"/>
                              </w:pPr>
                            </w:p>
                            <w:p w14:paraId="6C7DCDE6" w14:textId="77777777" w:rsidR="00E5415B" w:rsidRDefault="00E5415B" w:rsidP="00E5415B">
                              <w:pPr>
                                <w:jc w:val="center"/>
                                <w:textDirection w:val="btLr"/>
                              </w:pPr>
                              <w:r>
                                <w:rPr>
                                  <w:rFonts w:ascii="ISOCPEUR" w:eastAsia="ISOCPEUR" w:hAnsi="ISOCPEUR" w:cs="ISOCPEUR"/>
                                  <w:i/>
                                  <w:color w:val="000000"/>
                                  <w:sz w:val="18"/>
                                </w:rPr>
                                <w:t>Изм.</w:t>
                              </w:r>
                            </w:p>
                            <w:p w14:paraId="3150D6FC" w14:textId="77777777" w:rsidR="00E5415B" w:rsidRDefault="00E5415B" w:rsidP="00E5415B">
                              <w:pPr>
                                <w:spacing w:line="275" w:lineRule="auto"/>
                                <w:textDirection w:val="btLr"/>
                              </w:pPr>
                            </w:p>
                            <w:p w14:paraId="055440B7" w14:textId="77777777" w:rsidR="00E5415B" w:rsidRDefault="00E5415B" w:rsidP="00E5415B">
                              <w:pPr>
                                <w:jc w:val="center"/>
                                <w:textDirection w:val="btLr"/>
                              </w:pPr>
                              <w:r>
                                <w:rPr>
                                  <w:rFonts w:ascii="ISOCPEUR" w:eastAsia="ISOCPEUR" w:hAnsi="ISOCPEUR" w:cs="ISOCPEUR"/>
                                  <w:i/>
                                  <w:color w:val="000000"/>
                                  <w:sz w:val="18"/>
                                </w:rPr>
                                <w:t>Изм.</w:t>
                              </w:r>
                            </w:p>
                          </w:txbxContent>
                        </v:textbox>
                      </v:rect>
                      <v:rect id="Прямоугольник 34" o:spid="_x0000_s104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14:paraId="0C4364AE" w14:textId="77777777" w:rsidR="00E5415B" w:rsidRDefault="00E5415B" w:rsidP="00E5415B">
                              <w:pPr>
                                <w:ind w:firstLine="0"/>
                                <w:jc w:val="center"/>
                                <w:textDirection w:val="btLr"/>
                              </w:pPr>
                              <w:r>
                                <w:rPr>
                                  <w:rFonts w:ascii="ISOCPEUR" w:eastAsia="ISOCPEUR" w:hAnsi="ISOCPEUR" w:cs="ISOCPEUR"/>
                                  <w:i/>
                                  <w:color w:val="000000"/>
                                  <w:sz w:val="18"/>
                                </w:rPr>
                                <w:t>Лист</w:t>
                              </w:r>
                            </w:p>
                            <w:p w14:paraId="107A2388" w14:textId="77777777" w:rsidR="00E5415B" w:rsidRDefault="00E5415B" w:rsidP="00E5415B">
                              <w:pPr>
                                <w:spacing w:line="275" w:lineRule="auto"/>
                                <w:textDirection w:val="btLr"/>
                              </w:pPr>
                            </w:p>
                            <w:p w14:paraId="38B1D45A" w14:textId="77777777" w:rsidR="00E5415B" w:rsidRDefault="00E5415B" w:rsidP="00E5415B">
                              <w:pPr>
                                <w:jc w:val="center"/>
                                <w:textDirection w:val="btLr"/>
                              </w:pPr>
                              <w:r>
                                <w:rPr>
                                  <w:rFonts w:ascii="ISOCPEUR" w:eastAsia="ISOCPEUR" w:hAnsi="ISOCPEUR" w:cs="ISOCPEUR"/>
                                  <w:i/>
                                  <w:color w:val="000000"/>
                                  <w:sz w:val="18"/>
                                </w:rPr>
                                <w:t>Лист</w:t>
                              </w:r>
                            </w:p>
                            <w:p w14:paraId="192C402A" w14:textId="77777777" w:rsidR="00E5415B" w:rsidRDefault="00E5415B" w:rsidP="00E5415B">
                              <w:pPr>
                                <w:spacing w:line="275" w:lineRule="auto"/>
                                <w:textDirection w:val="btLr"/>
                              </w:pPr>
                            </w:p>
                            <w:p w14:paraId="51A638F7" w14:textId="77777777" w:rsidR="00E5415B" w:rsidRDefault="00E5415B" w:rsidP="00E5415B">
                              <w:pPr>
                                <w:jc w:val="center"/>
                                <w:textDirection w:val="btLr"/>
                              </w:pPr>
                              <w:r>
                                <w:rPr>
                                  <w:rFonts w:ascii="ISOCPEUR" w:eastAsia="ISOCPEUR" w:hAnsi="ISOCPEUR" w:cs="ISOCPEUR"/>
                                  <w:i/>
                                  <w:color w:val="000000"/>
                                  <w:sz w:val="18"/>
                                </w:rPr>
                                <w:t>Лист</w:t>
                              </w:r>
                            </w:p>
                            <w:p w14:paraId="70E42DED" w14:textId="77777777" w:rsidR="00E5415B" w:rsidRDefault="00E5415B" w:rsidP="00E5415B">
                              <w:pPr>
                                <w:spacing w:line="275" w:lineRule="auto"/>
                                <w:textDirection w:val="btLr"/>
                              </w:pPr>
                            </w:p>
                            <w:p w14:paraId="7CC2C0E6" w14:textId="77777777" w:rsidR="00E5415B" w:rsidRDefault="00E5415B" w:rsidP="00E5415B">
                              <w:pPr>
                                <w:jc w:val="center"/>
                                <w:textDirection w:val="btLr"/>
                              </w:pPr>
                              <w:r>
                                <w:rPr>
                                  <w:rFonts w:ascii="ISOCPEUR" w:eastAsia="ISOCPEUR" w:hAnsi="ISOCPEUR" w:cs="ISOCPEUR"/>
                                  <w:i/>
                                  <w:color w:val="000000"/>
                                  <w:sz w:val="18"/>
                                </w:rPr>
                                <w:t>Лист</w:t>
                              </w:r>
                            </w:p>
                            <w:p w14:paraId="566F35A8" w14:textId="77777777" w:rsidR="00E5415B" w:rsidRDefault="00E5415B" w:rsidP="00E5415B">
                              <w:pPr>
                                <w:spacing w:line="275" w:lineRule="auto"/>
                                <w:textDirection w:val="btLr"/>
                              </w:pPr>
                            </w:p>
                            <w:p w14:paraId="036A62D9" w14:textId="77777777" w:rsidR="00E5415B" w:rsidRDefault="00E5415B" w:rsidP="00E5415B">
                              <w:pPr>
                                <w:jc w:val="center"/>
                                <w:textDirection w:val="btLr"/>
                              </w:pPr>
                              <w:r>
                                <w:rPr>
                                  <w:rFonts w:ascii="ISOCPEUR" w:eastAsia="ISOCPEUR" w:hAnsi="ISOCPEUR" w:cs="ISOCPEUR"/>
                                  <w:i/>
                                  <w:color w:val="000000"/>
                                  <w:sz w:val="18"/>
                                </w:rPr>
                                <w:t>Лист</w:t>
                              </w:r>
                            </w:p>
                            <w:p w14:paraId="235ED921" w14:textId="77777777" w:rsidR="00E5415B" w:rsidRDefault="00E5415B" w:rsidP="00E5415B">
                              <w:pPr>
                                <w:spacing w:line="275" w:lineRule="auto"/>
                                <w:textDirection w:val="btLr"/>
                              </w:pPr>
                            </w:p>
                            <w:p w14:paraId="08BC869B" w14:textId="77777777" w:rsidR="00E5415B" w:rsidRDefault="00E5415B" w:rsidP="00E5415B">
                              <w:pPr>
                                <w:jc w:val="center"/>
                                <w:textDirection w:val="btLr"/>
                              </w:pPr>
                              <w:r>
                                <w:rPr>
                                  <w:rFonts w:ascii="ISOCPEUR" w:eastAsia="ISOCPEUR" w:hAnsi="ISOCPEUR" w:cs="ISOCPEUR"/>
                                  <w:i/>
                                  <w:color w:val="000000"/>
                                  <w:sz w:val="18"/>
                                </w:rPr>
                                <w:t>Лист</w:t>
                              </w:r>
                            </w:p>
                            <w:p w14:paraId="4384A3F4" w14:textId="77777777" w:rsidR="00E5415B" w:rsidRDefault="00E5415B" w:rsidP="00E5415B">
                              <w:pPr>
                                <w:spacing w:line="275" w:lineRule="auto"/>
                                <w:textDirection w:val="btLr"/>
                              </w:pPr>
                            </w:p>
                            <w:p w14:paraId="52929198" w14:textId="77777777" w:rsidR="00E5415B" w:rsidRDefault="00E5415B" w:rsidP="00E5415B">
                              <w:pPr>
                                <w:jc w:val="center"/>
                                <w:textDirection w:val="btLr"/>
                              </w:pPr>
                              <w:r>
                                <w:rPr>
                                  <w:rFonts w:ascii="ISOCPEUR" w:eastAsia="ISOCPEUR" w:hAnsi="ISOCPEUR" w:cs="ISOCPEUR"/>
                                  <w:i/>
                                  <w:color w:val="000000"/>
                                  <w:sz w:val="18"/>
                                </w:rPr>
                                <w:t>Лист</w:t>
                              </w:r>
                            </w:p>
                            <w:p w14:paraId="5BE858C5" w14:textId="77777777" w:rsidR="00E5415B" w:rsidRDefault="00E5415B" w:rsidP="00E5415B">
                              <w:pPr>
                                <w:spacing w:line="275" w:lineRule="auto"/>
                                <w:textDirection w:val="btLr"/>
                              </w:pPr>
                            </w:p>
                            <w:p w14:paraId="7BA274A0" w14:textId="77777777" w:rsidR="00E5415B" w:rsidRDefault="00E5415B" w:rsidP="00E5415B">
                              <w:pPr>
                                <w:jc w:val="center"/>
                                <w:textDirection w:val="btLr"/>
                              </w:pPr>
                              <w:r>
                                <w:rPr>
                                  <w:rFonts w:ascii="ISOCPEUR" w:eastAsia="ISOCPEUR" w:hAnsi="ISOCPEUR" w:cs="ISOCPEUR"/>
                                  <w:i/>
                                  <w:color w:val="000000"/>
                                  <w:sz w:val="18"/>
                                </w:rPr>
                                <w:t>Лист</w:t>
                              </w:r>
                            </w:p>
                          </w:txbxContent>
                        </v:textbox>
                      </v:rect>
                      <v:rect id="Прямоугольник 35" o:spid="_x0000_s104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22611005" w14:textId="77777777" w:rsidR="00E5415B" w:rsidRDefault="00E5415B" w:rsidP="00E5415B">
                              <w:pPr>
                                <w:ind w:firstLine="0"/>
                                <w:jc w:val="center"/>
                                <w:textDirection w:val="btLr"/>
                              </w:pPr>
                              <w:r>
                                <w:rPr>
                                  <w:rFonts w:ascii="ISOCPEUR" w:eastAsia="ISOCPEUR" w:hAnsi="ISOCPEUR" w:cs="ISOCPEUR"/>
                                  <w:i/>
                                  <w:color w:val="000000"/>
                                  <w:sz w:val="18"/>
                                </w:rPr>
                                <w:t>№ докум.</w:t>
                              </w:r>
                            </w:p>
                            <w:p w14:paraId="00B046E5" w14:textId="77777777" w:rsidR="00E5415B" w:rsidRDefault="00E5415B" w:rsidP="00E5415B">
                              <w:pPr>
                                <w:spacing w:line="275" w:lineRule="auto"/>
                                <w:textDirection w:val="btLr"/>
                              </w:pPr>
                            </w:p>
                            <w:p w14:paraId="059C5FB7" w14:textId="77777777" w:rsidR="00E5415B" w:rsidRDefault="00E5415B" w:rsidP="00E5415B">
                              <w:pPr>
                                <w:jc w:val="center"/>
                                <w:textDirection w:val="btLr"/>
                              </w:pPr>
                              <w:r>
                                <w:rPr>
                                  <w:rFonts w:ascii="ISOCPEUR" w:eastAsia="ISOCPEUR" w:hAnsi="ISOCPEUR" w:cs="ISOCPEUR"/>
                                  <w:i/>
                                  <w:color w:val="000000"/>
                                  <w:sz w:val="18"/>
                                </w:rPr>
                                <w:t>№ докум.</w:t>
                              </w:r>
                            </w:p>
                            <w:p w14:paraId="5B109C83" w14:textId="77777777" w:rsidR="00E5415B" w:rsidRDefault="00E5415B" w:rsidP="00E5415B">
                              <w:pPr>
                                <w:spacing w:line="275" w:lineRule="auto"/>
                                <w:textDirection w:val="btLr"/>
                              </w:pPr>
                            </w:p>
                            <w:p w14:paraId="2751394C" w14:textId="77777777" w:rsidR="00E5415B" w:rsidRDefault="00E5415B" w:rsidP="00E5415B">
                              <w:pPr>
                                <w:jc w:val="center"/>
                                <w:textDirection w:val="btLr"/>
                              </w:pPr>
                              <w:r>
                                <w:rPr>
                                  <w:rFonts w:ascii="ISOCPEUR" w:eastAsia="ISOCPEUR" w:hAnsi="ISOCPEUR" w:cs="ISOCPEUR"/>
                                  <w:i/>
                                  <w:color w:val="000000"/>
                                  <w:sz w:val="18"/>
                                </w:rPr>
                                <w:t>№ докум.</w:t>
                              </w:r>
                            </w:p>
                            <w:p w14:paraId="720FDBD1" w14:textId="77777777" w:rsidR="00E5415B" w:rsidRDefault="00E5415B" w:rsidP="00E5415B">
                              <w:pPr>
                                <w:spacing w:line="275" w:lineRule="auto"/>
                                <w:textDirection w:val="btLr"/>
                              </w:pPr>
                            </w:p>
                            <w:p w14:paraId="6570DE81" w14:textId="77777777" w:rsidR="00E5415B" w:rsidRDefault="00E5415B" w:rsidP="00E5415B">
                              <w:pPr>
                                <w:jc w:val="center"/>
                                <w:textDirection w:val="btLr"/>
                              </w:pPr>
                              <w:r>
                                <w:rPr>
                                  <w:rFonts w:ascii="ISOCPEUR" w:eastAsia="ISOCPEUR" w:hAnsi="ISOCPEUR" w:cs="ISOCPEUR"/>
                                  <w:i/>
                                  <w:color w:val="000000"/>
                                  <w:sz w:val="18"/>
                                </w:rPr>
                                <w:t>№ докум.</w:t>
                              </w:r>
                            </w:p>
                            <w:p w14:paraId="3614E530" w14:textId="77777777" w:rsidR="00E5415B" w:rsidRDefault="00E5415B" w:rsidP="00E5415B">
                              <w:pPr>
                                <w:spacing w:line="275" w:lineRule="auto"/>
                                <w:textDirection w:val="btLr"/>
                              </w:pPr>
                            </w:p>
                            <w:p w14:paraId="5AA9329C" w14:textId="77777777" w:rsidR="00E5415B" w:rsidRDefault="00E5415B" w:rsidP="00E5415B">
                              <w:pPr>
                                <w:jc w:val="center"/>
                                <w:textDirection w:val="btLr"/>
                              </w:pPr>
                              <w:r>
                                <w:rPr>
                                  <w:rFonts w:ascii="ISOCPEUR" w:eastAsia="ISOCPEUR" w:hAnsi="ISOCPEUR" w:cs="ISOCPEUR"/>
                                  <w:i/>
                                  <w:color w:val="000000"/>
                                  <w:sz w:val="18"/>
                                </w:rPr>
                                <w:t>№ докум.</w:t>
                              </w:r>
                            </w:p>
                            <w:p w14:paraId="28077226" w14:textId="77777777" w:rsidR="00E5415B" w:rsidRDefault="00E5415B" w:rsidP="00E5415B">
                              <w:pPr>
                                <w:spacing w:line="275" w:lineRule="auto"/>
                                <w:textDirection w:val="btLr"/>
                              </w:pPr>
                            </w:p>
                            <w:p w14:paraId="40B2EFBA" w14:textId="77777777" w:rsidR="00E5415B" w:rsidRDefault="00E5415B" w:rsidP="00E5415B">
                              <w:pPr>
                                <w:jc w:val="center"/>
                                <w:textDirection w:val="btLr"/>
                              </w:pPr>
                              <w:r>
                                <w:rPr>
                                  <w:rFonts w:ascii="ISOCPEUR" w:eastAsia="ISOCPEUR" w:hAnsi="ISOCPEUR" w:cs="ISOCPEUR"/>
                                  <w:i/>
                                  <w:color w:val="000000"/>
                                  <w:sz w:val="18"/>
                                </w:rPr>
                                <w:t>№ докум.</w:t>
                              </w:r>
                            </w:p>
                            <w:p w14:paraId="2BA376D5" w14:textId="77777777" w:rsidR="00E5415B" w:rsidRDefault="00E5415B" w:rsidP="00E5415B">
                              <w:pPr>
                                <w:spacing w:line="275" w:lineRule="auto"/>
                                <w:textDirection w:val="btLr"/>
                              </w:pPr>
                            </w:p>
                            <w:p w14:paraId="39128F10" w14:textId="77777777" w:rsidR="00E5415B" w:rsidRDefault="00E5415B" w:rsidP="00E5415B">
                              <w:pPr>
                                <w:jc w:val="center"/>
                                <w:textDirection w:val="btLr"/>
                              </w:pPr>
                              <w:r>
                                <w:rPr>
                                  <w:rFonts w:ascii="ISOCPEUR" w:eastAsia="ISOCPEUR" w:hAnsi="ISOCPEUR" w:cs="ISOCPEUR"/>
                                  <w:i/>
                                  <w:color w:val="000000"/>
                                  <w:sz w:val="18"/>
                                </w:rPr>
                                <w:t>№ докум.</w:t>
                              </w:r>
                            </w:p>
                            <w:p w14:paraId="18072FCF" w14:textId="77777777" w:rsidR="00E5415B" w:rsidRDefault="00E5415B" w:rsidP="00E5415B">
                              <w:pPr>
                                <w:spacing w:line="275" w:lineRule="auto"/>
                                <w:textDirection w:val="btLr"/>
                              </w:pPr>
                            </w:p>
                            <w:p w14:paraId="66C1C741" w14:textId="77777777" w:rsidR="00E5415B" w:rsidRDefault="00E5415B" w:rsidP="00E5415B">
                              <w:pPr>
                                <w:jc w:val="center"/>
                                <w:textDirection w:val="btLr"/>
                              </w:pPr>
                              <w:r>
                                <w:rPr>
                                  <w:rFonts w:ascii="ISOCPEUR" w:eastAsia="ISOCPEUR" w:hAnsi="ISOCPEUR" w:cs="ISOCPEUR"/>
                                  <w:i/>
                                  <w:color w:val="000000"/>
                                  <w:sz w:val="18"/>
                                </w:rPr>
                                <w:t>№ докум.</w:t>
                              </w:r>
                            </w:p>
                          </w:txbxContent>
                        </v:textbox>
                      </v:rect>
                      <v:rect id="Прямоугольник 36" o:spid="_x0000_s104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14:paraId="3305E527" w14:textId="77777777" w:rsidR="00E5415B" w:rsidRDefault="00E5415B" w:rsidP="00E5415B">
                              <w:pPr>
                                <w:ind w:firstLine="0"/>
                                <w:jc w:val="center"/>
                                <w:textDirection w:val="btLr"/>
                              </w:pPr>
                              <w:r>
                                <w:rPr>
                                  <w:rFonts w:ascii="ISOCPEUR" w:eastAsia="ISOCPEUR" w:hAnsi="ISOCPEUR" w:cs="ISOCPEUR"/>
                                  <w:i/>
                                  <w:color w:val="000000"/>
                                  <w:sz w:val="18"/>
                                </w:rPr>
                                <w:t>Подпись</w:t>
                              </w:r>
                            </w:p>
                            <w:p w14:paraId="0434C929" w14:textId="77777777" w:rsidR="00E5415B" w:rsidRDefault="00E5415B" w:rsidP="00E5415B">
                              <w:pPr>
                                <w:spacing w:line="275" w:lineRule="auto"/>
                                <w:textDirection w:val="btLr"/>
                              </w:pPr>
                            </w:p>
                            <w:p w14:paraId="7815E203" w14:textId="77777777" w:rsidR="00E5415B" w:rsidRDefault="00E5415B" w:rsidP="00E5415B">
                              <w:pPr>
                                <w:jc w:val="center"/>
                                <w:textDirection w:val="btLr"/>
                              </w:pPr>
                              <w:r>
                                <w:rPr>
                                  <w:rFonts w:ascii="ISOCPEUR" w:eastAsia="ISOCPEUR" w:hAnsi="ISOCPEUR" w:cs="ISOCPEUR"/>
                                  <w:i/>
                                  <w:color w:val="000000"/>
                                  <w:sz w:val="18"/>
                                </w:rPr>
                                <w:t>Подпись</w:t>
                              </w:r>
                            </w:p>
                            <w:p w14:paraId="7A8C8F29" w14:textId="77777777" w:rsidR="00E5415B" w:rsidRDefault="00E5415B" w:rsidP="00E5415B">
                              <w:pPr>
                                <w:spacing w:line="275" w:lineRule="auto"/>
                                <w:textDirection w:val="btLr"/>
                              </w:pPr>
                            </w:p>
                            <w:p w14:paraId="7D5D24AE" w14:textId="77777777" w:rsidR="00E5415B" w:rsidRDefault="00E5415B" w:rsidP="00E5415B">
                              <w:pPr>
                                <w:jc w:val="center"/>
                                <w:textDirection w:val="btLr"/>
                              </w:pPr>
                              <w:r>
                                <w:rPr>
                                  <w:rFonts w:ascii="ISOCPEUR" w:eastAsia="ISOCPEUR" w:hAnsi="ISOCPEUR" w:cs="ISOCPEUR"/>
                                  <w:i/>
                                  <w:color w:val="000000"/>
                                  <w:sz w:val="18"/>
                                </w:rPr>
                                <w:t>Подпись</w:t>
                              </w:r>
                            </w:p>
                            <w:p w14:paraId="79553319" w14:textId="77777777" w:rsidR="00E5415B" w:rsidRDefault="00E5415B" w:rsidP="00E5415B">
                              <w:pPr>
                                <w:spacing w:line="275" w:lineRule="auto"/>
                                <w:textDirection w:val="btLr"/>
                              </w:pPr>
                            </w:p>
                            <w:p w14:paraId="54964B14" w14:textId="77777777" w:rsidR="00E5415B" w:rsidRDefault="00E5415B" w:rsidP="00E5415B">
                              <w:pPr>
                                <w:jc w:val="center"/>
                                <w:textDirection w:val="btLr"/>
                              </w:pPr>
                              <w:r>
                                <w:rPr>
                                  <w:rFonts w:ascii="ISOCPEUR" w:eastAsia="ISOCPEUR" w:hAnsi="ISOCPEUR" w:cs="ISOCPEUR"/>
                                  <w:i/>
                                  <w:color w:val="000000"/>
                                  <w:sz w:val="18"/>
                                </w:rPr>
                                <w:t>Подпись</w:t>
                              </w:r>
                            </w:p>
                            <w:p w14:paraId="24CB27FE" w14:textId="77777777" w:rsidR="00E5415B" w:rsidRDefault="00E5415B" w:rsidP="00E5415B">
                              <w:pPr>
                                <w:spacing w:line="275" w:lineRule="auto"/>
                                <w:textDirection w:val="btLr"/>
                              </w:pPr>
                            </w:p>
                            <w:p w14:paraId="20C9FA11" w14:textId="77777777" w:rsidR="00E5415B" w:rsidRDefault="00E5415B" w:rsidP="00E5415B">
                              <w:pPr>
                                <w:jc w:val="center"/>
                                <w:textDirection w:val="btLr"/>
                              </w:pPr>
                              <w:r>
                                <w:rPr>
                                  <w:rFonts w:ascii="ISOCPEUR" w:eastAsia="ISOCPEUR" w:hAnsi="ISOCPEUR" w:cs="ISOCPEUR"/>
                                  <w:i/>
                                  <w:color w:val="000000"/>
                                  <w:sz w:val="18"/>
                                </w:rPr>
                                <w:t>Подпись</w:t>
                              </w:r>
                            </w:p>
                            <w:p w14:paraId="7F8B19E4" w14:textId="77777777" w:rsidR="00E5415B" w:rsidRDefault="00E5415B" w:rsidP="00E5415B">
                              <w:pPr>
                                <w:spacing w:line="275" w:lineRule="auto"/>
                                <w:textDirection w:val="btLr"/>
                              </w:pPr>
                            </w:p>
                            <w:p w14:paraId="166D371E" w14:textId="77777777" w:rsidR="00E5415B" w:rsidRDefault="00E5415B" w:rsidP="00E5415B">
                              <w:pPr>
                                <w:jc w:val="center"/>
                                <w:textDirection w:val="btLr"/>
                              </w:pPr>
                              <w:r>
                                <w:rPr>
                                  <w:rFonts w:ascii="ISOCPEUR" w:eastAsia="ISOCPEUR" w:hAnsi="ISOCPEUR" w:cs="ISOCPEUR"/>
                                  <w:i/>
                                  <w:color w:val="000000"/>
                                  <w:sz w:val="18"/>
                                </w:rPr>
                                <w:t>Подпись</w:t>
                              </w:r>
                            </w:p>
                            <w:p w14:paraId="76E833F7" w14:textId="77777777" w:rsidR="00E5415B" w:rsidRDefault="00E5415B" w:rsidP="00E5415B">
                              <w:pPr>
                                <w:spacing w:line="275" w:lineRule="auto"/>
                                <w:textDirection w:val="btLr"/>
                              </w:pPr>
                            </w:p>
                            <w:p w14:paraId="451E822B" w14:textId="77777777" w:rsidR="00E5415B" w:rsidRDefault="00E5415B" w:rsidP="00E5415B">
                              <w:pPr>
                                <w:jc w:val="center"/>
                                <w:textDirection w:val="btLr"/>
                              </w:pPr>
                              <w:r>
                                <w:rPr>
                                  <w:rFonts w:ascii="ISOCPEUR" w:eastAsia="ISOCPEUR" w:hAnsi="ISOCPEUR" w:cs="ISOCPEUR"/>
                                  <w:i/>
                                  <w:color w:val="000000"/>
                                  <w:sz w:val="18"/>
                                </w:rPr>
                                <w:t>Подпись</w:t>
                              </w:r>
                            </w:p>
                            <w:p w14:paraId="3E7473C7" w14:textId="77777777" w:rsidR="00E5415B" w:rsidRDefault="00E5415B" w:rsidP="00E5415B">
                              <w:pPr>
                                <w:spacing w:line="275" w:lineRule="auto"/>
                                <w:textDirection w:val="btLr"/>
                              </w:pPr>
                            </w:p>
                            <w:p w14:paraId="148A7010" w14:textId="77777777" w:rsidR="00E5415B" w:rsidRDefault="00E5415B" w:rsidP="00E5415B">
                              <w:pPr>
                                <w:jc w:val="center"/>
                                <w:textDirection w:val="btLr"/>
                              </w:pPr>
                              <w:r>
                                <w:rPr>
                                  <w:rFonts w:ascii="ISOCPEUR" w:eastAsia="ISOCPEUR" w:hAnsi="ISOCPEUR" w:cs="ISOCPEUR"/>
                                  <w:i/>
                                  <w:color w:val="000000"/>
                                  <w:sz w:val="18"/>
                                </w:rPr>
                                <w:t>Подпись</w:t>
                              </w:r>
                            </w:p>
                          </w:txbxContent>
                        </v:textbox>
                      </v:rect>
                      <v:rect id="Прямоугольник 37" o:spid="_x0000_s104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1DF9D654" w14:textId="77777777" w:rsidR="00E5415B" w:rsidRDefault="00E5415B" w:rsidP="00E5415B">
                              <w:pPr>
                                <w:ind w:firstLine="0"/>
                                <w:jc w:val="center"/>
                                <w:textDirection w:val="btLr"/>
                              </w:pPr>
                              <w:r>
                                <w:rPr>
                                  <w:rFonts w:ascii="ISOCPEUR" w:eastAsia="ISOCPEUR" w:hAnsi="ISOCPEUR" w:cs="ISOCPEUR"/>
                                  <w:i/>
                                  <w:color w:val="000000"/>
                                  <w:sz w:val="18"/>
                                </w:rPr>
                                <w:t>Дата</w:t>
                              </w:r>
                            </w:p>
                            <w:p w14:paraId="14A0170E" w14:textId="77777777" w:rsidR="00E5415B" w:rsidRDefault="00E5415B" w:rsidP="00E5415B">
                              <w:pPr>
                                <w:spacing w:line="275" w:lineRule="auto"/>
                                <w:textDirection w:val="btLr"/>
                              </w:pPr>
                            </w:p>
                            <w:p w14:paraId="5CA132F3" w14:textId="77777777" w:rsidR="00E5415B" w:rsidRDefault="00E5415B" w:rsidP="00E5415B">
                              <w:pPr>
                                <w:jc w:val="center"/>
                                <w:textDirection w:val="btLr"/>
                              </w:pPr>
                              <w:r>
                                <w:rPr>
                                  <w:rFonts w:ascii="ISOCPEUR" w:eastAsia="ISOCPEUR" w:hAnsi="ISOCPEUR" w:cs="ISOCPEUR"/>
                                  <w:i/>
                                  <w:color w:val="000000"/>
                                  <w:sz w:val="18"/>
                                </w:rPr>
                                <w:t>Дата</w:t>
                              </w:r>
                            </w:p>
                            <w:p w14:paraId="2F2C7D54" w14:textId="77777777" w:rsidR="00E5415B" w:rsidRDefault="00E5415B" w:rsidP="00E5415B">
                              <w:pPr>
                                <w:spacing w:line="275" w:lineRule="auto"/>
                                <w:textDirection w:val="btLr"/>
                              </w:pPr>
                            </w:p>
                            <w:p w14:paraId="58D0CC51" w14:textId="77777777" w:rsidR="00E5415B" w:rsidRDefault="00E5415B" w:rsidP="00E5415B">
                              <w:pPr>
                                <w:jc w:val="center"/>
                                <w:textDirection w:val="btLr"/>
                              </w:pPr>
                              <w:r>
                                <w:rPr>
                                  <w:rFonts w:ascii="ISOCPEUR" w:eastAsia="ISOCPEUR" w:hAnsi="ISOCPEUR" w:cs="ISOCPEUR"/>
                                  <w:i/>
                                  <w:color w:val="000000"/>
                                  <w:sz w:val="18"/>
                                </w:rPr>
                                <w:t>Дата</w:t>
                              </w:r>
                            </w:p>
                            <w:p w14:paraId="5D3B203B" w14:textId="77777777" w:rsidR="00E5415B" w:rsidRDefault="00E5415B" w:rsidP="00E5415B">
                              <w:pPr>
                                <w:spacing w:line="275" w:lineRule="auto"/>
                                <w:textDirection w:val="btLr"/>
                              </w:pPr>
                            </w:p>
                            <w:p w14:paraId="40506B59" w14:textId="77777777" w:rsidR="00E5415B" w:rsidRDefault="00E5415B" w:rsidP="00E5415B">
                              <w:pPr>
                                <w:jc w:val="center"/>
                                <w:textDirection w:val="btLr"/>
                              </w:pPr>
                              <w:r>
                                <w:rPr>
                                  <w:rFonts w:ascii="ISOCPEUR" w:eastAsia="ISOCPEUR" w:hAnsi="ISOCPEUR" w:cs="ISOCPEUR"/>
                                  <w:i/>
                                  <w:color w:val="000000"/>
                                  <w:sz w:val="18"/>
                                </w:rPr>
                                <w:t>Дата</w:t>
                              </w:r>
                            </w:p>
                            <w:p w14:paraId="68330F18" w14:textId="77777777" w:rsidR="00E5415B" w:rsidRDefault="00E5415B" w:rsidP="00E5415B">
                              <w:pPr>
                                <w:spacing w:line="275" w:lineRule="auto"/>
                                <w:textDirection w:val="btLr"/>
                              </w:pPr>
                            </w:p>
                            <w:p w14:paraId="09D6FCCA" w14:textId="77777777" w:rsidR="00E5415B" w:rsidRDefault="00E5415B" w:rsidP="00E5415B">
                              <w:pPr>
                                <w:jc w:val="center"/>
                                <w:textDirection w:val="btLr"/>
                              </w:pPr>
                              <w:r>
                                <w:rPr>
                                  <w:rFonts w:ascii="ISOCPEUR" w:eastAsia="ISOCPEUR" w:hAnsi="ISOCPEUR" w:cs="ISOCPEUR"/>
                                  <w:i/>
                                  <w:color w:val="000000"/>
                                  <w:sz w:val="18"/>
                                </w:rPr>
                                <w:t>Дата</w:t>
                              </w:r>
                            </w:p>
                            <w:p w14:paraId="17AC8888" w14:textId="77777777" w:rsidR="00E5415B" w:rsidRDefault="00E5415B" w:rsidP="00E5415B">
                              <w:pPr>
                                <w:spacing w:line="275" w:lineRule="auto"/>
                                <w:textDirection w:val="btLr"/>
                              </w:pPr>
                            </w:p>
                            <w:p w14:paraId="50FE9742" w14:textId="77777777" w:rsidR="00E5415B" w:rsidRDefault="00E5415B" w:rsidP="00E5415B">
                              <w:pPr>
                                <w:jc w:val="center"/>
                                <w:textDirection w:val="btLr"/>
                              </w:pPr>
                              <w:r>
                                <w:rPr>
                                  <w:rFonts w:ascii="ISOCPEUR" w:eastAsia="ISOCPEUR" w:hAnsi="ISOCPEUR" w:cs="ISOCPEUR"/>
                                  <w:i/>
                                  <w:color w:val="000000"/>
                                  <w:sz w:val="18"/>
                                </w:rPr>
                                <w:t>Дата</w:t>
                              </w:r>
                            </w:p>
                            <w:p w14:paraId="51FD8E40" w14:textId="77777777" w:rsidR="00E5415B" w:rsidRDefault="00E5415B" w:rsidP="00E5415B">
                              <w:pPr>
                                <w:spacing w:line="275" w:lineRule="auto"/>
                                <w:textDirection w:val="btLr"/>
                              </w:pPr>
                            </w:p>
                            <w:p w14:paraId="07470DD6" w14:textId="77777777" w:rsidR="00E5415B" w:rsidRDefault="00E5415B" w:rsidP="00E5415B">
                              <w:pPr>
                                <w:jc w:val="center"/>
                                <w:textDirection w:val="btLr"/>
                              </w:pPr>
                              <w:r>
                                <w:rPr>
                                  <w:rFonts w:ascii="ISOCPEUR" w:eastAsia="ISOCPEUR" w:hAnsi="ISOCPEUR" w:cs="ISOCPEUR"/>
                                  <w:i/>
                                  <w:color w:val="000000"/>
                                  <w:sz w:val="18"/>
                                </w:rPr>
                                <w:t>Дата</w:t>
                              </w:r>
                            </w:p>
                            <w:p w14:paraId="4BEA8363" w14:textId="77777777" w:rsidR="00E5415B" w:rsidRDefault="00E5415B" w:rsidP="00E5415B">
                              <w:pPr>
                                <w:spacing w:line="275" w:lineRule="auto"/>
                                <w:textDirection w:val="btLr"/>
                              </w:pPr>
                            </w:p>
                            <w:p w14:paraId="7EBF5317" w14:textId="77777777" w:rsidR="00E5415B" w:rsidRDefault="00E5415B" w:rsidP="00E5415B">
                              <w:pPr>
                                <w:jc w:val="center"/>
                                <w:textDirection w:val="btLr"/>
                              </w:pPr>
                              <w:r>
                                <w:rPr>
                                  <w:rFonts w:ascii="ISOCPEUR" w:eastAsia="ISOCPEUR" w:hAnsi="ISOCPEUR" w:cs="ISOCPEUR"/>
                                  <w:i/>
                                  <w:color w:val="000000"/>
                                  <w:sz w:val="18"/>
                                </w:rPr>
                                <w:t>Дата</w:t>
                              </w:r>
                            </w:p>
                          </w:txbxContent>
                        </v:textbox>
                      </v:rect>
                      <v:rect id="Прямоугольник 38" o:spid="_x0000_s104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pIwAAAANsAAAAPAAAAZHJzL2Rvd25yZXYueG1sRE9Na8JA&#10;EL0X/A/LCF5K3cSC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nieKSMAAAADbAAAADwAAAAAA&#10;AAAAAAAAAAAHAgAAZHJzL2Rvd25yZXYueG1sUEsFBgAAAAADAAMAtwAAAPQCAAAAAA==&#10;" filled="f" stroked="f">
                        <v:textbox inset="1pt,1pt,1pt,1pt">
                          <w:txbxContent>
                            <w:p w14:paraId="0CE3894D" w14:textId="77777777" w:rsidR="00E5415B" w:rsidRDefault="00E5415B" w:rsidP="00E5415B">
                              <w:pPr>
                                <w:ind w:firstLine="0"/>
                                <w:jc w:val="center"/>
                                <w:textDirection w:val="btLr"/>
                              </w:pPr>
                              <w:r>
                                <w:rPr>
                                  <w:rFonts w:ascii="ISOCPEUR" w:eastAsia="ISOCPEUR" w:hAnsi="ISOCPEUR" w:cs="ISOCPEUR"/>
                                  <w:i/>
                                  <w:color w:val="000000"/>
                                  <w:sz w:val="18"/>
                                </w:rPr>
                                <w:t>Лист</w:t>
                              </w:r>
                            </w:p>
                            <w:p w14:paraId="101710D6" w14:textId="77777777" w:rsidR="00E5415B" w:rsidRDefault="00E5415B" w:rsidP="00E5415B">
                              <w:pPr>
                                <w:spacing w:line="275" w:lineRule="auto"/>
                                <w:textDirection w:val="btLr"/>
                              </w:pPr>
                            </w:p>
                            <w:p w14:paraId="5FEDAE9E" w14:textId="77777777" w:rsidR="00E5415B" w:rsidRDefault="00E5415B" w:rsidP="00E5415B">
                              <w:pPr>
                                <w:jc w:val="center"/>
                                <w:textDirection w:val="btLr"/>
                              </w:pPr>
                              <w:r>
                                <w:rPr>
                                  <w:rFonts w:ascii="ISOCPEUR" w:eastAsia="ISOCPEUR" w:hAnsi="ISOCPEUR" w:cs="ISOCPEUR"/>
                                  <w:i/>
                                  <w:color w:val="000000"/>
                                  <w:sz w:val="18"/>
                                </w:rPr>
                                <w:t>Лист</w:t>
                              </w:r>
                            </w:p>
                            <w:p w14:paraId="3C50CB2D" w14:textId="77777777" w:rsidR="00E5415B" w:rsidRDefault="00E5415B" w:rsidP="00E5415B">
                              <w:pPr>
                                <w:spacing w:line="275" w:lineRule="auto"/>
                                <w:textDirection w:val="btLr"/>
                              </w:pPr>
                            </w:p>
                            <w:p w14:paraId="028F46C8" w14:textId="77777777" w:rsidR="00E5415B" w:rsidRDefault="00E5415B" w:rsidP="00E5415B">
                              <w:pPr>
                                <w:jc w:val="center"/>
                                <w:textDirection w:val="btLr"/>
                              </w:pPr>
                              <w:r>
                                <w:rPr>
                                  <w:rFonts w:ascii="ISOCPEUR" w:eastAsia="ISOCPEUR" w:hAnsi="ISOCPEUR" w:cs="ISOCPEUR"/>
                                  <w:i/>
                                  <w:color w:val="000000"/>
                                  <w:sz w:val="18"/>
                                </w:rPr>
                                <w:t>Лист</w:t>
                              </w:r>
                            </w:p>
                            <w:p w14:paraId="4D9B1A6E" w14:textId="77777777" w:rsidR="00E5415B" w:rsidRDefault="00E5415B" w:rsidP="00E5415B">
                              <w:pPr>
                                <w:spacing w:line="275" w:lineRule="auto"/>
                                <w:textDirection w:val="btLr"/>
                              </w:pPr>
                            </w:p>
                            <w:p w14:paraId="5251DB82" w14:textId="77777777" w:rsidR="00E5415B" w:rsidRDefault="00E5415B" w:rsidP="00E5415B">
                              <w:pPr>
                                <w:jc w:val="center"/>
                                <w:textDirection w:val="btLr"/>
                              </w:pPr>
                              <w:r>
                                <w:rPr>
                                  <w:rFonts w:ascii="ISOCPEUR" w:eastAsia="ISOCPEUR" w:hAnsi="ISOCPEUR" w:cs="ISOCPEUR"/>
                                  <w:i/>
                                  <w:color w:val="000000"/>
                                  <w:sz w:val="18"/>
                                </w:rPr>
                                <w:t>Лист</w:t>
                              </w:r>
                            </w:p>
                            <w:p w14:paraId="295EEA23" w14:textId="77777777" w:rsidR="00E5415B" w:rsidRDefault="00E5415B" w:rsidP="00E5415B">
                              <w:pPr>
                                <w:spacing w:line="275" w:lineRule="auto"/>
                                <w:textDirection w:val="btLr"/>
                              </w:pPr>
                            </w:p>
                            <w:p w14:paraId="3949075F" w14:textId="77777777" w:rsidR="00E5415B" w:rsidRDefault="00E5415B" w:rsidP="00E5415B">
                              <w:pPr>
                                <w:jc w:val="center"/>
                                <w:textDirection w:val="btLr"/>
                              </w:pPr>
                              <w:r>
                                <w:rPr>
                                  <w:rFonts w:ascii="ISOCPEUR" w:eastAsia="ISOCPEUR" w:hAnsi="ISOCPEUR" w:cs="ISOCPEUR"/>
                                  <w:i/>
                                  <w:color w:val="000000"/>
                                  <w:sz w:val="18"/>
                                </w:rPr>
                                <w:t>Лист</w:t>
                              </w:r>
                            </w:p>
                            <w:p w14:paraId="41ACAC5E" w14:textId="77777777" w:rsidR="00E5415B" w:rsidRDefault="00E5415B" w:rsidP="00E5415B">
                              <w:pPr>
                                <w:spacing w:line="275" w:lineRule="auto"/>
                                <w:textDirection w:val="btLr"/>
                              </w:pPr>
                            </w:p>
                            <w:p w14:paraId="185D585C" w14:textId="77777777" w:rsidR="00E5415B" w:rsidRDefault="00E5415B" w:rsidP="00E5415B">
                              <w:pPr>
                                <w:jc w:val="center"/>
                                <w:textDirection w:val="btLr"/>
                              </w:pPr>
                              <w:r>
                                <w:rPr>
                                  <w:rFonts w:ascii="ISOCPEUR" w:eastAsia="ISOCPEUR" w:hAnsi="ISOCPEUR" w:cs="ISOCPEUR"/>
                                  <w:i/>
                                  <w:color w:val="000000"/>
                                  <w:sz w:val="18"/>
                                </w:rPr>
                                <w:t>Лист</w:t>
                              </w:r>
                            </w:p>
                            <w:p w14:paraId="50137C77" w14:textId="77777777" w:rsidR="00E5415B" w:rsidRDefault="00E5415B" w:rsidP="00E5415B">
                              <w:pPr>
                                <w:spacing w:line="275" w:lineRule="auto"/>
                                <w:textDirection w:val="btLr"/>
                              </w:pPr>
                            </w:p>
                            <w:p w14:paraId="169AC02B" w14:textId="77777777" w:rsidR="00E5415B" w:rsidRDefault="00E5415B" w:rsidP="00E5415B">
                              <w:pPr>
                                <w:jc w:val="center"/>
                                <w:textDirection w:val="btLr"/>
                              </w:pPr>
                              <w:r>
                                <w:rPr>
                                  <w:rFonts w:ascii="ISOCPEUR" w:eastAsia="ISOCPEUR" w:hAnsi="ISOCPEUR" w:cs="ISOCPEUR"/>
                                  <w:i/>
                                  <w:color w:val="000000"/>
                                  <w:sz w:val="18"/>
                                </w:rPr>
                                <w:t>Лист</w:t>
                              </w:r>
                            </w:p>
                            <w:p w14:paraId="49CAEA6B" w14:textId="77777777" w:rsidR="00E5415B" w:rsidRDefault="00E5415B" w:rsidP="00E5415B">
                              <w:pPr>
                                <w:spacing w:line="275" w:lineRule="auto"/>
                                <w:textDirection w:val="btLr"/>
                              </w:pPr>
                            </w:p>
                            <w:p w14:paraId="088FD893" w14:textId="77777777" w:rsidR="00E5415B" w:rsidRDefault="00E5415B" w:rsidP="00E5415B">
                              <w:pPr>
                                <w:jc w:val="center"/>
                                <w:textDirection w:val="btLr"/>
                              </w:pPr>
                              <w:r>
                                <w:rPr>
                                  <w:rFonts w:ascii="ISOCPEUR" w:eastAsia="ISOCPEUR" w:hAnsi="ISOCPEUR" w:cs="ISOCPEUR"/>
                                  <w:i/>
                                  <w:color w:val="000000"/>
                                  <w:sz w:val="18"/>
                                </w:rPr>
                                <w:t>Лист</w:t>
                              </w:r>
                            </w:p>
                          </w:txbxContent>
                        </v:textbox>
                      </v:rect>
                      <v:rect id="Прямоугольник 39" o:spid="_x0000_s104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117440BE" w14:textId="77777777" w:rsidR="00E5415B" w:rsidRPr="00761C35" w:rsidRDefault="00E5415B" w:rsidP="00E5415B">
                              <w:pPr>
                                <w:ind w:firstLine="0"/>
                                <w:jc w:val="center"/>
                                <w:textDirection w:val="btLr"/>
                                <w:rPr>
                                  <w:lang w:val="en-US"/>
                                </w:rPr>
                              </w:pPr>
                              <w:r>
                                <w:rPr>
                                  <w:rFonts w:ascii="ISOCPEUR" w:eastAsia="ISOCPEUR" w:hAnsi="ISOCPEUR" w:cs="ISOCPEUR"/>
                                  <w:i/>
                                  <w:color w:val="000000"/>
                                  <w:sz w:val="18"/>
                                  <w:lang w:val="en-US"/>
                                </w:rPr>
                                <w:t>3</w:t>
                              </w:r>
                            </w:p>
                            <w:p w14:paraId="33E47B7C" w14:textId="77777777" w:rsidR="00E5415B" w:rsidRDefault="00E5415B" w:rsidP="00E5415B">
                              <w:pPr>
                                <w:spacing w:line="275" w:lineRule="auto"/>
                                <w:textDirection w:val="btLr"/>
                              </w:pPr>
                            </w:p>
                            <w:p w14:paraId="5F62224E" w14:textId="77777777" w:rsidR="00E5415B" w:rsidRDefault="00E5415B" w:rsidP="00E5415B">
                              <w:pPr>
                                <w:jc w:val="center"/>
                                <w:textDirection w:val="btLr"/>
                              </w:pPr>
                              <w:r>
                                <w:rPr>
                                  <w:rFonts w:ascii="ISOCPEUR" w:eastAsia="ISOCPEUR" w:hAnsi="ISOCPEUR" w:cs="ISOCPEUR"/>
                                  <w:i/>
                                  <w:color w:val="000000"/>
                                  <w:sz w:val="18"/>
                                </w:rPr>
                                <w:t>3</w:t>
                              </w:r>
                            </w:p>
                            <w:p w14:paraId="52CAF781" w14:textId="77777777" w:rsidR="00E5415B" w:rsidRDefault="00E5415B" w:rsidP="00E5415B">
                              <w:pPr>
                                <w:spacing w:line="275" w:lineRule="auto"/>
                                <w:textDirection w:val="btLr"/>
                              </w:pPr>
                            </w:p>
                            <w:p w14:paraId="4F8602A7" w14:textId="77777777" w:rsidR="00E5415B" w:rsidRDefault="00E5415B" w:rsidP="00E5415B">
                              <w:pPr>
                                <w:jc w:val="center"/>
                                <w:textDirection w:val="btLr"/>
                              </w:pPr>
                              <w:r>
                                <w:rPr>
                                  <w:rFonts w:ascii="ISOCPEUR" w:eastAsia="ISOCPEUR" w:hAnsi="ISOCPEUR" w:cs="ISOCPEUR"/>
                                  <w:i/>
                                  <w:color w:val="000000"/>
                                  <w:sz w:val="18"/>
                                </w:rPr>
                                <w:t>3</w:t>
                              </w:r>
                            </w:p>
                            <w:p w14:paraId="6320A4FF" w14:textId="77777777" w:rsidR="00E5415B" w:rsidRDefault="00E5415B" w:rsidP="00E5415B">
                              <w:pPr>
                                <w:spacing w:line="275" w:lineRule="auto"/>
                                <w:textDirection w:val="btLr"/>
                              </w:pPr>
                            </w:p>
                            <w:p w14:paraId="7666ACCA" w14:textId="77777777" w:rsidR="00E5415B" w:rsidRDefault="00E5415B" w:rsidP="00E5415B">
                              <w:pPr>
                                <w:jc w:val="center"/>
                                <w:textDirection w:val="btLr"/>
                              </w:pPr>
                              <w:r>
                                <w:rPr>
                                  <w:rFonts w:ascii="ISOCPEUR" w:eastAsia="ISOCPEUR" w:hAnsi="ISOCPEUR" w:cs="ISOCPEUR"/>
                                  <w:i/>
                                  <w:color w:val="000000"/>
                                  <w:sz w:val="18"/>
                                </w:rPr>
                                <w:t>3</w:t>
                              </w:r>
                            </w:p>
                            <w:p w14:paraId="5BFFBFA3" w14:textId="77777777" w:rsidR="00E5415B" w:rsidRDefault="00E5415B" w:rsidP="00E5415B">
                              <w:pPr>
                                <w:spacing w:line="275" w:lineRule="auto"/>
                                <w:textDirection w:val="btLr"/>
                              </w:pPr>
                            </w:p>
                            <w:p w14:paraId="7D67AC99" w14:textId="77777777" w:rsidR="00E5415B" w:rsidRDefault="00E5415B" w:rsidP="00E5415B">
                              <w:pPr>
                                <w:jc w:val="center"/>
                                <w:textDirection w:val="btLr"/>
                              </w:pPr>
                              <w:r>
                                <w:rPr>
                                  <w:rFonts w:ascii="ISOCPEUR" w:eastAsia="ISOCPEUR" w:hAnsi="ISOCPEUR" w:cs="ISOCPEUR"/>
                                  <w:i/>
                                  <w:color w:val="000000"/>
                                  <w:sz w:val="18"/>
                                </w:rPr>
                                <w:t>2</w:t>
                              </w:r>
                            </w:p>
                            <w:p w14:paraId="0D55685D" w14:textId="77777777" w:rsidR="00E5415B" w:rsidRDefault="00E5415B" w:rsidP="00E5415B">
                              <w:pPr>
                                <w:spacing w:line="275" w:lineRule="auto"/>
                                <w:textDirection w:val="btLr"/>
                              </w:pPr>
                            </w:p>
                            <w:p w14:paraId="20917827" w14:textId="77777777" w:rsidR="00E5415B" w:rsidRDefault="00E5415B" w:rsidP="00E5415B">
                              <w:pPr>
                                <w:jc w:val="center"/>
                                <w:textDirection w:val="btLr"/>
                              </w:pPr>
                              <w:r>
                                <w:rPr>
                                  <w:rFonts w:ascii="ISOCPEUR" w:eastAsia="ISOCPEUR" w:hAnsi="ISOCPEUR" w:cs="ISOCPEUR"/>
                                  <w:i/>
                                  <w:color w:val="000000"/>
                                  <w:sz w:val="18"/>
                                </w:rPr>
                                <w:t>3</w:t>
                              </w:r>
                            </w:p>
                            <w:p w14:paraId="07BB24C5" w14:textId="77777777" w:rsidR="00E5415B" w:rsidRDefault="00E5415B" w:rsidP="00E5415B">
                              <w:pPr>
                                <w:spacing w:line="275" w:lineRule="auto"/>
                                <w:textDirection w:val="btLr"/>
                              </w:pPr>
                            </w:p>
                            <w:p w14:paraId="317E60AD" w14:textId="77777777" w:rsidR="00E5415B" w:rsidRDefault="00E5415B" w:rsidP="00E5415B">
                              <w:pPr>
                                <w:jc w:val="center"/>
                                <w:textDirection w:val="btLr"/>
                              </w:pPr>
                              <w:r>
                                <w:rPr>
                                  <w:rFonts w:ascii="ISOCPEUR" w:eastAsia="ISOCPEUR" w:hAnsi="ISOCPEUR" w:cs="ISOCPEUR"/>
                                  <w:i/>
                                  <w:color w:val="000000"/>
                                  <w:sz w:val="18"/>
                                </w:rPr>
                                <w:t>3</w:t>
                              </w:r>
                            </w:p>
                            <w:p w14:paraId="584F8EC9" w14:textId="77777777" w:rsidR="00E5415B" w:rsidRDefault="00E5415B" w:rsidP="00E5415B">
                              <w:pPr>
                                <w:spacing w:line="275" w:lineRule="auto"/>
                                <w:textDirection w:val="btLr"/>
                              </w:pPr>
                            </w:p>
                            <w:p w14:paraId="7F2588DC" w14:textId="77777777" w:rsidR="00E5415B" w:rsidRDefault="00E5415B" w:rsidP="00E5415B">
                              <w:pPr>
                                <w:jc w:val="center"/>
                                <w:textDirection w:val="btLr"/>
                              </w:pPr>
                              <w:r>
                                <w:rPr>
                                  <w:rFonts w:ascii="ISOCPEUR" w:eastAsia="ISOCPEUR" w:hAnsi="ISOCPEUR" w:cs="ISOCPEUR"/>
                                  <w:i/>
                                  <w:color w:val="000000"/>
                                  <w:sz w:val="18"/>
                                </w:rPr>
                                <w:t>3</w:t>
                              </w:r>
                            </w:p>
                          </w:txbxContent>
                        </v:textbox>
                      </v:rect>
                      <v:rect id="Прямоугольник 40" o:spid="_x0000_s1047" style="position:absolute;left:7756;top:17444;width:12158;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14:paraId="5E0069F0" w14:textId="77777777" w:rsidR="00E5415B" w:rsidRPr="00FD3AC1" w:rsidRDefault="00E5415B" w:rsidP="00E5415B">
                              <w:pPr>
                                <w:jc w:val="center"/>
                                <w:rPr>
                                  <w:rFonts w:eastAsia="ISOCPEUR" w:cs="Times New Roman"/>
                                  <w:iCs/>
                                  <w:color w:val="000000"/>
                                  <w:sz w:val="36"/>
                                  <w:szCs w:val="36"/>
                                </w:rPr>
                              </w:pPr>
                              <w:r>
                                <w:rPr>
                                  <w:rFonts w:eastAsia="ISOCPEUR" w:cs="Times New Roman"/>
                                  <w:iCs/>
                                  <w:color w:val="000000"/>
                                  <w:sz w:val="36"/>
                                  <w:szCs w:val="36"/>
                                  <w:lang w:val="ru-RU"/>
                                </w:rPr>
                                <w:t xml:space="preserve">КП </w:t>
                              </w:r>
                              <w:r w:rsidRPr="00FD3AC1">
                                <w:rPr>
                                  <w:rFonts w:eastAsia="ISOCPEUR" w:cs="Times New Roman"/>
                                  <w:iCs/>
                                  <w:color w:val="000000"/>
                                  <w:sz w:val="36"/>
                                  <w:szCs w:val="36"/>
                                </w:rPr>
                                <w:t>Т.29200</w:t>
                              </w:r>
                              <w:r>
                                <w:rPr>
                                  <w:rFonts w:eastAsia="ISOCPEUR" w:cs="Times New Roman"/>
                                  <w:iCs/>
                                  <w:color w:val="000000"/>
                                  <w:sz w:val="36"/>
                                  <w:szCs w:val="36"/>
                                  <w:lang w:val="ru-RU"/>
                                </w:rPr>
                                <w:t>1</w:t>
                              </w:r>
                              <w:r w:rsidRPr="00FD3AC1">
                                <w:rPr>
                                  <w:rFonts w:eastAsia="ISOCPEUR" w:cs="Times New Roman"/>
                                  <w:iCs/>
                                  <w:color w:val="000000"/>
                                  <w:sz w:val="36"/>
                                  <w:szCs w:val="36"/>
                                </w:rPr>
                                <w:t>.40</w:t>
                              </w:r>
                              <w:r>
                                <w:rPr>
                                  <w:rFonts w:eastAsia="ISOCPEUR" w:cs="Times New Roman"/>
                                  <w:iCs/>
                                  <w:color w:val="000000"/>
                                  <w:sz w:val="36"/>
                                  <w:szCs w:val="36"/>
                                  <w:lang w:val="ru-RU"/>
                                </w:rPr>
                                <w:t>1 ПЗ</w:t>
                              </w:r>
                            </w:p>
                            <w:p w14:paraId="50ED0C81" w14:textId="77777777" w:rsidR="00E5415B" w:rsidRDefault="00E5415B" w:rsidP="00E5415B">
                              <w:pPr>
                                <w:spacing w:line="275" w:lineRule="auto"/>
                                <w:textDirection w:val="btLr"/>
                              </w:pPr>
                            </w:p>
                            <w:p w14:paraId="3105956B" w14:textId="77777777" w:rsidR="00E5415B" w:rsidRDefault="00E5415B" w:rsidP="00E5415B">
                              <w:pPr>
                                <w:ind w:right="-115"/>
                                <w:jc w:val="center"/>
                                <w:textDirection w:val="btLr"/>
                              </w:pPr>
                              <w:r>
                                <w:rPr>
                                  <w:rFonts w:ascii="ISOCPEUR" w:eastAsia="ISOCPEUR" w:hAnsi="ISOCPEUR" w:cs="ISOCPEUR"/>
                                  <w:i/>
                                  <w:color w:val="000000"/>
                                  <w:sz w:val="30"/>
                                </w:rPr>
                                <w:t>КП Т.716007.401 ПЗ</w:t>
                              </w:r>
                            </w:p>
                            <w:p w14:paraId="3E41FA92" w14:textId="77777777" w:rsidR="00E5415B" w:rsidRDefault="00E5415B" w:rsidP="00E5415B">
                              <w:pPr>
                                <w:spacing w:line="275" w:lineRule="auto"/>
                                <w:textDirection w:val="btLr"/>
                              </w:pPr>
                            </w:p>
                            <w:p w14:paraId="04367E92" w14:textId="77777777" w:rsidR="00E5415B" w:rsidRDefault="00E5415B" w:rsidP="00E5415B">
                              <w:pPr>
                                <w:ind w:right="-115"/>
                                <w:jc w:val="center"/>
                                <w:textDirection w:val="btLr"/>
                              </w:pPr>
                              <w:r>
                                <w:rPr>
                                  <w:rFonts w:ascii="ISOCPEUR" w:eastAsia="ISOCPEUR" w:hAnsi="ISOCPEUR" w:cs="ISOCPEUR"/>
                                  <w:i/>
                                  <w:color w:val="000000"/>
                                  <w:sz w:val="30"/>
                                </w:rPr>
                                <w:t>КП Т.716009.401 ПЗ</w:t>
                              </w:r>
                            </w:p>
                            <w:p w14:paraId="39A25E1D" w14:textId="77777777" w:rsidR="00E5415B" w:rsidRDefault="00E5415B" w:rsidP="00E5415B">
                              <w:pPr>
                                <w:spacing w:line="275" w:lineRule="auto"/>
                                <w:textDirection w:val="btLr"/>
                              </w:pPr>
                            </w:p>
                            <w:p w14:paraId="2501456B" w14:textId="77777777" w:rsidR="00E5415B" w:rsidRDefault="00E5415B" w:rsidP="00E5415B">
                              <w:pPr>
                                <w:ind w:right="-115"/>
                                <w:jc w:val="center"/>
                                <w:textDirection w:val="btLr"/>
                              </w:pPr>
                              <w:r>
                                <w:rPr>
                                  <w:rFonts w:ascii="ISOCPEUR" w:eastAsia="ISOCPEUR" w:hAnsi="ISOCPEUR" w:cs="ISOCPEUR"/>
                                  <w:i/>
                                  <w:color w:val="000000"/>
                                  <w:sz w:val="30"/>
                                </w:rPr>
                                <w:t>КП Т.716007.401 ПЗ</w:t>
                              </w:r>
                            </w:p>
                            <w:p w14:paraId="3CD0ED44" w14:textId="77777777" w:rsidR="00E5415B" w:rsidRDefault="00E5415B" w:rsidP="00E5415B">
                              <w:pPr>
                                <w:spacing w:line="275" w:lineRule="auto"/>
                                <w:textDirection w:val="btLr"/>
                              </w:pPr>
                            </w:p>
                            <w:p w14:paraId="362B29E9" w14:textId="77777777" w:rsidR="00E5415B" w:rsidRDefault="00E5415B" w:rsidP="00E5415B">
                              <w:pPr>
                                <w:ind w:right="-115"/>
                                <w:jc w:val="center"/>
                                <w:textDirection w:val="btLr"/>
                              </w:pPr>
                              <w:r>
                                <w:rPr>
                                  <w:rFonts w:ascii="ISOCPEUR" w:eastAsia="ISOCPEUR" w:hAnsi="ISOCPEUR" w:cs="ISOCPEUR"/>
                                  <w:i/>
                                  <w:color w:val="000000"/>
                                  <w:sz w:val="30"/>
                                </w:rPr>
                                <w:t>ОП Т.893023</w:t>
                              </w:r>
                            </w:p>
                            <w:p w14:paraId="30F3B22D" w14:textId="77777777" w:rsidR="00E5415B" w:rsidRDefault="00E5415B" w:rsidP="00E5415B">
                              <w:pPr>
                                <w:spacing w:line="275" w:lineRule="auto"/>
                                <w:textDirection w:val="btLr"/>
                              </w:pPr>
                            </w:p>
                            <w:p w14:paraId="10073CB8" w14:textId="77777777" w:rsidR="00E5415B" w:rsidRDefault="00E5415B" w:rsidP="00E5415B">
                              <w:pPr>
                                <w:ind w:right="-115"/>
                                <w:jc w:val="center"/>
                                <w:textDirection w:val="btLr"/>
                              </w:pPr>
                              <w:r>
                                <w:rPr>
                                  <w:rFonts w:ascii="ISOCPEUR" w:eastAsia="ISOCPEUR" w:hAnsi="ISOCPEUR" w:cs="ISOCPEUR"/>
                                  <w:i/>
                                  <w:color w:val="000000"/>
                                  <w:sz w:val="30"/>
                                </w:rPr>
                                <w:t>КП Т.716007.401 ПЗ</w:t>
                              </w:r>
                            </w:p>
                            <w:p w14:paraId="00B1268E" w14:textId="77777777" w:rsidR="00E5415B" w:rsidRDefault="00E5415B" w:rsidP="00E5415B">
                              <w:pPr>
                                <w:spacing w:line="275" w:lineRule="auto"/>
                                <w:textDirection w:val="btLr"/>
                              </w:pPr>
                            </w:p>
                            <w:p w14:paraId="2720C28B" w14:textId="77777777" w:rsidR="00E5415B" w:rsidRDefault="00E5415B" w:rsidP="00E5415B">
                              <w:pPr>
                                <w:ind w:right="-115"/>
                                <w:jc w:val="center"/>
                                <w:textDirection w:val="btLr"/>
                              </w:pPr>
                              <w:r>
                                <w:rPr>
                                  <w:rFonts w:ascii="ISOCPEUR" w:eastAsia="ISOCPEUR" w:hAnsi="ISOCPEUR" w:cs="ISOCPEUR"/>
                                  <w:i/>
                                  <w:color w:val="000000"/>
                                  <w:sz w:val="30"/>
                                </w:rPr>
                                <w:t>КП Т.716009.401 ПЗ</w:t>
                              </w:r>
                            </w:p>
                            <w:p w14:paraId="2ED427BD" w14:textId="77777777" w:rsidR="00E5415B" w:rsidRDefault="00E5415B" w:rsidP="00E5415B">
                              <w:pPr>
                                <w:spacing w:line="275" w:lineRule="auto"/>
                                <w:textDirection w:val="btLr"/>
                              </w:pPr>
                            </w:p>
                            <w:p w14:paraId="1C054974" w14:textId="77777777" w:rsidR="00E5415B" w:rsidRDefault="00E5415B" w:rsidP="00E5415B">
                              <w:pPr>
                                <w:ind w:right="-115"/>
                                <w:jc w:val="center"/>
                                <w:textDirection w:val="btLr"/>
                              </w:pPr>
                              <w:r>
                                <w:rPr>
                                  <w:rFonts w:ascii="ISOCPEUR" w:eastAsia="ISOCPEUR" w:hAnsi="ISOCPEUR" w:cs="ISOCPEUR"/>
                                  <w:i/>
                                  <w:color w:val="000000"/>
                                  <w:sz w:val="30"/>
                                </w:rPr>
                                <w:t>КП Т.716007.401 ПЗ</w:t>
                              </w:r>
                            </w:p>
                          </w:txbxContent>
                        </v:textbox>
                      </v:rect>
                      <v:shape id="Прямая со стрелкой 41" o:spid="_x0000_s1048" type="#_x0000_t32" style="position:absolute;left:12;top:18233;width:199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" strokeweight="2pt"/>
                      <v:shape id="Прямая со стрелкой 42" o:spid="_x0000_s1049" type="#_x0000_t32" style="position:absolute;left:25;top:17881;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" strokeweight="2pt"/>
                      <v:shape id="Прямая со стрелкой 43" o:spid="_x0000_s1050" type="#_x0000_t32" style="position:absolute;left:10;top:17526;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" strokeweight="1pt"/>
                      <v:shape id="Прямая со стрелкой 44" o:spid="_x0000_s1051" type="#_x0000_t32" style="position:absolute;left:10;top:18938;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" strokeweight="1pt"/>
                      <v:shape id="Прямая со стрелкой 45" o:spid="_x0000_s1052" type="#_x0000_t32" style="position:absolute;left:10;top:18583;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" strokeweight="1pt"/>
                      <v:group id="Группа 46" o:spid="_x0000_s1053" style="position:absolute;left:39;top:18267;width:4772;height:373" coordorigin="39,18267" coordsize="19879,24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54"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1HwgAAANsAAAAPAAAAZHJzL2Rvd25yZXYueG1sRI9Ba8JA&#10;FITvBf/D8oReim4UUY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C3vm1HwgAAANsAAAAPAAAA&#10;AAAAAAAAAAAAAAcCAABkcnMvZG93bnJldi54bWxQSwUGAAAAAAMAAwC3AAAA9gIAAAAA&#10;" filled="f" stroked="f">
                          <v:textbox inset="1pt,1pt,1pt,1pt">
                            <w:txbxContent>
                              <w:p w14:paraId="11DFA36C" w14:textId="77777777" w:rsidR="00E5415B" w:rsidRDefault="00E5415B" w:rsidP="00E5415B">
                                <w:pPr>
                                  <w:ind w:firstLine="0"/>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4B8D31E0" w14:textId="77777777" w:rsidR="00E5415B" w:rsidRDefault="00E5415B" w:rsidP="00E5415B">
                                <w:pPr>
                                  <w:spacing w:line="275" w:lineRule="auto"/>
                                  <w:textDirection w:val="btLr"/>
                                </w:pPr>
                              </w:p>
                              <w:p w14:paraId="02BF3316"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7C17808C" w14:textId="77777777" w:rsidR="00E5415B" w:rsidRDefault="00E5415B" w:rsidP="00E5415B">
                                <w:pPr>
                                  <w:spacing w:line="275" w:lineRule="auto"/>
                                  <w:textDirection w:val="btLr"/>
                                </w:pPr>
                              </w:p>
                              <w:p w14:paraId="2CAB657C"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466122BC" w14:textId="77777777" w:rsidR="00E5415B" w:rsidRDefault="00E5415B" w:rsidP="00E5415B">
                                <w:pPr>
                                  <w:spacing w:line="275" w:lineRule="auto"/>
                                  <w:textDirection w:val="btLr"/>
                                </w:pPr>
                              </w:p>
                              <w:p w14:paraId="177E543A"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6471E4F3" w14:textId="77777777" w:rsidR="00E5415B" w:rsidRDefault="00E5415B" w:rsidP="00E5415B">
                                <w:pPr>
                                  <w:spacing w:line="275" w:lineRule="auto"/>
                                  <w:textDirection w:val="btLr"/>
                                </w:pPr>
                              </w:p>
                              <w:p w14:paraId="00691ABE"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5B33A40B" w14:textId="77777777" w:rsidR="00E5415B" w:rsidRDefault="00E5415B" w:rsidP="00E5415B">
                                <w:pPr>
                                  <w:spacing w:line="275" w:lineRule="auto"/>
                                  <w:textDirection w:val="btLr"/>
                                </w:pPr>
                              </w:p>
                              <w:p w14:paraId="67291C9A"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2F3B29AC" w14:textId="77777777" w:rsidR="00E5415B" w:rsidRDefault="00E5415B" w:rsidP="00E5415B">
                                <w:pPr>
                                  <w:spacing w:line="275" w:lineRule="auto"/>
                                  <w:textDirection w:val="btLr"/>
                                </w:pPr>
                              </w:p>
                              <w:p w14:paraId="0BBA6A47"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p w14:paraId="098BE184" w14:textId="77777777" w:rsidR="00E5415B" w:rsidRDefault="00E5415B" w:rsidP="00E5415B">
                                <w:pPr>
                                  <w:spacing w:line="275" w:lineRule="auto"/>
                                  <w:textDirection w:val="btLr"/>
                                </w:pPr>
                              </w:p>
                              <w:p w14:paraId="56572F83" w14:textId="77777777" w:rsidR="00E5415B" w:rsidRDefault="00E5415B" w:rsidP="00E5415B">
                                <w:pPr>
                                  <w:textDirection w:val="btLr"/>
                                </w:pPr>
                                <w:proofErr w:type="spellStart"/>
                                <w:r>
                                  <w:rPr>
                                    <w:rFonts w:ascii="ISOCPEUR" w:eastAsia="ISOCPEUR" w:hAnsi="ISOCPEUR" w:cs="ISOCPEUR"/>
                                    <w:i/>
                                    <w:color w:val="000000"/>
                                    <w:sz w:val="18"/>
                                  </w:rPr>
                                  <w:t>Разраб</w:t>
                                </w:r>
                                <w:proofErr w:type="spellEnd"/>
                                <w:r>
                                  <w:rPr>
                                    <w:rFonts w:ascii="ISOCPEUR" w:eastAsia="ISOCPEUR" w:hAnsi="ISOCPEUR" w:cs="ISOCPEUR"/>
                                    <w:i/>
                                    <w:color w:val="000000"/>
                                    <w:sz w:val="18"/>
                                  </w:rPr>
                                  <w:t>.</w:t>
                                </w:r>
                              </w:p>
                            </w:txbxContent>
                          </v:textbox>
                        </v:rect>
                        <v:rect id="Прямоугольник 48" o:spid="_x0000_s1055" style="position:absolute;left:9200;top:18267;width:10718;height:24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14:paraId="69C69505" w14:textId="77777777" w:rsidR="00E5415B" w:rsidRPr="00761AD7" w:rsidRDefault="00E5415B" w:rsidP="00E5415B">
                                <w:pPr>
                                  <w:spacing w:line="276" w:lineRule="auto"/>
                                  <w:ind w:firstLine="0"/>
                                  <w:textDirection w:val="btLr"/>
                                  <w:rPr>
                                    <w:rFonts w:cs="Times New Roman"/>
                                  </w:rPr>
                                </w:pPr>
                                <w:r w:rsidRPr="00761AD7">
                                  <w:rPr>
                                    <w:rFonts w:eastAsia="ISOCPEUR" w:cs="Times New Roman"/>
                                    <w:i/>
                                    <w:color w:val="000000"/>
                                    <w:sz w:val="16"/>
                                  </w:rPr>
                                  <w:t>Буев Д.Р.</w:t>
                                </w:r>
                              </w:p>
                            </w:txbxContent>
                          </v:textbox>
                        </v:rect>
                      </v:group>
                      <v:group id="Группа 49" o:spid="_x0000_s1056" style="position:absolute;left:39;top:18599;width:4801;height:324" coordorigin="39,17644" coordsize="19999,2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Прямоугольник 50" o:spid="_x0000_s1057"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14:paraId="024FD842" w14:textId="77777777" w:rsidR="00E5415B" w:rsidRDefault="00E5415B" w:rsidP="00E5415B">
                                <w:pPr>
                                  <w:ind w:firstLine="0"/>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4C27FD9E" w14:textId="77777777" w:rsidR="00E5415B" w:rsidRDefault="00E5415B" w:rsidP="00E5415B">
                                <w:pPr>
                                  <w:spacing w:line="275" w:lineRule="auto"/>
                                  <w:textDirection w:val="btLr"/>
                                </w:pPr>
                              </w:p>
                              <w:p w14:paraId="35398598"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7AC6F7F9" w14:textId="77777777" w:rsidR="00E5415B" w:rsidRDefault="00E5415B" w:rsidP="00E5415B">
                                <w:pPr>
                                  <w:spacing w:line="275" w:lineRule="auto"/>
                                  <w:textDirection w:val="btLr"/>
                                </w:pPr>
                              </w:p>
                              <w:p w14:paraId="3E2410E8"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08A95B18" w14:textId="77777777" w:rsidR="00E5415B" w:rsidRDefault="00E5415B" w:rsidP="00E5415B">
                                <w:pPr>
                                  <w:spacing w:line="275" w:lineRule="auto"/>
                                  <w:textDirection w:val="btLr"/>
                                </w:pPr>
                              </w:p>
                              <w:p w14:paraId="64184DC8"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136CD5FD" w14:textId="77777777" w:rsidR="00E5415B" w:rsidRDefault="00E5415B" w:rsidP="00E5415B">
                                <w:pPr>
                                  <w:spacing w:line="275" w:lineRule="auto"/>
                                  <w:textDirection w:val="btLr"/>
                                </w:pPr>
                              </w:p>
                              <w:p w14:paraId="515A06B4"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05BFFF49" w14:textId="77777777" w:rsidR="00E5415B" w:rsidRDefault="00E5415B" w:rsidP="00E5415B">
                                <w:pPr>
                                  <w:spacing w:line="275" w:lineRule="auto"/>
                                  <w:textDirection w:val="btLr"/>
                                </w:pPr>
                              </w:p>
                              <w:p w14:paraId="31B14978"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795C520A" w14:textId="77777777" w:rsidR="00E5415B" w:rsidRDefault="00E5415B" w:rsidP="00E5415B">
                                <w:pPr>
                                  <w:spacing w:line="275" w:lineRule="auto"/>
                                  <w:textDirection w:val="btLr"/>
                                </w:pPr>
                              </w:p>
                              <w:p w14:paraId="65C4347B"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p w14:paraId="331E2D6C" w14:textId="77777777" w:rsidR="00E5415B" w:rsidRDefault="00E5415B" w:rsidP="00E5415B">
                                <w:pPr>
                                  <w:spacing w:line="275" w:lineRule="auto"/>
                                  <w:textDirection w:val="btLr"/>
                                </w:pPr>
                              </w:p>
                              <w:p w14:paraId="27C160CD" w14:textId="77777777" w:rsidR="00E5415B" w:rsidRDefault="00E5415B" w:rsidP="00E5415B">
                                <w:pPr>
                                  <w:textDirection w:val="btLr"/>
                                </w:pPr>
                                <w:proofErr w:type="spellStart"/>
                                <w:r>
                                  <w:rPr>
                                    <w:rFonts w:ascii="ISOCPEUR" w:eastAsia="ISOCPEUR" w:hAnsi="ISOCPEUR" w:cs="ISOCPEUR"/>
                                    <w:i/>
                                    <w:color w:val="000000"/>
                                    <w:sz w:val="18"/>
                                  </w:rPr>
                                  <w:t>Провер</w:t>
                                </w:r>
                                <w:proofErr w:type="spellEnd"/>
                                <w:r>
                                  <w:rPr>
                                    <w:rFonts w:ascii="ISOCPEUR" w:eastAsia="ISOCPEUR" w:hAnsi="ISOCPEUR" w:cs="ISOCPEUR"/>
                                    <w:i/>
                                    <w:color w:val="000000"/>
                                    <w:sz w:val="18"/>
                                  </w:rPr>
                                  <w:t>.</w:t>
                                </w:r>
                              </w:p>
                            </w:txbxContent>
                          </v:textbox>
                        </v:rect>
                        <v:rect id="Прямоугольник 51" o:spid="_x0000_s1058" style="position:absolute;left:9320;top:17644;width:10718;height:2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14:paraId="40AB66C6" w14:textId="77777777" w:rsidR="00E5415B" w:rsidRPr="00761AD7" w:rsidRDefault="00E5415B" w:rsidP="00E5415B">
                                <w:pPr>
                                  <w:ind w:firstLine="0"/>
                                  <w:textDirection w:val="btLr"/>
                                  <w:rPr>
                                    <w:rFonts w:cs="Times New Roman"/>
                                  </w:rPr>
                                </w:pPr>
                                <w:r>
                                  <w:rPr>
                                    <w:rFonts w:eastAsia="ISOCPEUR" w:cs="Times New Roman"/>
                                    <w:i/>
                                    <w:color w:val="000000"/>
                                    <w:sz w:val="16"/>
                                    <w:lang w:val="ru-RU"/>
                                  </w:rPr>
                                  <w:t>Коропа Е.Н.</w:t>
                                </w:r>
                              </w:p>
                            </w:txbxContent>
                          </v:textbox>
                        </v:rect>
                      </v:group>
                      <v:group id="Группа 52" o:spid="_x0000_s1059"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Прямоугольник 53" o:spid="_x0000_s1060"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14:paraId="0A928CA7" w14:textId="77777777" w:rsidR="00E5415B" w:rsidRDefault="00E5415B" w:rsidP="00E5415B">
                                <w:pPr>
                                  <w:ind w:firstLine="0"/>
                                  <w:textDirection w:val="btLr"/>
                                </w:pPr>
                                <w:r>
                                  <w:rPr>
                                    <w:rFonts w:ascii="ISOCPEUR" w:eastAsia="ISOCPEUR" w:hAnsi="ISOCPEUR" w:cs="ISOCPEUR"/>
                                    <w:i/>
                                    <w:color w:val="000000"/>
                                    <w:sz w:val="18"/>
                                  </w:rPr>
                                  <w:t>Т. контр.</w:t>
                                </w:r>
                              </w:p>
                              <w:p w14:paraId="332AAA86" w14:textId="77777777" w:rsidR="00E5415B" w:rsidRDefault="00E5415B" w:rsidP="00E5415B">
                                <w:pPr>
                                  <w:spacing w:line="275" w:lineRule="auto"/>
                                  <w:textDirection w:val="btLr"/>
                                </w:pPr>
                              </w:p>
                              <w:p w14:paraId="06DCB7F1" w14:textId="77777777" w:rsidR="00E5415B" w:rsidRDefault="00E5415B" w:rsidP="00E5415B">
                                <w:pPr>
                                  <w:textDirection w:val="btLr"/>
                                </w:pPr>
                                <w:r>
                                  <w:rPr>
                                    <w:rFonts w:ascii="ISOCPEUR" w:eastAsia="ISOCPEUR" w:hAnsi="ISOCPEUR" w:cs="ISOCPEUR"/>
                                    <w:i/>
                                    <w:color w:val="000000"/>
                                    <w:sz w:val="18"/>
                                  </w:rPr>
                                  <w:t>Т. контр.</w:t>
                                </w:r>
                              </w:p>
                              <w:p w14:paraId="5C89432F" w14:textId="77777777" w:rsidR="00E5415B" w:rsidRDefault="00E5415B" w:rsidP="00E5415B">
                                <w:pPr>
                                  <w:spacing w:line="275" w:lineRule="auto"/>
                                  <w:textDirection w:val="btLr"/>
                                </w:pPr>
                              </w:p>
                              <w:p w14:paraId="18E3497A" w14:textId="77777777" w:rsidR="00E5415B" w:rsidRDefault="00E5415B" w:rsidP="00E5415B">
                                <w:pPr>
                                  <w:textDirection w:val="btLr"/>
                                </w:pPr>
                                <w:r>
                                  <w:rPr>
                                    <w:rFonts w:ascii="ISOCPEUR" w:eastAsia="ISOCPEUR" w:hAnsi="ISOCPEUR" w:cs="ISOCPEUR"/>
                                    <w:i/>
                                    <w:color w:val="000000"/>
                                    <w:sz w:val="18"/>
                                  </w:rPr>
                                  <w:t>Т. контр.</w:t>
                                </w:r>
                              </w:p>
                              <w:p w14:paraId="62869A45" w14:textId="77777777" w:rsidR="00E5415B" w:rsidRDefault="00E5415B" w:rsidP="00E5415B">
                                <w:pPr>
                                  <w:spacing w:line="275" w:lineRule="auto"/>
                                  <w:textDirection w:val="btLr"/>
                                </w:pPr>
                              </w:p>
                              <w:p w14:paraId="60D937CF" w14:textId="77777777" w:rsidR="00E5415B" w:rsidRDefault="00E5415B" w:rsidP="00E5415B">
                                <w:pPr>
                                  <w:textDirection w:val="btLr"/>
                                </w:pPr>
                                <w:r>
                                  <w:rPr>
                                    <w:rFonts w:ascii="ISOCPEUR" w:eastAsia="ISOCPEUR" w:hAnsi="ISOCPEUR" w:cs="ISOCPEUR"/>
                                    <w:i/>
                                    <w:color w:val="000000"/>
                                    <w:sz w:val="18"/>
                                  </w:rPr>
                                  <w:t>Т. контр.</w:t>
                                </w:r>
                              </w:p>
                              <w:p w14:paraId="083EEBE0" w14:textId="77777777" w:rsidR="00E5415B" w:rsidRDefault="00E5415B" w:rsidP="00E5415B">
                                <w:pPr>
                                  <w:spacing w:line="275" w:lineRule="auto"/>
                                  <w:textDirection w:val="btLr"/>
                                </w:pPr>
                              </w:p>
                              <w:p w14:paraId="70EBA486" w14:textId="77777777" w:rsidR="00E5415B" w:rsidRDefault="00E5415B" w:rsidP="00E5415B">
                                <w:pPr>
                                  <w:textDirection w:val="btLr"/>
                                </w:pPr>
                                <w:r>
                                  <w:rPr>
                                    <w:rFonts w:ascii="ISOCPEUR" w:eastAsia="ISOCPEUR" w:hAnsi="ISOCPEUR" w:cs="ISOCPEUR"/>
                                    <w:i/>
                                    <w:color w:val="000000"/>
                                    <w:sz w:val="18"/>
                                  </w:rPr>
                                  <w:t>Т. контр.</w:t>
                                </w:r>
                              </w:p>
                              <w:p w14:paraId="1B1392B5" w14:textId="77777777" w:rsidR="00E5415B" w:rsidRDefault="00E5415B" w:rsidP="00E5415B">
                                <w:pPr>
                                  <w:spacing w:line="275" w:lineRule="auto"/>
                                  <w:textDirection w:val="btLr"/>
                                </w:pPr>
                              </w:p>
                              <w:p w14:paraId="58EFDE21" w14:textId="77777777" w:rsidR="00E5415B" w:rsidRDefault="00E5415B" w:rsidP="00E5415B">
                                <w:pPr>
                                  <w:textDirection w:val="btLr"/>
                                </w:pPr>
                                <w:r>
                                  <w:rPr>
                                    <w:rFonts w:ascii="ISOCPEUR" w:eastAsia="ISOCPEUR" w:hAnsi="ISOCPEUR" w:cs="ISOCPEUR"/>
                                    <w:i/>
                                    <w:color w:val="000000"/>
                                    <w:sz w:val="18"/>
                                  </w:rPr>
                                  <w:t>Т. контр.</w:t>
                                </w:r>
                              </w:p>
                              <w:p w14:paraId="0529708F" w14:textId="77777777" w:rsidR="00E5415B" w:rsidRDefault="00E5415B" w:rsidP="00E5415B">
                                <w:pPr>
                                  <w:spacing w:line="275" w:lineRule="auto"/>
                                  <w:textDirection w:val="btLr"/>
                                </w:pPr>
                              </w:p>
                              <w:p w14:paraId="21CFC5E3" w14:textId="77777777" w:rsidR="00E5415B" w:rsidRDefault="00E5415B" w:rsidP="00E5415B">
                                <w:pPr>
                                  <w:textDirection w:val="btLr"/>
                                </w:pPr>
                                <w:r>
                                  <w:rPr>
                                    <w:rFonts w:ascii="ISOCPEUR" w:eastAsia="ISOCPEUR" w:hAnsi="ISOCPEUR" w:cs="ISOCPEUR"/>
                                    <w:i/>
                                    <w:color w:val="000000"/>
                                    <w:sz w:val="18"/>
                                  </w:rPr>
                                  <w:t>Т. контр.</w:t>
                                </w:r>
                              </w:p>
                              <w:p w14:paraId="3AE76830" w14:textId="77777777" w:rsidR="00E5415B" w:rsidRDefault="00E5415B" w:rsidP="00E5415B">
                                <w:pPr>
                                  <w:spacing w:line="275" w:lineRule="auto"/>
                                  <w:textDirection w:val="btLr"/>
                                </w:pPr>
                              </w:p>
                              <w:p w14:paraId="5A94C14B" w14:textId="77777777" w:rsidR="00E5415B" w:rsidRDefault="00E5415B" w:rsidP="00E5415B">
                                <w:pPr>
                                  <w:textDirection w:val="btLr"/>
                                </w:pPr>
                                <w:r>
                                  <w:rPr>
                                    <w:rFonts w:ascii="ISOCPEUR" w:eastAsia="ISOCPEUR" w:hAnsi="ISOCPEUR" w:cs="ISOCPEUR"/>
                                    <w:i/>
                                    <w:color w:val="000000"/>
                                    <w:sz w:val="18"/>
                                  </w:rPr>
                                  <w:t>Т. контр.</w:t>
                                </w:r>
                              </w:p>
                            </w:txbxContent>
                          </v:textbox>
                        </v:rect>
                        <v:rect id="Прямоугольник 54" o:spid="_x0000_s1061"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14:paraId="17C83B81" w14:textId="77777777" w:rsidR="00E5415B" w:rsidRDefault="00E5415B" w:rsidP="00E5415B">
                                <w:pPr>
                                  <w:textDirection w:val="btLr"/>
                                </w:pPr>
                              </w:p>
                              <w:p w14:paraId="779F94DC" w14:textId="77777777" w:rsidR="00E5415B" w:rsidRDefault="00E5415B" w:rsidP="00E5415B">
                                <w:pPr>
                                  <w:spacing w:line="275" w:lineRule="auto"/>
                                  <w:textDirection w:val="btLr"/>
                                </w:pPr>
                              </w:p>
                              <w:p w14:paraId="401EA353" w14:textId="77777777" w:rsidR="00E5415B" w:rsidRDefault="00E5415B" w:rsidP="00E5415B">
                                <w:pPr>
                                  <w:spacing w:line="275" w:lineRule="auto"/>
                                  <w:textDirection w:val="btLr"/>
                                </w:pPr>
                              </w:p>
                              <w:p w14:paraId="726C741A" w14:textId="77777777" w:rsidR="00E5415B" w:rsidRDefault="00E5415B" w:rsidP="00E5415B">
                                <w:pPr>
                                  <w:spacing w:line="275" w:lineRule="auto"/>
                                  <w:textDirection w:val="btLr"/>
                                </w:pPr>
                              </w:p>
                              <w:p w14:paraId="45AEF830" w14:textId="77777777" w:rsidR="00E5415B" w:rsidRDefault="00E5415B" w:rsidP="00E5415B">
                                <w:pPr>
                                  <w:spacing w:line="275" w:lineRule="auto"/>
                                  <w:textDirection w:val="btLr"/>
                                </w:pPr>
                              </w:p>
                              <w:p w14:paraId="64743542" w14:textId="77777777" w:rsidR="00E5415B" w:rsidRDefault="00E5415B" w:rsidP="00E5415B">
                                <w:pPr>
                                  <w:spacing w:line="275" w:lineRule="auto"/>
                                  <w:textDirection w:val="btLr"/>
                                </w:pPr>
                              </w:p>
                              <w:p w14:paraId="592C0D6D" w14:textId="77777777" w:rsidR="00E5415B" w:rsidRDefault="00E5415B" w:rsidP="00E5415B">
                                <w:pPr>
                                  <w:spacing w:line="275" w:lineRule="auto"/>
                                  <w:textDirection w:val="btLr"/>
                                </w:pPr>
                              </w:p>
                              <w:p w14:paraId="0A0BF062" w14:textId="77777777" w:rsidR="00E5415B" w:rsidRDefault="00E5415B" w:rsidP="00E5415B">
                                <w:pPr>
                                  <w:spacing w:line="275" w:lineRule="auto"/>
                                  <w:textDirection w:val="btLr"/>
                                </w:pPr>
                              </w:p>
                              <w:p w14:paraId="071194A8" w14:textId="77777777" w:rsidR="00E5415B" w:rsidRDefault="00E5415B" w:rsidP="00E5415B">
                                <w:pPr>
                                  <w:spacing w:line="275" w:lineRule="auto"/>
                                  <w:textDirection w:val="btLr"/>
                                </w:pPr>
                              </w:p>
                              <w:p w14:paraId="48809539" w14:textId="77777777" w:rsidR="00E5415B" w:rsidRDefault="00E5415B" w:rsidP="00E5415B">
                                <w:pPr>
                                  <w:textDirection w:val="btLr"/>
                                </w:pPr>
                              </w:p>
                              <w:p w14:paraId="07E97B49" w14:textId="77777777" w:rsidR="00E5415B" w:rsidRDefault="00E5415B" w:rsidP="00E5415B">
                                <w:pPr>
                                  <w:spacing w:line="275" w:lineRule="auto"/>
                                  <w:textDirection w:val="btLr"/>
                                </w:pPr>
                              </w:p>
                              <w:p w14:paraId="232B4F40" w14:textId="77777777" w:rsidR="00E5415B" w:rsidRDefault="00E5415B" w:rsidP="00E5415B">
                                <w:pPr>
                                  <w:spacing w:line="275" w:lineRule="auto"/>
                                  <w:textDirection w:val="btLr"/>
                                </w:pPr>
                              </w:p>
                              <w:p w14:paraId="4F8C18C6" w14:textId="77777777" w:rsidR="00E5415B" w:rsidRDefault="00E5415B" w:rsidP="00E5415B">
                                <w:pPr>
                                  <w:spacing w:line="275" w:lineRule="auto"/>
                                  <w:textDirection w:val="btLr"/>
                                </w:pPr>
                              </w:p>
                              <w:p w14:paraId="4C9F4B8E" w14:textId="77777777" w:rsidR="00E5415B" w:rsidRDefault="00E5415B" w:rsidP="00E5415B">
                                <w:pPr>
                                  <w:spacing w:line="275" w:lineRule="auto"/>
                                  <w:textDirection w:val="btLr"/>
                                </w:pPr>
                              </w:p>
                              <w:p w14:paraId="16226872" w14:textId="77777777" w:rsidR="00E5415B" w:rsidRDefault="00E5415B" w:rsidP="00E5415B">
                                <w:pPr>
                                  <w:spacing w:line="275" w:lineRule="auto"/>
                                  <w:textDirection w:val="btLr"/>
                                </w:pPr>
                              </w:p>
                              <w:p w14:paraId="410D996F" w14:textId="77777777" w:rsidR="00E5415B" w:rsidRDefault="00E5415B" w:rsidP="00E5415B">
                                <w:pPr>
                                  <w:spacing w:line="275" w:lineRule="auto"/>
                                  <w:textDirection w:val="btLr"/>
                                </w:pPr>
                              </w:p>
                              <w:p w14:paraId="41C3FDC2" w14:textId="77777777" w:rsidR="00E5415B" w:rsidRDefault="00E5415B" w:rsidP="00E5415B">
                                <w:pPr>
                                  <w:spacing w:line="275" w:lineRule="auto"/>
                                  <w:textDirection w:val="btLr"/>
                                </w:pPr>
                              </w:p>
                            </w:txbxContent>
                          </v:textbox>
                        </v:rect>
                      </v:group>
                      <v:group id="Группа 55" o:spid="_x0000_s1062"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Прямоугольник 56" o:spid="_x0000_s1063"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14BwgAAANsAAAAPAAAAZHJzL2Rvd25yZXYueG1sRI9Ba8JA&#10;FITvBf/D8oReim4UT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BdK14BwgAAANsAAAAPAAAA&#10;AAAAAAAAAAAAAAcCAABkcnMvZG93bnJldi54bWxQSwUGAAAAAAMAAwC3AAAA9gIAAAAA&#10;" filled="f" stroked="f">
                          <v:textbox inset="1pt,1pt,1pt,1pt">
                            <w:txbxContent>
                              <w:p w14:paraId="16EACB6E" w14:textId="77777777" w:rsidR="00E5415B" w:rsidRDefault="00E5415B" w:rsidP="00E5415B">
                                <w:pPr>
                                  <w:ind w:firstLine="0"/>
                                  <w:textDirection w:val="btLr"/>
                                </w:pPr>
                                <w:r>
                                  <w:rPr>
                                    <w:rFonts w:ascii="ISOCPEUR" w:eastAsia="ISOCPEUR" w:hAnsi="ISOCPEUR" w:cs="ISOCPEUR"/>
                                    <w:i/>
                                    <w:color w:val="000000"/>
                                    <w:sz w:val="18"/>
                                  </w:rPr>
                                  <w:t>Н. контр.</w:t>
                                </w:r>
                              </w:p>
                              <w:p w14:paraId="488AE72B" w14:textId="77777777" w:rsidR="00E5415B" w:rsidRDefault="00E5415B" w:rsidP="00E5415B">
                                <w:pPr>
                                  <w:spacing w:line="275" w:lineRule="auto"/>
                                  <w:textDirection w:val="btLr"/>
                                </w:pPr>
                              </w:p>
                              <w:p w14:paraId="13D33CE8" w14:textId="77777777" w:rsidR="00E5415B" w:rsidRDefault="00E5415B" w:rsidP="00E5415B">
                                <w:pPr>
                                  <w:textDirection w:val="btLr"/>
                                </w:pPr>
                                <w:r>
                                  <w:rPr>
                                    <w:rFonts w:ascii="ISOCPEUR" w:eastAsia="ISOCPEUR" w:hAnsi="ISOCPEUR" w:cs="ISOCPEUR"/>
                                    <w:i/>
                                    <w:color w:val="000000"/>
                                    <w:sz w:val="18"/>
                                  </w:rPr>
                                  <w:t>Н. контр.</w:t>
                                </w:r>
                              </w:p>
                              <w:p w14:paraId="29D4536B" w14:textId="77777777" w:rsidR="00E5415B" w:rsidRDefault="00E5415B" w:rsidP="00E5415B">
                                <w:pPr>
                                  <w:spacing w:line="275" w:lineRule="auto"/>
                                  <w:textDirection w:val="btLr"/>
                                </w:pPr>
                              </w:p>
                              <w:p w14:paraId="5191001E" w14:textId="77777777" w:rsidR="00E5415B" w:rsidRDefault="00E5415B" w:rsidP="00E5415B">
                                <w:pPr>
                                  <w:textDirection w:val="btLr"/>
                                </w:pPr>
                                <w:r>
                                  <w:rPr>
                                    <w:rFonts w:ascii="ISOCPEUR" w:eastAsia="ISOCPEUR" w:hAnsi="ISOCPEUR" w:cs="ISOCPEUR"/>
                                    <w:i/>
                                    <w:color w:val="000000"/>
                                    <w:sz w:val="18"/>
                                  </w:rPr>
                                  <w:t>Н. контр.</w:t>
                                </w:r>
                              </w:p>
                              <w:p w14:paraId="42BE6D58" w14:textId="77777777" w:rsidR="00E5415B" w:rsidRDefault="00E5415B" w:rsidP="00E5415B">
                                <w:pPr>
                                  <w:spacing w:line="275" w:lineRule="auto"/>
                                  <w:textDirection w:val="btLr"/>
                                </w:pPr>
                              </w:p>
                              <w:p w14:paraId="1E7598C5" w14:textId="77777777" w:rsidR="00E5415B" w:rsidRDefault="00E5415B" w:rsidP="00E5415B">
                                <w:pPr>
                                  <w:textDirection w:val="btLr"/>
                                </w:pPr>
                                <w:r>
                                  <w:rPr>
                                    <w:rFonts w:ascii="ISOCPEUR" w:eastAsia="ISOCPEUR" w:hAnsi="ISOCPEUR" w:cs="ISOCPEUR"/>
                                    <w:i/>
                                    <w:color w:val="000000"/>
                                    <w:sz w:val="18"/>
                                  </w:rPr>
                                  <w:t>Н. контр.</w:t>
                                </w:r>
                              </w:p>
                              <w:p w14:paraId="20728234" w14:textId="77777777" w:rsidR="00E5415B" w:rsidRDefault="00E5415B" w:rsidP="00E5415B">
                                <w:pPr>
                                  <w:spacing w:line="275" w:lineRule="auto"/>
                                  <w:textDirection w:val="btLr"/>
                                </w:pPr>
                              </w:p>
                              <w:p w14:paraId="63F9C70D" w14:textId="77777777" w:rsidR="00E5415B" w:rsidRDefault="00E5415B" w:rsidP="00E5415B">
                                <w:pPr>
                                  <w:textDirection w:val="btLr"/>
                                </w:pPr>
                                <w:r>
                                  <w:rPr>
                                    <w:rFonts w:ascii="ISOCPEUR" w:eastAsia="ISOCPEUR" w:hAnsi="ISOCPEUR" w:cs="ISOCPEUR"/>
                                    <w:i/>
                                    <w:color w:val="000000"/>
                                    <w:sz w:val="18"/>
                                  </w:rPr>
                                  <w:t>Н. контр.</w:t>
                                </w:r>
                              </w:p>
                              <w:p w14:paraId="0056267A" w14:textId="77777777" w:rsidR="00E5415B" w:rsidRDefault="00E5415B" w:rsidP="00E5415B">
                                <w:pPr>
                                  <w:spacing w:line="275" w:lineRule="auto"/>
                                  <w:textDirection w:val="btLr"/>
                                </w:pPr>
                              </w:p>
                              <w:p w14:paraId="040EC741" w14:textId="77777777" w:rsidR="00E5415B" w:rsidRDefault="00E5415B" w:rsidP="00E5415B">
                                <w:pPr>
                                  <w:textDirection w:val="btLr"/>
                                </w:pPr>
                                <w:r>
                                  <w:rPr>
                                    <w:rFonts w:ascii="ISOCPEUR" w:eastAsia="ISOCPEUR" w:hAnsi="ISOCPEUR" w:cs="ISOCPEUR"/>
                                    <w:i/>
                                    <w:color w:val="000000"/>
                                    <w:sz w:val="18"/>
                                  </w:rPr>
                                  <w:t>Н. контр.</w:t>
                                </w:r>
                              </w:p>
                              <w:p w14:paraId="45FEAD2E" w14:textId="77777777" w:rsidR="00E5415B" w:rsidRDefault="00E5415B" w:rsidP="00E5415B">
                                <w:pPr>
                                  <w:spacing w:line="275" w:lineRule="auto"/>
                                  <w:textDirection w:val="btLr"/>
                                </w:pPr>
                              </w:p>
                              <w:p w14:paraId="56469822" w14:textId="77777777" w:rsidR="00E5415B" w:rsidRDefault="00E5415B" w:rsidP="00E5415B">
                                <w:pPr>
                                  <w:textDirection w:val="btLr"/>
                                </w:pPr>
                                <w:r>
                                  <w:rPr>
                                    <w:rFonts w:ascii="ISOCPEUR" w:eastAsia="ISOCPEUR" w:hAnsi="ISOCPEUR" w:cs="ISOCPEUR"/>
                                    <w:i/>
                                    <w:color w:val="000000"/>
                                    <w:sz w:val="18"/>
                                  </w:rPr>
                                  <w:t>Н. контр.</w:t>
                                </w:r>
                              </w:p>
                              <w:p w14:paraId="6D4742EA" w14:textId="77777777" w:rsidR="00E5415B" w:rsidRDefault="00E5415B" w:rsidP="00E5415B">
                                <w:pPr>
                                  <w:spacing w:line="275" w:lineRule="auto"/>
                                  <w:textDirection w:val="btLr"/>
                                </w:pPr>
                              </w:p>
                              <w:p w14:paraId="61DF00CB" w14:textId="77777777" w:rsidR="00E5415B" w:rsidRDefault="00E5415B" w:rsidP="00E5415B">
                                <w:pPr>
                                  <w:textDirection w:val="btLr"/>
                                </w:pPr>
                                <w:r>
                                  <w:rPr>
                                    <w:rFonts w:ascii="ISOCPEUR" w:eastAsia="ISOCPEUR" w:hAnsi="ISOCPEUR" w:cs="ISOCPEUR"/>
                                    <w:i/>
                                    <w:color w:val="000000"/>
                                    <w:sz w:val="18"/>
                                  </w:rPr>
                                  <w:t>Н. контр.</w:t>
                                </w:r>
                              </w:p>
                            </w:txbxContent>
                          </v:textbox>
                        </v:rect>
                        <v:rect id="Прямоугольник 57" o:spid="_x0000_s1064"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" filled="f" stroked="f">
                          <v:textbox inset="1pt,1pt,1pt,1pt">
                            <w:txbxContent>
                              <w:p w14:paraId="432E5A44" w14:textId="77777777" w:rsidR="00E5415B" w:rsidRDefault="00E5415B" w:rsidP="00E5415B">
                                <w:pPr>
                                  <w:spacing w:line="275" w:lineRule="auto"/>
                                  <w:textDirection w:val="btLr"/>
                                </w:pPr>
                              </w:p>
                              <w:p w14:paraId="6449B978" w14:textId="77777777" w:rsidR="00E5415B" w:rsidRDefault="00E5415B" w:rsidP="00E5415B">
                                <w:pPr>
                                  <w:spacing w:line="275" w:lineRule="auto"/>
                                  <w:textDirection w:val="btLr"/>
                                </w:pPr>
                              </w:p>
                              <w:p w14:paraId="7B5D1778" w14:textId="77777777" w:rsidR="00E5415B" w:rsidRDefault="00E5415B" w:rsidP="00E5415B">
                                <w:pPr>
                                  <w:spacing w:line="275" w:lineRule="auto"/>
                                  <w:textDirection w:val="btLr"/>
                                </w:pPr>
                              </w:p>
                              <w:p w14:paraId="3D5A3F7E" w14:textId="77777777" w:rsidR="00E5415B" w:rsidRDefault="00E5415B" w:rsidP="00E5415B">
                                <w:pPr>
                                  <w:spacing w:line="275" w:lineRule="auto"/>
                                  <w:textDirection w:val="btLr"/>
                                </w:pPr>
                              </w:p>
                              <w:p w14:paraId="4A42AA00" w14:textId="77777777" w:rsidR="00E5415B" w:rsidRDefault="00E5415B" w:rsidP="00E5415B">
                                <w:pPr>
                                  <w:spacing w:line="275" w:lineRule="auto"/>
                                  <w:textDirection w:val="btLr"/>
                                </w:pPr>
                              </w:p>
                              <w:p w14:paraId="7A80AB0C" w14:textId="77777777" w:rsidR="00E5415B" w:rsidRDefault="00E5415B" w:rsidP="00E5415B">
                                <w:pPr>
                                  <w:spacing w:line="275" w:lineRule="auto"/>
                                  <w:textDirection w:val="btLr"/>
                                </w:pPr>
                              </w:p>
                              <w:p w14:paraId="352EDE86" w14:textId="77777777" w:rsidR="00E5415B" w:rsidRDefault="00E5415B" w:rsidP="00E5415B">
                                <w:pPr>
                                  <w:spacing w:line="275" w:lineRule="auto"/>
                                  <w:textDirection w:val="btLr"/>
                                </w:pPr>
                              </w:p>
                              <w:p w14:paraId="621B9B8F" w14:textId="77777777" w:rsidR="00E5415B" w:rsidRDefault="00E5415B" w:rsidP="00E5415B">
                                <w:pPr>
                                  <w:spacing w:line="275" w:lineRule="auto"/>
                                  <w:textDirection w:val="btLr"/>
                                </w:pPr>
                              </w:p>
                              <w:p w14:paraId="582BB7D5" w14:textId="77777777" w:rsidR="00E5415B" w:rsidRDefault="00E5415B" w:rsidP="00E5415B">
                                <w:pPr>
                                  <w:textDirection w:val="btLr"/>
                                </w:pPr>
                              </w:p>
                              <w:p w14:paraId="20383C06" w14:textId="77777777" w:rsidR="00E5415B" w:rsidRDefault="00E5415B" w:rsidP="00E5415B">
                                <w:pPr>
                                  <w:spacing w:line="275" w:lineRule="auto"/>
                                  <w:textDirection w:val="btLr"/>
                                </w:pPr>
                              </w:p>
                              <w:p w14:paraId="28637D42" w14:textId="77777777" w:rsidR="00E5415B" w:rsidRDefault="00E5415B" w:rsidP="00E5415B">
                                <w:pPr>
                                  <w:spacing w:line="275" w:lineRule="auto"/>
                                  <w:textDirection w:val="btLr"/>
                                </w:pPr>
                              </w:p>
                              <w:p w14:paraId="0BC926F8" w14:textId="77777777" w:rsidR="00E5415B" w:rsidRDefault="00E5415B" w:rsidP="00E5415B">
                                <w:pPr>
                                  <w:spacing w:line="275" w:lineRule="auto"/>
                                  <w:textDirection w:val="btLr"/>
                                </w:pPr>
                              </w:p>
                              <w:p w14:paraId="3EE8B157" w14:textId="77777777" w:rsidR="00E5415B" w:rsidRDefault="00E5415B" w:rsidP="00E5415B">
                                <w:pPr>
                                  <w:spacing w:line="275" w:lineRule="auto"/>
                                  <w:textDirection w:val="btLr"/>
                                </w:pPr>
                              </w:p>
                              <w:p w14:paraId="7FE827C0" w14:textId="77777777" w:rsidR="00E5415B" w:rsidRDefault="00E5415B" w:rsidP="00E5415B">
                                <w:pPr>
                                  <w:spacing w:line="275" w:lineRule="auto"/>
                                  <w:textDirection w:val="btLr"/>
                                </w:pPr>
                              </w:p>
                              <w:p w14:paraId="0849E617" w14:textId="77777777" w:rsidR="00E5415B" w:rsidRDefault="00E5415B" w:rsidP="00E5415B">
                                <w:pPr>
                                  <w:spacing w:line="275" w:lineRule="auto"/>
                                  <w:textDirection w:val="btLr"/>
                                </w:pPr>
                              </w:p>
                              <w:p w14:paraId="160CC538" w14:textId="77777777" w:rsidR="00E5415B" w:rsidRDefault="00E5415B" w:rsidP="00E5415B">
                                <w:pPr>
                                  <w:spacing w:line="275" w:lineRule="auto"/>
                                  <w:textDirection w:val="btLr"/>
                                </w:pPr>
                              </w:p>
                            </w:txbxContent>
                          </v:textbox>
                        </v:rect>
                      </v:group>
                      <v:group id="Группа 58" o:spid="_x0000_s1065"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Прямоугольник 59" o:spid="_x0000_s1066"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02F6A60D" w14:textId="77777777" w:rsidR="00E5415B" w:rsidRDefault="00E5415B" w:rsidP="00E5415B">
                                <w:pPr>
                                  <w:ind w:firstLine="0"/>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4B4CF6BF" w14:textId="77777777" w:rsidR="00E5415B" w:rsidRDefault="00E5415B" w:rsidP="00E5415B">
                                <w:pPr>
                                  <w:spacing w:line="275" w:lineRule="auto"/>
                                  <w:textDirection w:val="btLr"/>
                                </w:pPr>
                              </w:p>
                              <w:p w14:paraId="62A2D5CD"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1BF11734" w14:textId="77777777" w:rsidR="00E5415B" w:rsidRDefault="00E5415B" w:rsidP="00E5415B">
                                <w:pPr>
                                  <w:spacing w:line="275" w:lineRule="auto"/>
                                  <w:textDirection w:val="btLr"/>
                                </w:pPr>
                              </w:p>
                              <w:p w14:paraId="0B13F7CA"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1815C851" w14:textId="77777777" w:rsidR="00E5415B" w:rsidRDefault="00E5415B" w:rsidP="00E5415B">
                                <w:pPr>
                                  <w:spacing w:line="275" w:lineRule="auto"/>
                                  <w:textDirection w:val="btLr"/>
                                </w:pPr>
                              </w:p>
                              <w:p w14:paraId="16B28D4A"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5AE31CC2" w14:textId="77777777" w:rsidR="00E5415B" w:rsidRDefault="00E5415B" w:rsidP="00E5415B">
                                <w:pPr>
                                  <w:spacing w:line="275" w:lineRule="auto"/>
                                  <w:textDirection w:val="btLr"/>
                                </w:pPr>
                              </w:p>
                              <w:p w14:paraId="55D32640"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206F550C" w14:textId="77777777" w:rsidR="00E5415B" w:rsidRDefault="00E5415B" w:rsidP="00E5415B">
                                <w:pPr>
                                  <w:spacing w:line="275" w:lineRule="auto"/>
                                  <w:textDirection w:val="btLr"/>
                                </w:pPr>
                              </w:p>
                              <w:p w14:paraId="6A1E6122"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2A8142E6" w14:textId="77777777" w:rsidR="00E5415B" w:rsidRDefault="00E5415B" w:rsidP="00E5415B">
                                <w:pPr>
                                  <w:spacing w:line="275" w:lineRule="auto"/>
                                  <w:textDirection w:val="btLr"/>
                                </w:pPr>
                              </w:p>
                              <w:p w14:paraId="3BF03A76"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p w14:paraId="09FF9098" w14:textId="77777777" w:rsidR="00E5415B" w:rsidRDefault="00E5415B" w:rsidP="00E5415B">
                                <w:pPr>
                                  <w:spacing w:line="275" w:lineRule="auto"/>
                                  <w:textDirection w:val="btLr"/>
                                </w:pPr>
                              </w:p>
                              <w:p w14:paraId="2C5AD4E3" w14:textId="77777777" w:rsidR="00E5415B" w:rsidRDefault="00E5415B" w:rsidP="00E5415B">
                                <w:pPr>
                                  <w:textDirection w:val="btLr"/>
                                </w:pPr>
                                <w:proofErr w:type="spellStart"/>
                                <w:r>
                                  <w:rPr>
                                    <w:rFonts w:ascii="ISOCPEUR" w:eastAsia="ISOCPEUR" w:hAnsi="ISOCPEUR" w:cs="ISOCPEUR"/>
                                    <w:i/>
                                    <w:color w:val="000000"/>
                                    <w:sz w:val="18"/>
                                  </w:rPr>
                                  <w:t>Утверд</w:t>
                                </w:r>
                                <w:proofErr w:type="spellEnd"/>
                                <w:r>
                                  <w:rPr>
                                    <w:rFonts w:ascii="ISOCPEUR" w:eastAsia="ISOCPEUR" w:hAnsi="ISOCPEUR" w:cs="ISOCPEUR"/>
                                    <w:i/>
                                    <w:color w:val="000000"/>
                                    <w:sz w:val="18"/>
                                  </w:rPr>
                                  <w:t>.</w:t>
                                </w:r>
                              </w:p>
                            </w:txbxContent>
                          </v:textbox>
                        </v:rect>
                        <v:rect id="Прямоугольник 60" o:spid="_x0000_s1067"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" filled="f" stroked="f">
                          <v:textbox inset="1pt,1pt,1pt,1pt">
                            <w:txbxContent>
                              <w:p w14:paraId="33A5CEC0" w14:textId="77777777" w:rsidR="00E5415B" w:rsidRPr="00761AD7" w:rsidRDefault="00E5415B" w:rsidP="00E5415B">
                                <w:pPr>
                                  <w:ind w:firstLine="0"/>
                                  <w:textDirection w:val="btLr"/>
                                  <w:rPr>
                                    <w:rFonts w:cs="Times New Roman"/>
                                  </w:rPr>
                                </w:pPr>
                                <w:r>
                                  <w:rPr>
                                    <w:rFonts w:eastAsia="ISOCPEUR" w:cs="Times New Roman"/>
                                    <w:i/>
                                    <w:color w:val="000000"/>
                                    <w:sz w:val="16"/>
                                    <w:lang w:val="ru-RU"/>
                                  </w:rPr>
                                  <w:t>Коропа Е.Н.</w:t>
                                </w:r>
                              </w:p>
                              <w:p w14:paraId="7AF95DC2" w14:textId="77777777" w:rsidR="00E5415B" w:rsidRDefault="00E5415B" w:rsidP="00E5415B">
                                <w:pPr>
                                  <w:spacing w:line="275" w:lineRule="auto"/>
                                  <w:textDirection w:val="btLr"/>
                                </w:pPr>
                              </w:p>
                            </w:txbxContent>
                          </v:textbox>
                        </v:rect>
                      </v:group>
                      <v:shape id="Прямая со стрелкой 61" o:spid="_x0000_s1068" type="#_x0000_t32" style="position:absolute;left:14208;top:18239;width:2;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" strokeweight="2pt"/>
                      <v:rect id="Прямоугольник 62" o:spid="_x0000_s1069" style="position:absolute;left:7818;top:18427;width:6292;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" filled="f" stroked="f">
                        <v:textbox inset="1pt,1pt,1pt,1pt">
                          <w:txbxContent>
                            <w:p w14:paraId="4B8EDCA7" w14:textId="77777777" w:rsidR="00E5415B" w:rsidRPr="0072578B" w:rsidRDefault="00E5415B" w:rsidP="00E5415B">
                              <w:pPr>
                                <w:ind w:firstLine="0"/>
                                <w:jc w:val="center"/>
                                <w:rPr>
                                  <w:rFonts w:ascii="ISOCPEUR" w:eastAsia="ISOCPEUR" w:hAnsi="ISOCPEUR" w:cs="ISOCPEUR"/>
                                  <w:i/>
                                  <w:iCs/>
                                  <w:color w:val="000000"/>
                                  <w:sz w:val="18"/>
                                  <w:szCs w:val="18"/>
                                  <w:lang w:val="ru-RU"/>
                                </w:rPr>
                              </w:pPr>
                              <w:r>
                                <w:rPr>
                                  <w:i/>
                                  <w:iCs/>
                                  <w:color w:val="000000" w:themeColor="text1"/>
                                  <w:sz w:val="18"/>
                                  <w:szCs w:val="18"/>
                                  <w:lang w:val="ru-RU"/>
                                </w:rPr>
                                <w:t>РАЗРАБОТКА СИСТЕМЫ ФОРМИРОВАНИЕ ОТЧЕТОВ ПО ОТРАБОТАННЫМ ЧАСАМ ПРЕПОДАВАТЕЛЕЙ ЧУО «КОЛЛЕДЖ БИЗНЕСА И ПРАВА»</w:t>
                              </w:r>
                            </w:p>
                          </w:txbxContent>
                        </v:textbox>
                      </v:rect>
                      <v:shape id="Прямая со стрелкой 63" o:spid="_x0000_s1070" type="#_x0000_t32" style="position:absolute;left:14221;top:18587;width:576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" strokeweight="2pt"/>
                      <v:shape id="Прямая со стрелкой 745397632" o:spid="_x0000_s1071" type="#_x0000_t32" style="position:absolute;left:14219;top:18939;width:5769;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" strokeweight="2pt"/>
                      <v:shape id="Прямая со стрелкой 745397633" o:spid="_x0000_s1072" type="#_x0000_t32" style="position:absolute;left:17487;top:18239;width:3;height: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" strokeweight="2pt"/>
                      <v:rect id="Прямоугольник 745397634" o:spid="_x0000_s1073"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" filled="f" stroked="f">
                        <v:textbox inset="1pt,1pt,1pt,1pt">
                          <w:txbxContent>
                            <w:p w14:paraId="42B3D234" w14:textId="77777777" w:rsidR="00E5415B" w:rsidRDefault="00E5415B" w:rsidP="00E5415B">
                              <w:pPr>
                                <w:ind w:firstLine="0"/>
                                <w:jc w:val="center"/>
                                <w:textDirection w:val="btLr"/>
                              </w:pPr>
                              <w:r>
                                <w:rPr>
                                  <w:rFonts w:ascii="ISOCPEUR" w:eastAsia="ISOCPEUR" w:hAnsi="ISOCPEUR" w:cs="ISOCPEUR"/>
                                  <w:i/>
                                  <w:color w:val="000000"/>
                                  <w:sz w:val="18"/>
                                </w:rPr>
                                <w:t>Лит.</w:t>
                              </w:r>
                            </w:p>
                            <w:p w14:paraId="0793DF13" w14:textId="77777777" w:rsidR="00E5415B" w:rsidRPr="00595A25" w:rsidRDefault="00E5415B" w:rsidP="00E5415B">
                              <w:pPr>
                                <w:spacing w:before="60"/>
                                <w:ind w:firstLine="0"/>
                                <w:jc w:val="center"/>
                                <w:textDirection w:val="btLr"/>
                                <w:rPr>
                                  <w:rFonts w:cs="Times New Roman"/>
                                </w:rPr>
                              </w:pPr>
                              <w:r w:rsidRPr="00595A25">
                                <w:rPr>
                                  <w:rFonts w:eastAsia="ISOCPEUR" w:cs="Times New Roman"/>
                                  <w:i/>
                                  <w:color w:val="000000"/>
                                  <w:sz w:val="18"/>
                                </w:rPr>
                                <w:t>У</w:t>
                              </w:r>
                            </w:p>
                            <w:p w14:paraId="4EE188A2" w14:textId="77777777" w:rsidR="00E5415B" w:rsidRDefault="00E5415B" w:rsidP="00E5415B">
                              <w:pPr>
                                <w:spacing w:line="275" w:lineRule="auto"/>
                                <w:textDirection w:val="btLr"/>
                              </w:pPr>
                            </w:p>
                            <w:p w14:paraId="3D43998D" w14:textId="77777777" w:rsidR="00E5415B" w:rsidRDefault="00E5415B" w:rsidP="00E5415B">
                              <w:pPr>
                                <w:jc w:val="center"/>
                                <w:textDirection w:val="btLr"/>
                              </w:pPr>
                              <w:r>
                                <w:rPr>
                                  <w:rFonts w:ascii="ISOCPEUR" w:eastAsia="ISOCPEUR" w:hAnsi="ISOCPEUR" w:cs="ISOCPEUR"/>
                                  <w:i/>
                                  <w:color w:val="000000"/>
                                  <w:sz w:val="18"/>
                                </w:rPr>
                                <w:t>Лит.</w:t>
                              </w:r>
                            </w:p>
                            <w:p w14:paraId="656682DF" w14:textId="77777777" w:rsidR="00E5415B" w:rsidRDefault="00E5415B" w:rsidP="00E5415B">
                              <w:pPr>
                                <w:spacing w:before="120"/>
                                <w:jc w:val="center"/>
                                <w:textDirection w:val="btLr"/>
                              </w:pPr>
                              <w:r>
                                <w:rPr>
                                  <w:rFonts w:ascii="ISOCPEUR" w:eastAsia="ISOCPEUR" w:hAnsi="ISOCPEUR" w:cs="ISOCPEUR"/>
                                  <w:i/>
                                  <w:color w:val="000000"/>
                                  <w:sz w:val="18"/>
                                </w:rPr>
                                <w:t>У</w:t>
                              </w:r>
                            </w:p>
                            <w:p w14:paraId="28B79E3F" w14:textId="77777777" w:rsidR="00E5415B" w:rsidRDefault="00E5415B" w:rsidP="00E5415B">
                              <w:pPr>
                                <w:spacing w:line="275" w:lineRule="auto"/>
                                <w:textDirection w:val="btLr"/>
                              </w:pPr>
                            </w:p>
                            <w:p w14:paraId="273EACAE" w14:textId="77777777" w:rsidR="00E5415B" w:rsidRDefault="00E5415B" w:rsidP="00E5415B">
                              <w:pPr>
                                <w:jc w:val="center"/>
                                <w:textDirection w:val="btLr"/>
                              </w:pPr>
                              <w:r>
                                <w:rPr>
                                  <w:rFonts w:ascii="ISOCPEUR" w:eastAsia="ISOCPEUR" w:hAnsi="ISOCPEUR" w:cs="ISOCPEUR"/>
                                  <w:i/>
                                  <w:color w:val="000000"/>
                                  <w:sz w:val="18"/>
                                </w:rPr>
                                <w:t>Лит.</w:t>
                              </w:r>
                            </w:p>
                            <w:p w14:paraId="2A73683A" w14:textId="77777777" w:rsidR="00E5415B" w:rsidRDefault="00E5415B" w:rsidP="00E5415B">
                              <w:pPr>
                                <w:spacing w:before="120"/>
                                <w:jc w:val="center"/>
                                <w:textDirection w:val="btLr"/>
                              </w:pPr>
                              <w:r>
                                <w:rPr>
                                  <w:rFonts w:ascii="ISOCPEUR" w:eastAsia="ISOCPEUR" w:hAnsi="ISOCPEUR" w:cs="ISOCPEUR"/>
                                  <w:i/>
                                  <w:color w:val="000000"/>
                                  <w:sz w:val="18"/>
                                </w:rPr>
                                <w:t>У</w:t>
                              </w:r>
                            </w:p>
                            <w:p w14:paraId="28724AD2" w14:textId="77777777" w:rsidR="00E5415B" w:rsidRDefault="00E5415B" w:rsidP="00E5415B">
                              <w:pPr>
                                <w:spacing w:line="275" w:lineRule="auto"/>
                                <w:textDirection w:val="btLr"/>
                              </w:pPr>
                            </w:p>
                            <w:p w14:paraId="43AD1449" w14:textId="77777777" w:rsidR="00E5415B" w:rsidRDefault="00E5415B" w:rsidP="00E5415B">
                              <w:pPr>
                                <w:jc w:val="center"/>
                                <w:textDirection w:val="btLr"/>
                              </w:pPr>
                              <w:r>
                                <w:rPr>
                                  <w:rFonts w:ascii="ISOCPEUR" w:eastAsia="ISOCPEUR" w:hAnsi="ISOCPEUR" w:cs="ISOCPEUR"/>
                                  <w:i/>
                                  <w:color w:val="000000"/>
                                  <w:sz w:val="18"/>
                                </w:rPr>
                                <w:t>Лит.</w:t>
                              </w:r>
                            </w:p>
                            <w:p w14:paraId="61EFFE9F" w14:textId="77777777" w:rsidR="00E5415B" w:rsidRDefault="00E5415B" w:rsidP="00E5415B">
                              <w:pPr>
                                <w:spacing w:before="120"/>
                                <w:jc w:val="center"/>
                                <w:textDirection w:val="btLr"/>
                              </w:pPr>
                              <w:r>
                                <w:rPr>
                                  <w:rFonts w:ascii="ISOCPEUR" w:eastAsia="ISOCPEUR" w:hAnsi="ISOCPEUR" w:cs="ISOCPEUR"/>
                                  <w:i/>
                                  <w:color w:val="000000"/>
                                  <w:sz w:val="18"/>
                                </w:rPr>
                                <w:t>У</w:t>
                              </w:r>
                            </w:p>
                            <w:p w14:paraId="4F080C40" w14:textId="77777777" w:rsidR="00E5415B" w:rsidRDefault="00E5415B" w:rsidP="00E5415B">
                              <w:pPr>
                                <w:spacing w:line="275" w:lineRule="auto"/>
                                <w:textDirection w:val="btLr"/>
                              </w:pPr>
                            </w:p>
                            <w:p w14:paraId="02CAE213" w14:textId="77777777" w:rsidR="00E5415B" w:rsidRDefault="00E5415B" w:rsidP="00E5415B">
                              <w:pPr>
                                <w:jc w:val="center"/>
                                <w:textDirection w:val="btLr"/>
                              </w:pPr>
                              <w:r>
                                <w:rPr>
                                  <w:rFonts w:ascii="ISOCPEUR" w:eastAsia="ISOCPEUR" w:hAnsi="ISOCPEUR" w:cs="ISOCPEUR"/>
                                  <w:i/>
                                  <w:color w:val="000000"/>
                                  <w:sz w:val="18"/>
                                </w:rPr>
                                <w:t>Лит.</w:t>
                              </w:r>
                            </w:p>
                            <w:p w14:paraId="3C4F98D1" w14:textId="77777777" w:rsidR="00E5415B" w:rsidRDefault="00E5415B" w:rsidP="00E5415B">
                              <w:pPr>
                                <w:spacing w:before="120"/>
                                <w:jc w:val="center"/>
                                <w:textDirection w:val="btLr"/>
                              </w:pPr>
                              <w:r>
                                <w:rPr>
                                  <w:rFonts w:ascii="ISOCPEUR" w:eastAsia="ISOCPEUR" w:hAnsi="ISOCPEUR" w:cs="ISOCPEUR"/>
                                  <w:i/>
                                  <w:color w:val="000000"/>
                                  <w:sz w:val="18"/>
                                </w:rPr>
                                <w:t>У</w:t>
                              </w:r>
                            </w:p>
                            <w:p w14:paraId="54A66052" w14:textId="77777777" w:rsidR="00E5415B" w:rsidRDefault="00E5415B" w:rsidP="00E5415B">
                              <w:pPr>
                                <w:spacing w:line="275" w:lineRule="auto"/>
                                <w:textDirection w:val="btLr"/>
                              </w:pPr>
                            </w:p>
                            <w:p w14:paraId="0DCA04D5" w14:textId="77777777" w:rsidR="00E5415B" w:rsidRDefault="00E5415B" w:rsidP="00E5415B">
                              <w:pPr>
                                <w:jc w:val="center"/>
                                <w:textDirection w:val="btLr"/>
                              </w:pPr>
                              <w:r>
                                <w:rPr>
                                  <w:rFonts w:ascii="ISOCPEUR" w:eastAsia="ISOCPEUR" w:hAnsi="ISOCPEUR" w:cs="ISOCPEUR"/>
                                  <w:i/>
                                  <w:color w:val="000000"/>
                                  <w:sz w:val="18"/>
                                </w:rPr>
                                <w:t>Лит.</w:t>
                              </w:r>
                            </w:p>
                            <w:p w14:paraId="1A280718" w14:textId="77777777" w:rsidR="00E5415B" w:rsidRDefault="00E5415B" w:rsidP="00E5415B">
                              <w:pPr>
                                <w:spacing w:before="120"/>
                                <w:jc w:val="center"/>
                                <w:textDirection w:val="btLr"/>
                              </w:pPr>
                              <w:r>
                                <w:rPr>
                                  <w:rFonts w:ascii="ISOCPEUR" w:eastAsia="ISOCPEUR" w:hAnsi="ISOCPEUR" w:cs="ISOCPEUR"/>
                                  <w:i/>
                                  <w:color w:val="000000"/>
                                  <w:sz w:val="18"/>
                                </w:rPr>
                                <w:t>У</w:t>
                              </w:r>
                            </w:p>
                            <w:p w14:paraId="0CA4E18A" w14:textId="77777777" w:rsidR="00E5415B" w:rsidRDefault="00E5415B" w:rsidP="00E5415B">
                              <w:pPr>
                                <w:spacing w:line="275" w:lineRule="auto"/>
                                <w:textDirection w:val="btLr"/>
                              </w:pPr>
                            </w:p>
                            <w:p w14:paraId="2C6D18FE" w14:textId="77777777" w:rsidR="00E5415B" w:rsidRDefault="00E5415B" w:rsidP="00E5415B">
                              <w:pPr>
                                <w:jc w:val="center"/>
                                <w:textDirection w:val="btLr"/>
                              </w:pPr>
                              <w:r>
                                <w:rPr>
                                  <w:rFonts w:ascii="ISOCPEUR" w:eastAsia="ISOCPEUR" w:hAnsi="ISOCPEUR" w:cs="ISOCPEUR"/>
                                  <w:i/>
                                  <w:color w:val="000000"/>
                                  <w:sz w:val="18"/>
                                </w:rPr>
                                <w:t>Лит.</w:t>
                              </w:r>
                            </w:p>
                            <w:p w14:paraId="7064820A" w14:textId="77777777" w:rsidR="00E5415B" w:rsidRDefault="00E5415B" w:rsidP="00E5415B">
                              <w:pPr>
                                <w:spacing w:before="120"/>
                                <w:jc w:val="center"/>
                                <w:textDirection w:val="btLr"/>
                              </w:pPr>
                              <w:r>
                                <w:rPr>
                                  <w:rFonts w:ascii="ISOCPEUR" w:eastAsia="ISOCPEUR" w:hAnsi="ISOCPEUR" w:cs="ISOCPEUR"/>
                                  <w:i/>
                                  <w:color w:val="000000"/>
                                  <w:sz w:val="18"/>
                                </w:rPr>
                                <w:t>У</w:t>
                              </w:r>
                            </w:p>
                            <w:p w14:paraId="5ADDBB8F" w14:textId="77777777" w:rsidR="00E5415B" w:rsidRDefault="00E5415B" w:rsidP="00E5415B">
                              <w:pPr>
                                <w:spacing w:line="275" w:lineRule="auto"/>
                                <w:textDirection w:val="btLr"/>
                              </w:pPr>
                            </w:p>
                            <w:p w14:paraId="07713598" w14:textId="77777777" w:rsidR="00E5415B" w:rsidRDefault="00E5415B" w:rsidP="00E5415B">
                              <w:pPr>
                                <w:jc w:val="center"/>
                                <w:textDirection w:val="btLr"/>
                              </w:pPr>
                              <w:r>
                                <w:rPr>
                                  <w:rFonts w:ascii="ISOCPEUR" w:eastAsia="ISOCPEUR" w:hAnsi="ISOCPEUR" w:cs="ISOCPEUR"/>
                                  <w:i/>
                                  <w:color w:val="000000"/>
                                  <w:sz w:val="18"/>
                                </w:rPr>
                                <w:t>Лит.</w:t>
                              </w:r>
                            </w:p>
                            <w:p w14:paraId="1D21B720" w14:textId="77777777" w:rsidR="00E5415B" w:rsidRDefault="00E5415B" w:rsidP="00E5415B">
                              <w:pPr>
                                <w:spacing w:before="120"/>
                                <w:jc w:val="center"/>
                                <w:textDirection w:val="btLr"/>
                              </w:pPr>
                              <w:r>
                                <w:rPr>
                                  <w:rFonts w:ascii="ISOCPEUR" w:eastAsia="ISOCPEUR" w:hAnsi="ISOCPEUR" w:cs="ISOCPEUR"/>
                                  <w:i/>
                                  <w:color w:val="000000"/>
                                  <w:sz w:val="18"/>
                                </w:rPr>
                                <w:t>У</w:t>
                              </w:r>
                            </w:p>
                          </w:txbxContent>
                        </v:textbox>
                      </v:rect>
                      <v:rect id="Прямоугольник 745397635" o:spid="_x0000_s107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" filled="f" stroked="f">
                        <v:textbox inset="1pt,1pt,1pt,1pt">
                          <w:txbxContent>
                            <w:p w14:paraId="317B153A" w14:textId="77777777" w:rsidR="00E5415B" w:rsidRDefault="00E5415B" w:rsidP="00E5415B">
                              <w:pPr>
                                <w:ind w:firstLine="0"/>
                                <w:jc w:val="center"/>
                                <w:textDirection w:val="btLr"/>
                              </w:pPr>
                              <w:r>
                                <w:rPr>
                                  <w:rFonts w:ascii="ISOCPEUR" w:eastAsia="ISOCPEUR" w:hAnsi="ISOCPEUR" w:cs="ISOCPEUR"/>
                                  <w:i/>
                                  <w:color w:val="000000"/>
                                  <w:sz w:val="18"/>
                                </w:rPr>
                                <w:t>Листов</w:t>
                              </w:r>
                            </w:p>
                            <w:p w14:paraId="59EA1A4D" w14:textId="77777777" w:rsidR="00E5415B" w:rsidRDefault="00E5415B" w:rsidP="00E5415B">
                              <w:pPr>
                                <w:spacing w:line="275" w:lineRule="auto"/>
                                <w:textDirection w:val="btLr"/>
                              </w:pPr>
                            </w:p>
                            <w:p w14:paraId="04FFD9B6" w14:textId="77777777" w:rsidR="00E5415B" w:rsidRDefault="00E5415B" w:rsidP="00E5415B">
                              <w:pPr>
                                <w:jc w:val="center"/>
                                <w:textDirection w:val="btLr"/>
                              </w:pPr>
                              <w:r>
                                <w:rPr>
                                  <w:rFonts w:ascii="ISOCPEUR" w:eastAsia="ISOCPEUR" w:hAnsi="ISOCPEUR" w:cs="ISOCPEUR"/>
                                  <w:i/>
                                  <w:color w:val="000000"/>
                                  <w:sz w:val="18"/>
                                </w:rPr>
                                <w:t>Листов</w:t>
                              </w:r>
                            </w:p>
                            <w:p w14:paraId="664FD782" w14:textId="77777777" w:rsidR="00E5415B" w:rsidRDefault="00E5415B" w:rsidP="00E5415B">
                              <w:pPr>
                                <w:spacing w:line="275" w:lineRule="auto"/>
                                <w:textDirection w:val="btLr"/>
                              </w:pPr>
                            </w:p>
                            <w:p w14:paraId="200B7F81" w14:textId="77777777" w:rsidR="00E5415B" w:rsidRDefault="00E5415B" w:rsidP="00E5415B">
                              <w:pPr>
                                <w:jc w:val="center"/>
                                <w:textDirection w:val="btLr"/>
                              </w:pPr>
                              <w:r>
                                <w:rPr>
                                  <w:rFonts w:ascii="ISOCPEUR" w:eastAsia="ISOCPEUR" w:hAnsi="ISOCPEUR" w:cs="ISOCPEUR"/>
                                  <w:i/>
                                  <w:color w:val="000000"/>
                                  <w:sz w:val="18"/>
                                </w:rPr>
                                <w:t>Листов</w:t>
                              </w:r>
                            </w:p>
                            <w:p w14:paraId="74273334" w14:textId="77777777" w:rsidR="00E5415B" w:rsidRDefault="00E5415B" w:rsidP="00E5415B">
                              <w:pPr>
                                <w:spacing w:line="275" w:lineRule="auto"/>
                                <w:textDirection w:val="btLr"/>
                              </w:pPr>
                            </w:p>
                            <w:p w14:paraId="1EE44CB3" w14:textId="77777777" w:rsidR="00E5415B" w:rsidRDefault="00E5415B" w:rsidP="00E5415B">
                              <w:pPr>
                                <w:jc w:val="center"/>
                                <w:textDirection w:val="btLr"/>
                              </w:pPr>
                              <w:r>
                                <w:rPr>
                                  <w:rFonts w:ascii="ISOCPEUR" w:eastAsia="ISOCPEUR" w:hAnsi="ISOCPEUR" w:cs="ISOCPEUR"/>
                                  <w:i/>
                                  <w:color w:val="000000"/>
                                  <w:sz w:val="18"/>
                                </w:rPr>
                                <w:t>Листов</w:t>
                              </w:r>
                            </w:p>
                            <w:p w14:paraId="375F3DC7" w14:textId="77777777" w:rsidR="00E5415B" w:rsidRDefault="00E5415B" w:rsidP="00E5415B">
                              <w:pPr>
                                <w:spacing w:line="275" w:lineRule="auto"/>
                                <w:textDirection w:val="btLr"/>
                              </w:pPr>
                            </w:p>
                            <w:p w14:paraId="5BD1D176" w14:textId="77777777" w:rsidR="00E5415B" w:rsidRDefault="00E5415B" w:rsidP="00E5415B">
                              <w:pPr>
                                <w:jc w:val="center"/>
                                <w:textDirection w:val="btLr"/>
                              </w:pPr>
                              <w:r>
                                <w:rPr>
                                  <w:rFonts w:ascii="ISOCPEUR" w:eastAsia="ISOCPEUR" w:hAnsi="ISOCPEUR" w:cs="ISOCPEUR"/>
                                  <w:i/>
                                  <w:color w:val="000000"/>
                                  <w:sz w:val="18"/>
                                </w:rPr>
                                <w:t>Листов</w:t>
                              </w:r>
                            </w:p>
                            <w:p w14:paraId="1B5D715D" w14:textId="77777777" w:rsidR="00E5415B" w:rsidRDefault="00E5415B" w:rsidP="00E5415B">
                              <w:pPr>
                                <w:spacing w:line="275" w:lineRule="auto"/>
                                <w:textDirection w:val="btLr"/>
                              </w:pPr>
                            </w:p>
                            <w:p w14:paraId="6AD2B9ED" w14:textId="77777777" w:rsidR="00E5415B" w:rsidRDefault="00E5415B" w:rsidP="00E5415B">
                              <w:pPr>
                                <w:jc w:val="center"/>
                                <w:textDirection w:val="btLr"/>
                              </w:pPr>
                              <w:r>
                                <w:rPr>
                                  <w:rFonts w:ascii="ISOCPEUR" w:eastAsia="ISOCPEUR" w:hAnsi="ISOCPEUR" w:cs="ISOCPEUR"/>
                                  <w:i/>
                                  <w:color w:val="000000"/>
                                  <w:sz w:val="18"/>
                                </w:rPr>
                                <w:t>Листов</w:t>
                              </w:r>
                            </w:p>
                            <w:p w14:paraId="31339B54" w14:textId="77777777" w:rsidR="00E5415B" w:rsidRDefault="00E5415B" w:rsidP="00E5415B">
                              <w:pPr>
                                <w:spacing w:line="275" w:lineRule="auto"/>
                                <w:textDirection w:val="btLr"/>
                              </w:pPr>
                            </w:p>
                            <w:p w14:paraId="23DAC474" w14:textId="77777777" w:rsidR="00E5415B" w:rsidRDefault="00E5415B" w:rsidP="00E5415B">
                              <w:pPr>
                                <w:jc w:val="center"/>
                                <w:textDirection w:val="btLr"/>
                              </w:pPr>
                              <w:r>
                                <w:rPr>
                                  <w:rFonts w:ascii="ISOCPEUR" w:eastAsia="ISOCPEUR" w:hAnsi="ISOCPEUR" w:cs="ISOCPEUR"/>
                                  <w:i/>
                                  <w:color w:val="000000"/>
                                  <w:sz w:val="18"/>
                                </w:rPr>
                                <w:t>Листов</w:t>
                              </w:r>
                            </w:p>
                            <w:p w14:paraId="1AAF4EF0" w14:textId="77777777" w:rsidR="00E5415B" w:rsidRDefault="00E5415B" w:rsidP="00E5415B">
                              <w:pPr>
                                <w:spacing w:line="275" w:lineRule="auto"/>
                                <w:textDirection w:val="btLr"/>
                              </w:pPr>
                            </w:p>
                            <w:p w14:paraId="52741AE3" w14:textId="77777777" w:rsidR="00E5415B" w:rsidRDefault="00E5415B" w:rsidP="00E5415B">
                              <w:pPr>
                                <w:jc w:val="center"/>
                                <w:textDirection w:val="btLr"/>
                              </w:pPr>
                              <w:r>
                                <w:rPr>
                                  <w:rFonts w:ascii="ISOCPEUR" w:eastAsia="ISOCPEUR" w:hAnsi="ISOCPEUR" w:cs="ISOCPEUR"/>
                                  <w:i/>
                                  <w:color w:val="000000"/>
                                  <w:sz w:val="18"/>
                                </w:rPr>
                                <w:t>Листов</w:t>
                              </w:r>
                            </w:p>
                          </w:txbxContent>
                        </v:textbox>
                      </v:rect>
                      <v:rect id="Прямоугольник 745397636" o:spid="_x0000_s107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" filled="f" stroked="f">
                        <v:textbox inset="1pt,1pt,1pt,1pt">
                          <w:txbxContent>
                            <w:p w14:paraId="4B385E2A" w14:textId="071CA376" w:rsidR="00E5415B" w:rsidRPr="00B3510E" w:rsidRDefault="00E5415B" w:rsidP="00E5415B">
                              <w:pPr>
                                <w:ind w:firstLine="0"/>
                                <w:jc w:val="center"/>
                                <w:textDirection w:val="btLr"/>
                                <w:rPr>
                                  <w:lang w:val="ru-RU"/>
                                </w:rPr>
                              </w:pPr>
                              <w:r>
                                <w:rPr>
                                  <w:rFonts w:ascii="ISOCPEUR" w:eastAsia="ISOCPEUR" w:hAnsi="ISOCPEUR" w:cs="ISOCPEUR"/>
                                  <w:i/>
                                  <w:color w:val="000000"/>
                                  <w:sz w:val="18"/>
                                  <w:lang w:val="ru-RU"/>
                                </w:rPr>
                                <w:t>15</w:t>
                              </w:r>
                            </w:p>
                            <w:p w14:paraId="4C815A15" w14:textId="77777777" w:rsidR="00E5415B" w:rsidRDefault="00E5415B" w:rsidP="00E5415B">
                              <w:pPr>
                                <w:spacing w:line="275" w:lineRule="auto"/>
                                <w:textDirection w:val="btLr"/>
                              </w:pPr>
                            </w:p>
                            <w:p w14:paraId="1969B5E4" w14:textId="77777777" w:rsidR="00E5415B" w:rsidRDefault="00E5415B" w:rsidP="00E5415B">
                              <w:pPr>
                                <w:jc w:val="center"/>
                                <w:textDirection w:val="btLr"/>
                              </w:pPr>
                              <w:r>
                                <w:rPr>
                                  <w:rFonts w:ascii="ISOCPEUR" w:eastAsia="ISOCPEUR" w:hAnsi="ISOCPEUR" w:cs="ISOCPEUR"/>
                                  <w:i/>
                                  <w:color w:val="000000"/>
                                  <w:sz w:val="18"/>
                                </w:rPr>
                                <w:t>55</w:t>
                              </w:r>
                            </w:p>
                            <w:p w14:paraId="0773B2A4" w14:textId="77777777" w:rsidR="00E5415B" w:rsidRDefault="00E5415B" w:rsidP="00E5415B">
                              <w:pPr>
                                <w:spacing w:line="275" w:lineRule="auto"/>
                                <w:textDirection w:val="btLr"/>
                              </w:pPr>
                            </w:p>
                            <w:p w14:paraId="7C98E3A3" w14:textId="77777777" w:rsidR="00E5415B" w:rsidRDefault="00E5415B" w:rsidP="00E5415B">
                              <w:pPr>
                                <w:jc w:val="center"/>
                                <w:textDirection w:val="btLr"/>
                              </w:pPr>
                              <w:r>
                                <w:rPr>
                                  <w:rFonts w:ascii="ISOCPEUR" w:eastAsia="ISOCPEUR" w:hAnsi="ISOCPEUR" w:cs="ISOCPEUR"/>
                                  <w:i/>
                                  <w:color w:val="000000"/>
                                  <w:sz w:val="18"/>
                                </w:rPr>
                                <w:t>50</w:t>
                              </w:r>
                            </w:p>
                            <w:p w14:paraId="1061EEE9" w14:textId="77777777" w:rsidR="00E5415B" w:rsidRDefault="00E5415B" w:rsidP="00E5415B">
                              <w:pPr>
                                <w:spacing w:line="275" w:lineRule="auto"/>
                                <w:textDirection w:val="btLr"/>
                              </w:pPr>
                            </w:p>
                            <w:p w14:paraId="18171C84" w14:textId="77777777" w:rsidR="00E5415B" w:rsidRDefault="00E5415B" w:rsidP="00E5415B">
                              <w:pPr>
                                <w:jc w:val="center"/>
                                <w:textDirection w:val="btLr"/>
                              </w:pPr>
                            </w:p>
                            <w:p w14:paraId="49ADAC73" w14:textId="77777777" w:rsidR="00E5415B" w:rsidRDefault="00E5415B" w:rsidP="00E5415B">
                              <w:pPr>
                                <w:spacing w:line="275" w:lineRule="auto"/>
                                <w:textDirection w:val="btLr"/>
                              </w:pPr>
                            </w:p>
                            <w:p w14:paraId="26BD8FF8" w14:textId="77777777" w:rsidR="00E5415B" w:rsidRDefault="00E5415B" w:rsidP="00E5415B">
                              <w:pPr>
                                <w:jc w:val="center"/>
                                <w:textDirection w:val="btLr"/>
                              </w:pPr>
                              <w:r>
                                <w:rPr>
                                  <w:rFonts w:ascii="ISOCPEUR" w:eastAsia="ISOCPEUR" w:hAnsi="ISOCPEUR" w:cs="ISOCPEUR"/>
                                  <w:i/>
                                  <w:color w:val="000000"/>
                                  <w:sz w:val="18"/>
                                </w:rPr>
                                <w:t>50</w:t>
                              </w:r>
                            </w:p>
                            <w:p w14:paraId="5148EEEA" w14:textId="77777777" w:rsidR="00E5415B" w:rsidRDefault="00E5415B" w:rsidP="00E5415B">
                              <w:pPr>
                                <w:spacing w:line="275" w:lineRule="auto"/>
                                <w:textDirection w:val="btLr"/>
                              </w:pPr>
                            </w:p>
                            <w:p w14:paraId="76026E55" w14:textId="77777777" w:rsidR="00E5415B" w:rsidRDefault="00E5415B" w:rsidP="00E5415B">
                              <w:pPr>
                                <w:jc w:val="center"/>
                                <w:textDirection w:val="btLr"/>
                              </w:pPr>
                              <w:r>
                                <w:rPr>
                                  <w:rFonts w:ascii="ISOCPEUR" w:eastAsia="ISOCPEUR" w:hAnsi="ISOCPEUR" w:cs="ISOCPEUR"/>
                                  <w:i/>
                                  <w:color w:val="000000"/>
                                  <w:sz w:val="18"/>
                                </w:rPr>
                                <w:t>55</w:t>
                              </w:r>
                            </w:p>
                            <w:p w14:paraId="564F9F39" w14:textId="77777777" w:rsidR="00E5415B" w:rsidRDefault="00E5415B" w:rsidP="00E5415B">
                              <w:pPr>
                                <w:spacing w:line="275" w:lineRule="auto"/>
                                <w:textDirection w:val="btLr"/>
                              </w:pPr>
                            </w:p>
                            <w:p w14:paraId="479C40B9" w14:textId="77777777" w:rsidR="00E5415B" w:rsidRDefault="00E5415B" w:rsidP="00E5415B">
                              <w:pPr>
                                <w:jc w:val="center"/>
                                <w:textDirection w:val="btLr"/>
                              </w:pPr>
                              <w:r>
                                <w:rPr>
                                  <w:rFonts w:ascii="ISOCPEUR" w:eastAsia="ISOCPEUR" w:hAnsi="ISOCPEUR" w:cs="ISOCPEUR"/>
                                  <w:i/>
                                  <w:color w:val="000000"/>
                                  <w:sz w:val="18"/>
                                </w:rPr>
                                <w:t>50</w:t>
                              </w:r>
                            </w:p>
                          </w:txbxContent>
                        </v:textbox>
                      </v:rect>
                      <v:shape id="Прямая со стрелкой 745397637" o:spid="_x0000_s1076" type="#_x0000_t32" style="position:absolute;left:14755;top:18594;width:2;height: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" strokeweight="1pt"/>
                      <v:shape id="Прямая со стрелкой 745397638" o:spid="_x0000_s1077" type="#_x0000_t32" style="position:absolute;left:15303;top:18599;width:0;height: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" strokeweight="1pt"/>
                      <v:rect id="Прямоугольник 745397639" o:spid="_x0000_s107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" filled="f" stroked="f">
                        <v:textbox inset="1pt,1pt,1pt,1pt">
                          <w:txbxContent>
                            <w:p w14:paraId="506BCC14" w14:textId="77777777" w:rsidR="00E5415B" w:rsidRDefault="00E5415B" w:rsidP="00E5415B">
                              <w:pPr>
                                <w:ind w:firstLine="0"/>
                                <w:jc w:val="center"/>
                                <w:textDirection w:val="btLr"/>
                              </w:pPr>
                              <w:r w:rsidRPr="000C4454">
                                <w:rPr>
                                  <w:rFonts w:eastAsia="ISOCPEUR" w:cs="Times New Roman"/>
                                  <w:i/>
                                  <w:color w:val="000000"/>
                                  <w:sz w:val="30"/>
                                </w:rPr>
                                <w:t>КБП</w:t>
                              </w:r>
                            </w:p>
                            <w:p w14:paraId="5280F10F" w14:textId="77777777" w:rsidR="00E5415B" w:rsidRDefault="00E5415B" w:rsidP="00E5415B">
                              <w:pPr>
                                <w:spacing w:line="275" w:lineRule="auto"/>
                                <w:textDirection w:val="btLr"/>
                              </w:pPr>
                            </w:p>
                            <w:p w14:paraId="37ACA577" w14:textId="77777777" w:rsidR="00E5415B" w:rsidRDefault="00E5415B" w:rsidP="00E5415B">
                              <w:pPr>
                                <w:jc w:val="center"/>
                                <w:textDirection w:val="btLr"/>
                              </w:pPr>
                              <w:r>
                                <w:rPr>
                                  <w:rFonts w:ascii="ISOCPEUR" w:eastAsia="ISOCPEUR" w:hAnsi="ISOCPEUR" w:cs="ISOCPEUR"/>
                                  <w:i/>
                                  <w:color w:val="000000"/>
                                  <w:sz w:val="30"/>
                                </w:rPr>
                                <w:t>КБП</w:t>
                              </w:r>
                            </w:p>
                            <w:p w14:paraId="755497F9" w14:textId="77777777" w:rsidR="00E5415B" w:rsidRDefault="00E5415B" w:rsidP="00E5415B">
                              <w:pPr>
                                <w:spacing w:line="275" w:lineRule="auto"/>
                                <w:textDirection w:val="btLr"/>
                              </w:pPr>
                            </w:p>
                            <w:p w14:paraId="4957322E" w14:textId="77777777" w:rsidR="00E5415B" w:rsidRDefault="00E5415B" w:rsidP="00E5415B">
                              <w:pPr>
                                <w:jc w:val="center"/>
                                <w:textDirection w:val="btLr"/>
                              </w:pPr>
                              <w:r>
                                <w:rPr>
                                  <w:rFonts w:ascii="ISOCPEUR" w:eastAsia="ISOCPEUR" w:hAnsi="ISOCPEUR" w:cs="ISOCPEUR"/>
                                  <w:i/>
                                  <w:color w:val="000000"/>
                                  <w:sz w:val="30"/>
                                </w:rPr>
                                <w:t>КБП</w:t>
                              </w:r>
                            </w:p>
                            <w:p w14:paraId="312CD8F7" w14:textId="77777777" w:rsidR="00E5415B" w:rsidRDefault="00E5415B" w:rsidP="00E5415B">
                              <w:pPr>
                                <w:spacing w:line="275" w:lineRule="auto"/>
                                <w:textDirection w:val="btLr"/>
                              </w:pPr>
                            </w:p>
                            <w:p w14:paraId="208C55CC" w14:textId="77777777" w:rsidR="00E5415B" w:rsidRDefault="00E5415B" w:rsidP="00E5415B">
                              <w:pPr>
                                <w:jc w:val="center"/>
                                <w:textDirection w:val="btLr"/>
                              </w:pPr>
                              <w:r>
                                <w:rPr>
                                  <w:rFonts w:ascii="ISOCPEUR" w:eastAsia="ISOCPEUR" w:hAnsi="ISOCPEUR" w:cs="ISOCPEUR"/>
                                  <w:i/>
                                  <w:color w:val="000000"/>
                                  <w:sz w:val="30"/>
                                </w:rPr>
                                <w:t>КБП</w:t>
                              </w:r>
                            </w:p>
                            <w:p w14:paraId="42C43353" w14:textId="77777777" w:rsidR="00E5415B" w:rsidRDefault="00E5415B" w:rsidP="00E5415B">
                              <w:pPr>
                                <w:spacing w:line="275" w:lineRule="auto"/>
                                <w:textDirection w:val="btLr"/>
                              </w:pPr>
                            </w:p>
                            <w:p w14:paraId="7BF1C42D" w14:textId="77777777" w:rsidR="00E5415B" w:rsidRDefault="00E5415B" w:rsidP="00E5415B">
                              <w:pPr>
                                <w:jc w:val="center"/>
                                <w:textDirection w:val="btLr"/>
                              </w:pPr>
                              <w:r>
                                <w:rPr>
                                  <w:rFonts w:ascii="ISOCPEUR" w:eastAsia="ISOCPEUR" w:hAnsi="ISOCPEUR" w:cs="ISOCPEUR"/>
                                  <w:i/>
                                  <w:color w:val="000000"/>
                                  <w:sz w:val="30"/>
                                </w:rPr>
                                <w:t>КБП</w:t>
                              </w:r>
                            </w:p>
                            <w:p w14:paraId="04FFE810" w14:textId="77777777" w:rsidR="00E5415B" w:rsidRDefault="00E5415B" w:rsidP="00E5415B">
                              <w:pPr>
                                <w:spacing w:line="275" w:lineRule="auto"/>
                                <w:textDirection w:val="btLr"/>
                              </w:pPr>
                            </w:p>
                            <w:p w14:paraId="68766F13" w14:textId="77777777" w:rsidR="00E5415B" w:rsidRDefault="00E5415B" w:rsidP="00E5415B">
                              <w:pPr>
                                <w:jc w:val="center"/>
                                <w:textDirection w:val="btLr"/>
                              </w:pPr>
                              <w:r>
                                <w:rPr>
                                  <w:rFonts w:ascii="ISOCPEUR" w:eastAsia="ISOCPEUR" w:hAnsi="ISOCPEUR" w:cs="ISOCPEUR"/>
                                  <w:i/>
                                  <w:color w:val="000000"/>
                                  <w:sz w:val="30"/>
                                </w:rPr>
                                <w:t>КБП</w:t>
                              </w:r>
                            </w:p>
                            <w:p w14:paraId="22900DC3" w14:textId="77777777" w:rsidR="00E5415B" w:rsidRDefault="00E5415B" w:rsidP="00E5415B">
                              <w:pPr>
                                <w:spacing w:line="275" w:lineRule="auto"/>
                                <w:textDirection w:val="btLr"/>
                              </w:pPr>
                            </w:p>
                            <w:p w14:paraId="0B6CADDC" w14:textId="77777777" w:rsidR="00E5415B" w:rsidRDefault="00E5415B" w:rsidP="00E5415B">
                              <w:pPr>
                                <w:jc w:val="center"/>
                                <w:textDirection w:val="btLr"/>
                              </w:pPr>
                              <w:r>
                                <w:rPr>
                                  <w:rFonts w:ascii="ISOCPEUR" w:eastAsia="ISOCPEUR" w:hAnsi="ISOCPEUR" w:cs="ISOCPEUR"/>
                                  <w:i/>
                                  <w:color w:val="000000"/>
                                  <w:sz w:val="30"/>
                                </w:rPr>
                                <w:t>КБП</w:t>
                              </w:r>
                            </w:p>
                            <w:p w14:paraId="6356975A" w14:textId="77777777" w:rsidR="00E5415B" w:rsidRDefault="00E5415B" w:rsidP="00E5415B">
                              <w:pPr>
                                <w:spacing w:line="275" w:lineRule="auto"/>
                                <w:textDirection w:val="btLr"/>
                              </w:pPr>
                            </w:p>
                            <w:p w14:paraId="0BF94E03" w14:textId="77777777" w:rsidR="00E5415B" w:rsidRDefault="00E5415B" w:rsidP="00E5415B">
                              <w:pPr>
                                <w:jc w:val="center"/>
                                <w:textDirection w:val="btLr"/>
                              </w:pPr>
                              <w:r>
                                <w:rPr>
                                  <w:rFonts w:ascii="ISOCPEUR" w:eastAsia="ISOCPEUR" w:hAnsi="ISOCPEUR" w:cs="ISOCPEUR"/>
                                  <w:i/>
                                  <w:color w:val="000000"/>
                                  <w:sz w:val="30"/>
                                </w:rPr>
                                <w:t>КБП</w:t>
                              </w:r>
                            </w:p>
                          </w:txbxContent>
                        </v:textbox>
                      </v:rect>
                    </v:group>
                    <w10:wrap anchorx="margin" anchory="margin"/>
                  </v:group>
                </w:pict>
              </mc:Fallback>
            </mc:AlternateContent>
          </w:r>
          <w:r w:rsidR="00D25CB5" w:rsidRPr="00D25CB5">
            <w:rPr>
              <w:rFonts w:ascii="Times New Roman" w:hAnsi="Times New Roman" w:cs="Times New Roman"/>
              <w:color w:val="auto"/>
              <w:sz w:val="28"/>
              <w:szCs w:val="28"/>
              <w:lang w:val="ru-RU"/>
            </w:rPr>
            <w:t>СОДЕРЖАНИЕ</w:t>
          </w:r>
        </w:p>
        <w:p w14:paraId="2CE6CB32" w14:textId="1554ED40" w:rsidR="00D25CB5" w:rsidRDefault="00D25CB5" w:rsidP="00D25CB5">
          <w:pPr>
            <w:pStyle w:val="11"/>
            <w:rPr>
              <w:rFonts w:asciiTheme="minorHAnsi" w:eastAsiaTheme="minorEastAsia" w:hAnsiTheme="minorHAnsi"/>
              <w:noProof/>
              <w:sz w:val="22"/>
              <w:lang w:eastAsia="ru-BY"/>
            </w:rPr>
          </w:pPr>
          <w:r>
            <w:fldChar w:fldCharType="begin"/>
          </w:r>
          <w:r>
            <w:instrText xml:space="preserve"> TOC \o "1-3" \h \z \u </w:instrText>
          </w:r>
          <w:r>
            <w:fldChar w:fldCharType="separate"/>
          </w:r>
          <w:hyperlink w:anchor="_Toc196290206" w:history="1">
            <w:r w:rsidRPr="0051340E">
              <w:rPr>
                <w:rStyle w:val="ae"/>
                <w:noProof/>
                <w:lang w:val="ru-RU"/>
              </w:rPr>
              <w:t>Введение</w:t>
            </w:r>
            <w:r>
              <w:rPr>
                <w:noProof/>
                <w:webHidden/>
              </w:rPr>
              <w:tab/>
            </w:r>
            <w:r>
              <w:rPr>
                <w:noProof/>
                <w:webHidden/>
              </w:rPr>
              <w:tab/>
            </w:r>
            <w:r>
              <w:rPr>
                <w:noProof/>
                <w:webHidden/>
              </w:rPr>
              <w:fldChar w:fldCharType="begin"/>
            </w:r>
            <w:r>
              <w:rPr>
                <w:noProof/>
                <w:webHidden/>
              </w:rPr>
              <w:instrText xml:space="preserve"> PAGEREF _Toc196290206 \h </w:instrText>
            </w:r>
            <w:r>
              <w:rPr>
                <w:noProof/>
                <w:webHidden/>
              </w:rPr>
            </w:r>
            <w:r>
              <w:rPr>
                <w:noProof/>
                <w:webHidden/>
              </w:rPr>
              <w:fldChar w:fldCharType="separate"/>
            </w:r>
            <w:r>
              <w:rPr>
                <w:noProof/>
                <w:webHidden/>
              </w:rPr>
              <w:t>4</w:t>
            </w:r>
            <w:r>
              <w:rPr>
                <w:noProof/>
                <w:webHidden/>
              </w:rPr>
              <w:fldChar w:fldCharType="end"/>
            </w:r>
          </w:hyperlink>
        </w:p>
        <w:p w14:paraId="2D0E0D90" w14:textId="72C61C75" w:rsidR="00D25CB5" w:rsidRDefault="00634680" w:rsidP="00D25CB5">
          <w:pPr>
            <w:pStyle w:val="11"/>
            <w:rPr>
              <w:rFonts w:asciiTheme="minorHAnsi" w:eastAsiaTheme="minorEastAsia" w:hAnsiTheme="minorHAnsi"/>
              <w:noProof/>
              <w:sz w:val="22"/>
              <w:lang w:eastAsia="ru-BY"/>
            </w:rPr>
          </w:pPr>
          <w:hyperlink w:anchor="_Toc196290207" w:history="1">
            <w:r w:rsidR="00D25CB5" w:rsidRPr="0051340E">
              <w:rPr>
                <w:rStyle w:val="ae"/>
                <w:noProof/>
                <w:lang w:val="ru-RU"/>
              </w:rPr>
              <w:t>1 Описание задачи</w:t>
            </w:r>
            <w:r w:rsidR="00D25CB5">
              <w:rPr>
                <w:noProof/>
                <w:webHidden/>
              </w:rPr>
              <w:tab/>
            </w:r>
            <w:r w:rsidR="00D25CB5">
              <w:rPr>
                <w:noProof/>
                <w:webHidden/>
              </w:rPr>
              <w:tab/>
            </w:r>
            <w:r w:rsidR="00D25CB5">
              <w:rPr>
                <w:noProof/>
                <w:webHidden/>
              </w:rPr>
              <w:fldChar w:fldCharType="begin"/>
            </w:r>
            <w:r w:rsidR="00D25CB5">
              <w:rPr>
                <w:noProof/>
                <w:webHidden/>
              </w:rPr>
              <w:instrText xml:space="preserve"> PAGEREF _Toc196290207 \h </w:instrText>
            </w:r>
            <w:r w:rsidR="00D25CB5">
              <w:rPr>
                <w:noProof/>
                <w:webHidden/>
              </w:rPr>
            </w:r>
            <w:r w:rsidR="00D25CB5">
              <w:rPr>
                <w:noProof/>
                <w:webHidden/>
              </w:rPr>
              <w:fldChar w:fldCharType="separate"/>
            </w:r>
            <w:r w:rsidR="00D25CB5">
              <w:rPr>
                <w:noProof/>
                <w:webHidden/>
              </w:rPr>
              <w:t>5</w:t>
            </w:r>
            <w:r w:rsidR="00D25CB5">
              <w:rPr>
                <w:noProof/>
                <w:webHidden/>
              </w:rPr>
              <w:fldChar w:fldCharType="end"/>
            </w:r>
          </w:hyperlink>
        </w:p>
        <w:p w14:paraId="0F2B2355" w14:textId="48293AED"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08" w:history="1">
            <w:r w:rsidR="00D25CB5" w:rsidRPr="0051340E">
              <w:rPr>
                <w:rStyle w:val="ae"/>
                <w:noProof/>
                <w:lang w:val="ru-RU"/>
              </w:rPr>
              <w:t>1.1 Анализ предметной области</w:t>
            </w:r>
            <w:r w:rsidR="00D25CB5">
              <w:rPr>
                <w:noProof/>
                <w:webHidden/>
              </w:rPr>
              <w:tab/>
            </w:r>
            <w:r w:rsidR="00D25CB5">
              <w:rPr>
                <w:noProof/>
                <w:webHidden/>
              </w:rPr>
              <w:fldChar w:fldCharType="begin"/>
            </w:r>
            <w:r w:rsidR="00D25CB5">
              <w:rPr>
                <w:noProof/>
                <w:webHidden/>
              </w:rPr>
              <w:instrText xml:space="preserve"> PAGEREF _Toc196290208 \h </w:instrText>
            </w:r>
            <w:r w:rsidR="00D25CB5">
              <w:rPr>
                <w:noProof/>
                <w:webHidden/>
              </w:rPr>
            </w:r>
            <w:r w:rsidR="00D25CB5">
              <w:rPr>
                <w:noProof/>
                <w:webHidden/>
              </w:rPr>
              <w:fldChar w:fldCharType="separate"/>
            </w:r>
            <w:r w:rsidR="00D25CB5">
              <w:rPr>
                <w:noProof/>
                <w:webHidden/>
              </w:rPr>
              <w:t>5</w:t>
            </w:r>
            <w:r w:rsidR="00D25CB5">
              <w:rPr>
                <w:noProof/>
                <w:webHidden/>
              </w:rPr>
              <w:fldChar w:fldCharType="end"/>
            </w:r>
          </w:hyperlink>
        </w:p>
        <w:p w14:paraId="04F73B70" w14:textId="71B174ED"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09" w:history="1">
            <w:r w:rsidR="00D25CB5" w:rsidRPr="0051340E">
              <w:rPr>
                <w:rStyle w:val="ae"/>
                <w:noProof/>
                <w:lang w:val="ru-RU"/>
              </w:rPr>
              <w:t>1.2 Постановка задачи</w:t>
            </w:r>
            <w:r w:rsidR="00D25CB5">
              <w:rPr>
                <w:noProof/>
                <w:webHidden/>
              </w:rPr>
              <w:tab/>
            </w:r>
            <w:r w:rsidR="00D25CB5">
              <w:rPr>
                <w:noProof/>
                <w:webHidden/>
              </w:rPr>
              <w:fldChar w:fldCharType="begin"/>
            </w:r>
            <w:r w:rsidR="00D25CB5">
              <w:rPr>
                <w:noProof/>
                <w:webHidden/>
              </w:rPr>
              <w:instrText xml:space="preserve"> PAGEREF _Toc196290209 \h </w:instrText>
            </w:r>
            <w:r w:rsidR="00D25CB5">
              <w:rPr>
                <w:noProof/>
                <w:webHidden/>
              </w:rPr>
            </w:r>
            <w:r w:rsidR="00D25CB5">
              <w:rPr>
                <w:noProof/>
                <w:webHidden/>
              </w:rPr>
              <w:fldChar w:fldCharType="separate"/>
            </w:r>
            <w:r w:rsidR="00D25CB5">
              <w:rPr>
                <w:noProof/>
                <w:webHidden/>
              </w:rPr>
              <w:t>5</w:t>
            </w:r>
            <w:r w:rsidR="00D25CB5">
              <w:rPr>
                <w:noProof/>
                <w:webHidden/>
              </w:rPr>
              <w:fldChar w:fldCharType="end"/>
            </w:r>
          </w:hyperlink>
        </w:p>
        <w:p w14:paraId="1BAFFD13" w14:textId="6BB61F3F" w:rsidR="00D25CB5" w:rsidRDefault="00634680" w:rsidP="00D25CB5">
          <w:pPr>
            <w:pStyle w:val="11"/>
            <w:rPr>
              <w:rFonts w:asciiTheme="minorHAnsi" w:eastAsiaTheme="minorEastAsia" w:hAnsiTheme="minorHAnsi"/>
              <w:noProof/>
              <w:sz w:val="22"/>
              <w:lang w:eastAsia="ru-BY"/>
            </w:rPr>
          </w:pPr>
          <w:hyperlink w:anchor="_Toc196290210" w:history="1">
            <w:r w:rsidR="00D25CB5" w:rsidRPr="0051340E">
              <w:rPr>
                <w:rStyle w:val="ae"/>
                <w:noProof/>
                <w:lang w:val="ru-RU"/>
              </w:rPr>
              <w:t>2 Проектирование системы</w:t>
            </w:r>
            <w:r w:rsidR="00D25CB5">
              <w:rPr>
                <w:noProof/>
                <w:webHidden/>
              </w:rPr>
              <w:tab/>
            </w:r>
            <w:r w:rsidR="00D25CB5">
              <w:rPr>
                <w:noProof/>
                <w:webHidden/>
              </w:rPr>
              <w:tab/>
            </w:r>
            <w:r w:rsidR="00D25CB5">
              <w:rPr>
                <w:noProof/>
                <w:webHidden/>
              </w:rPr>
              <w:fldChar w:fldCharType="begin"/>
            </w:r>
            <w:r w:rsidR="00D25CB5">
              <w:rPr>
                <w:noProof/>
                <w:webHidden/>
              </w:rPr>
              <w:instrText xml:space="preserve"> PAGEREF _Toc196290210 \h </w:instrText>
            </w:r>
            <w:r w:rsidR="00D25CB5">
              <w:rPr>
                <w:noProof/>
                <w:webHidden/>
              </w:rPr>
            </w:r>
            <w:r w:rsidR="00D25CB5">
              <w:rPr>
                <w:noProof/>
                <w:webHidden/>
              </w:rPr>
              <w:fldChar w:fldCharType="separate"/>
            </w:r>
            <w:r w:rsidR="00D25CB5">
              <w:rPr>
                <w:noProof/>
                <w:webHidden/>
              </w:rPr>
              <w:t>7</w:t>
            </w:r>
            <w:r w:rsidR="00D25CB5">
              <w:rPr>
                <w:noProof/>
                <w:webHidden/>
              </w:rPr>
              <w:fldChar w:fldCharType="end"/>
            </w:r>
          </w:hyperlink>
        </w:p>
        <w:p w14:paraId="498C7D05" w14:textId="6B8605FD"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11" w:history="1">
            <w:r w:rsidR="00D25CB5" w:rsidRPr="0051340E">
              <w:rPr>
                <w:rStyle w:val="ae"/>
                <w:noProof/>
                <w:lang w:val="ru-RU"/>
              </w:rPr>
              <w:t>2.1 Требования к приложению</w:t>
            </w:r>
            <w:r w:rsidR="00D25CB5">
              <w:rPr>
                <w:noProof/>
                <w:webHidden/>
              </w:rPr>
              <w:tab/>
            </w:r>
            <w:r w:rsidR="00D25CB5">
              <w:rPr>
                <w:noProof/>
                <w:webHidden/>
              </w:rPr>
              <w:fldChar w:fldCharType="begin"/>
            </w:r>
            <w:r w:rsidR="00D25CB5">
              <w:rPr>
                <w:noProof/>
                <w:webHidden/>
              </w:rPr>
              <w:instrText xml:space="preserve"> PAGEREF _Toc196290211 \h </w:instrText>
            </w:r>
            <w:r w:rsidR="00D25CB5">
              <w:rPr>
                <w:noProof/>
                <w:webHidden/>
              </w:rPr>
            </w:r>
            <w:r w:rsidR="00D25CB5">
              <w:rPr>
                <w:noProof/>
                <w:webHidden/>
              </w:rPr>
              <w:fldChar w:fldCharType="separate"/>
            </w:r>
            <w:r w:rsidR="00D25CB5">
              <w:rPr>
                <w:noProof/>
                <w:webHidden/>
              </w:rPr>
              <w:t>7</w:t>
            </w:r>
            <w:r w:rsidR="00D25CB5">
              <w:rPr>
                <w:noProof/>
                <w:webHidden/>
              </w:rPr>
              <w:fldChar w:fldCharType="end"/>
            </w:r>
          </w:hyperlink>
        </w:p>
        <w:p w14:paraId="2DA50EB8" w14:textId="4FAA0CF5"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12" w:history="1">
            <w:r w:rsidR="00D25CB5" w:rsidRPr="0051340E">
              <w:rPr>
                <w:rStyle w:val="ae"/>
                <w:noProof/>
                <w:lang w:val="ru-RU"/>
              </w:rPr>
              <w:t>2.2 Проектирование задачи</w:t>
            </w:r>
            <w:r w:rsidR="00D25CB5">
              <w:rPr>
                <w:noProof/>
                <w:webHidden/>
              </w:rPr>
              <w:tab/>
            </w:r>
            <w:r w:rsidR="00D25CB5">
              <w:rPr>
                <w:noProof/>
                <w:webHidden/>
              </w:rPr>
              <w:fldChar w:fldCharType="begin"/>
            </w:r>
            <w:r w:rsidR="00D25CB5">
              <w:rPr>
                <w:noProof/>
                <w:webHidden/>
              </w:rPr>
              <w:instrText xml:space="preserve"> PAGEREF _Toc196290212 \h </w:instrText>
            </w:r>
            <w:r w:rsidR="00D25CB5">
              <w:rPr>
                <w:noProof/>
                <w:webHidden/>
              </w:rPr>
            </w:r>
            <w:r w:rsidR="00D25CB5">
              <w:rPr>
                <w:noProof/>
                <w:webHidden/>
              </w:rPr>
              <w:fldChar w:fldCharType="separate"/>
            </w:r>
            <w:r w:rsidR="00D25CB5">
              <w:rPr>
                <w:noProof/>
                <w:webHidden/>
              </w:rPr>
              <w:t>7</w:t>
            </w:r>
            <w:r w:rsidR="00D25CB5">
              <w:rPr>
                <w:noProof/>
                <w:webHidden/>
              </w:rPr>
              <w:fldChar w:fldCharType="end"/>
            </w:r>
          </w:hyperlink>
        </w:p>
        <w:p w14:paraId="303283E2" w14:textId="477237B0"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13" w:history="1">
            <w:r w:rsidR="00D25CB5" w:rsidRPr="0051340E">
              <w:rPr>
                <w:rStyle w:val="ae"/>
                <w:noProof/>
                <w:lang w:val="ru-RU"/>
              </w:rPr>
              <w:t>2.3 Концептуальный прототип</w:t>
            </w:r>
            <w:r w:rsidR="00D25CB5">
              <w:rPr>
                <w:noProof/>
                <w:webHidden/>
              </w:rPr>
              <w:tab/>
            </w:r>
            <w:r w:rsidR="00D25CB5">
              <w:rPr>
                <w:noProof/>
                <w:webHidden/>
              </w:rPr>
              <w:fldChar w:fldCharType="begin"/>
            </w:r>
            <w:r w:rsidR="00D25CB5">
              <w:rPr>
                <w:noProof/>
                <w:webHidden/>
              </w:rPr>
              <w:instrText xml:space="preserve"> PAGEREF _Toc196290213 \h </w:instrText>
            </w:r>
            <w:r w:rsidR="00D25CB5">
              <w:rPr>
                <w:noProof/>
                <w:webHidden/>
              </w:rPr>
            </w:r>
            <w:r w:rsidR="00D25CB5">
              <w:rPr>
                <w:noProof/>
                <w:webHidden/>
              </w:rPr>
              <w:fldChar w:fldCharType="separate"/>
            </w:r>
            <w:r w:rsidR="00D25CB5">
              <w:rPr>
                <w:noProof/>
                <w:webHidden/>
              </w:rPr>
              <w:t>8</w:t>
            </w:r>
            <w:r w:rsidR="00D25CB5">
              <w:rPr>
                <w:noProof/>
                <w:webHidden/>
              </w:rPr>
              <w:fldChar w:fldCharType="end"/>
            </w:r>
          </w:hyperlink>
        </w:p>
        <w:p w14:paraId="1CFA432E" w14:textId="255590F3" w:rsidR="00D25CB5" w:rsidRDefault="00634680" w:rsidP="00D25CB5">
          <w:pPr>
            <w:pStyle w:val="11"/>
            <w:rPr>
              <w:rFonts w:asciiTheme="minorHAnsi" w:eastAsiaTheme="minorEastAsia" w:hAnsiTheme="minorHAnsi"/>
              <w:noProof/>
              <w:sz w:val="22"/>
              <w:lang w:eastAsia="ru-BY"/>
            </w:rPr>
          </w:pPr>
          <w:hyperlink w:anchor="_Toc196290214" w:history="1">
            <w:r w:rsidR="00D25CB5" w:rsidRPr="0051340E">
              <w:rPr>
                <w:rStyle w:val="ae"/>
                <w:noProof/>
                <w:lang w:val="ru-RU"/>
              </w:rPr>
              <w:t>3 Описание реализации программного средства</w:t>
            </w:r>
            <w:r w:rsidR="00D25CB5">
              <w:rPr>
                <w:noProof/>
                <w:webHidden/>
              </w:rPr>
              <w:tab/>
            </w:r>
            <w:r w:rsidR="00D25CB5">
              <w:rPr>
                <w:noProof/>
                <w:webHidden/>
              </w:rPr>
              <w:fldChar w:fldCharType="begin"/>
            </w:r>
            <w:r w:rsidR="00D25CB5">
              <w:rPr>
                <w:noProof/>
                <w:webHidden/>
              </w:rPr>
              <w:instrText xml:space="preserve"> PAGEREF _Toc196290214 \h </w:instrText>
            </w:r>
            <w:r w:rsidR="00D25CB5">
              <w:rPr>
                <w:noProof/>
                <w:webHidden/>
              </w:rPr>
            </w:r>
            <w:r w:rsidR="00D25CB5">
              <w:rPr>
                <w:noProof/>
                <w:webHidden/>
              </w:rPr>
              <w:fldChar w:fldCharType="separate"/>
            </w:r>
            <w:r w:rsidR="00D25CB5">
              <w:rPr>
                <w:noProof/>
                <w:webHidden/>
              </w:rPr>
              <w:t>13</w:t>
            </w:r>
            <w:r w:rsidR="00D25CB5">
              <w:rPr>
                <w:noProof/>
                <w:webHidden/>
              </w:rPr>
              <w:fldChar w:fldCharType="end"/>
            </w:r>
          </w:hyperlink>
        </w:p>
        <w:p w14:paraId="47EFF987" w14:textId="7140489B"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15" w:history="1">
            <w:r w:rsidR="00D25CB5" w:rsidRPr="0051340E">
              <w:rPr>
                <w:rStyle w:val="ae"/>
                <w:noProof/>
                <w:lang w:val="ru-RU"/>
              </w:rPr>
              <w:t>3.1 Инструменты разработки и применяемые технологии</w:t>
            </w:r>
            <w:r w:rsidR="00D25CB5">
              <w:rPr>
                <w:noProof/>
                <w:webHidden/>
              </w:rPr>
              <w:tab/>
            </w:r>
            <w:r w:rsidR="00D25CB5">
              <w:rPr>
                <w:noProof/>
                <w:webHidden/>
              </w:rPr>
              <w:fldChar w:fldCharType="begin"/>
            </w:r>
            <w:r w:rsidR="00D25CB5">
              <w:rPr>
                <w:noProof/>
                <w:webHidden/>
              </w:rPr>
              <w:instrText xml:space="preserve"> PAGEREF _Toc196290215 \h </w:instrText>
            </w:r>
            <w:r w:rsidR="00D25CB5">
              <w:rPr>
                <w:noProof/>
                <w:webHidden/>
              </w:rPr>
            </w:r>
            <w:r w:rsidR="00D25CB5">
              <w:rPr>
                <w:noProof/>
                <w:webHidden/>
              </w:rPr>
              <w:fldChar w:fldCharType="separate"/>
            </w:r>
            <w:r w:rsidR="00D25CB5">
              <w:rPr>
                <w:noProof/>
                <w:webHidden/>
              </w:rPr>
              <w:t>13</w:t>
            </w:r>
            <w:r w:rsidR="00D25CB5">
              <w:rPr>
                <w:noProof/>
                <w:webHidden/>
              </w:rPr>
              <w:fldChar w:fldCharType="end"/>
            </w:r>
          </w:hyperlink>
        </w:p>
        <w:p w14:paraId="5C448443" w14:textId="5B299D0D"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16" w:history="1">
            <w:r w:rsidR="00D25CB5" w:rsidRPr="0051340E">
              <w:rPr>
                <w:rStyle w:val="ae"/>
                <w:noProof/>
                <w:lang w:val="ru-RU"/>
              </w:rPr>
              <w:t>3.2 Порядок авторизации пользователей</w:t>
            </w:r>
            <w:r w:rsidR="00D25CB5">
              <w:rPr>
                <w:noProof/>
                <w:webHidden/>
              </w:rPr>
              <w:tab/>
            </w:r>
            <w:r w:rsidR="00D25CB5">
              <w:rPr>
                <w:noProof/>
                <w:webHidden/>
              </w:rPr>
              <w:fldChar w:fldCharType="begin"/>
            </w:r>
            <w:r w:rsidR="00D25CB5">
              <w:rPr>
                <w:noProof/>
                <w:webHidden/>
              </w:rPr>
              <w:instrText xml:space="preserve"> PAGEREF _Toc196290216 \h </w:instrText>
            </w:r>
            <w:r w:rsidR="00D25CB5">
              <w:rPr>
                <w:noProof/>
                <w:webHidden/>
              </w:rPr>
            </w:r>
            <w:r w:rsidR="00D25CB5">
              <w:rPr>
                <w:noProof/>
                <w:webHidden/>
              </w:rPr>
              <w:fldChar w:fldCharType="separate"/>
            </w:r>
            <w:r w:rsidR="00D25CB5">
              <w:rPr>
                <w:noProof/>
                <w:webHidden/>
              </w:rPr>
              <w:t>13</w:t>
            </w:r>
            <w:r w:rsidR="00D25CB5">
              <w:rPr>
                <w:noProof/>
                <w:webHidden/>
              </w:rPr>
              <w:fldChar w:fldCharType="end"/>
            </w:r>
          </w:hyperlink>
        </w:p>
        <w:p w14:paraId="4B92DE79" w14:textId="16C277AC"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17" w:history="1">
            <w:r w:rsidR="00D25CB5" w:rsidRPr="0051340E">
              <w:rPr>
                <w:rStyle w:val="ae"/>
                <w:noProof/>
                <w:lang w:val="ru-RU"/>
              </w:rPr>
              <w:t>3.3 Организация данных</w:t>
            </w:r>
            <w:r w:rsidR="00D25CB5">
              <w:rPr>
                <w:noProof/>
                <w:webHidden/>
              </w:rPr>
              <w:tab/>
            </w:r>
            <w:r w:rsidR="00D25CB5">
              <w:rPr>
                <w:noProof/>
                <w:webHidden/>
              </w:rPr>
              <w:fldChar w:fldCharType="begin"/>
            </w:r>
            <w:r w:rsidR="00D25CB5">
              <w:rPr>
                <w:noProof/>
                <w:webHidden/>
              </w:rPr>
              <w:instrText xml:space="preserve"> PAGEREF _Toc196290217 \h </w:instrText>
            </w:r>
            <w:r w:rsidR="00D25CB5">
              <w:rPr>
                <w:noProof/>
                <w:webHidden/>
              </w:rPr>
            </w:r>
            <w:r w:rsidR="00D25CB5">
              <w:rPr>
                <w:noProof/>
                <w:webHidden/>
              </w:rPr>
              <w:fldChar w:fldCharType="separate"/>
            </w:r>
            <w:r w:rsidR="00D25CB5">
              <w:rPr>
                <w:noProof/>
                <w:webHidden/>
              </w:rPr>
              <w:t>13</w:t>
            </w:r>
            <w:r w:rsidR="00D25CB5">
              <w:rPr>
                <w:noProof/>
                <w:webHidden/>
              </w:rPr>
              <w:fldChar w:fldCharType="end"/>
            </w:r>
          </w:hyperlink>
        </w:p>
        <w:p w14:paraId="5C6DA385" w14:textId="100E6E2A"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18" w:history="1">
            <w:r w:rsidR="00D25CB5" w:rsidRPr="0051340E">
              <w:rPr>
                <w:rStyle w:val="ae"/>
                <w:noProof/>
                <w:lang w:val="ru-RU"/>
              </w:rPr>
              <w:t>3.4 Функции: логическая и физическая организация</w:t>
            </w:r>
            <w:r w:rsidR="00D25CB5">
              <w:rPr>
                <w:noProof/>
                <w:webHidden/>
              </w:rPr>
              <w:tab/>
            </w:r>
            <w:r w:rsidR="00D25CB5">
              <w:rPr>
                <w:noProof/>
                <w:webHidden/>
              </w:rPr>
              <w:fldChar w:fldCharType="begin"/>
            </w:r>
            <w:r w:rsidR="00D25CB5">
              <w:rPr>
                <w:noProof/>
                <w:webHidden/>
              </w:rPr>
              <w:instrText xml:space="preserve"> PAGEREF _Toc196290218 \h </w:instrText>
            </w:r>
            <w:r w:rsidR="00D25CB5">
              <w:rPr>
                <w:noProof/>
                <w:webHidden/>
              </w:rPr>
            </w:r>
            <w:r w:rsidR="00D25CB5">
              <w:rPr>
                <w:noProof/>
                <w:webHidden/>
              </w:rPr>
              <w:fldChar w:fldCharType="separate"/>
            </w:r>
            <w:r w:rsidR="00D25CB5">
              <w:rPr>
                <w:noProof/>
                <w:webHidden/>
              </w:rPr>
              <w:t>13</w:t>
            </w:r>
            <w:r w:rsidR="00D25CB5">
              <w:rPr>
                <w:noProof/>
                <w:webHidden/>
              </w:rPr>
              <w:fldChar w:fldCharType="end"/>
            </w:r>
          </w:hyperlink>
        </w:p>
        <w:p w14:paraId="7526FDCE" w14:textId="42D35779"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19" w:history="1">
            <w:r w:rsidR="00D25CB5" w:rsidRPr="0051340E">
              <w:rPr>
                <w:rStyle w:val="ae"/>
                <w:noProof/>
                <w:lang w:val="ru-RU"/>
              </w:rPr>
              <w:t>3.5 Входные и выходные данные</w:t>
            </w:r>
            <w:r w:rsidR="00D25CB5">
              <w:rPr>
                <w:noProof/>
                <w:webHidden/>
              </w:rPr>
              <w:tab/>
            </w:r>
            <w:r w:rsidR="00D25CB5">
              <w:rPr>
                <w:noProof/>
                <w:webHidden/>
              </w:rPr>
              <w:fldChar w:fldCharType="begin"/>
            </w:r>
            <w:r w:rsidR="00D25CB5">
              <w:rPr>
                <w:noProof/>
                <w:webHidden/>
              </w:rPr>
              <w:instrText xml:space="preserve"> PAGEREF _Toc196290219 \h </w:instrText>
            </w:r>
            <w:r w:rsidR="00D25CB5">
              <w:rPr>
                <w:noProof/>
                <w:webHidden/>
              </w:rPr>
            </w:r>
            <w:r w:rsidR="00D25CB5">
              <w:rPr>
                <w:noProof/>
                <w:webHidden/>
              </w:rPr>
              <w:fldChar w:fldCharType="separate"/>
            </w:r>
            <w:r w:rsidR="00D25CB5">
              <w:rPr>
                <w:noProof/>
                <w:webHidden/>
              </w:rPr>
              <w:t>13</w:t>
            </w:r>
            <w:r w:rsidR="00D25CB5">
              <w:rPr>
                <w:noProof/>
                <w:webHidden/>
              </w:rPr>
              <w:fldChar w:fldCharType="end"/>
            </w:r>
          </w:hyperlink>
        </w:p>
        <w:p w14:paraId="73E3B587" w14:textId="27DA4B22"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20" w:history="1">
            <w:r w:rsidR="00D25CB5" w:rsidRPr="0051340E">
              <w:rPr>
                <w:rStyle w:val="ae"/>
                <w:noProof/>
                <w:lang w:val="ru-RU"/>
              </w:rPr>
              <w:t>3.6 Функциональное тестирование</w:t>
            </w:r>
            <w:r w:rsidR="00D25CB5">
              <w:rPr>
                <w:noProof/>
                <w:webHidden/>
              </w:rPr>
              <w:tab/>
            </w:r>
            <w:r w:rsidR="00D25CB5">
              <w:rPr>
                <w:noProof/>
                <w:webHidden/>
              </w:rPr>
              <w:fldChar w:fldCharType="begin"/>
            </w:r>
            <w:r w:rsidR="00D25CB5">
              <w:rPr>
                <w:noProof/>
                <w:webHidden/>
              </w:rPr>
              <w:instrText xml:space="preserve"> PAGEREF _Toc196290220 \h </w:instrText>
            </w:r>
            <w:r w:rsidR="00D25CB5">
              <w:rPr>
                <w:noProof/>
                <w:webHidden/>
              </w:rPr>
            </w:r>
            <w:r w:rsidR="00D25CB5">
              <w:rPr>
                <w:noProof/>
                <w:webHidden/>
              </w:rPr>
              <w:fldChar w:fldCharType="separate"/>
            </w:r>
            <w:r w:rsidR="00D25CB5">
              <w:rPr>
                <w:noProof/>
                <w:webHidden/>
              </w:rPr>
              <w:t>13</w:t>
            </w:r>
            <w:r w:rsidR="00D25CB5">
              <w:rPr>
                <w:noProof/>
                <w:webHidden/>
              </w:rPr>
              <w:fldChar w:fldCharType="end"/>
            </w:r>
          </w:hyperlink>
        </w:p>
        <w:p w14:paraId="01B7F941" w14:textId="59A4B81F"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21" w:history="1">
            <w:r w:rsidR="00D25CB5" w:rsidRPr="0051340E">
              <w:rPr>
                <w:rStyle w:val="ae"/>
                <w:noProof/>
                <w:lang w:val="ru-RU"/>
              </w:rPr>
              <w:t>3.7 Описание справочной системы</w:t>
            </w:r>
            <w:r w:rsidR="00D25CB5">
              <w:rPr>
                <w:noProof/>
                <w:webHidden/>
              </w:rPr>
              <w:tab/>
            </w:r>
            <w:r w:rsidR="00D25CB5">
              <w:rPr>
                <w:noProof/>
                <w:webHidden/>
              </w:rPr>
              <w:fldChar w:fldCharType="begin"/>
            </w:r>
            <w:r w:rsidR="00D25CB5">
              <w:rPr>
                <w:noProof/>
                <w:webHidden/>
              </w:rPr>
              <w:instrText xml:space="preserve"> PAGEREF _Toc196290221 \h </w:instrText>
            </w:r>
            <w:r w:rsidR="00D25CB5">
              <w:rPr>
                <w:noProof/>
                <w:webHidden/>
              </w:rPr>
            </w:r>
            <w:r w:rsidR="00D25CB5">
              <w:rPr>
                <w:noProof/>
                <w:webHidden/>
              </w:rPr>
              <w:fldChar w:fldCharType="separate"/>
            </w:r>
            <w:r w:rsidR="00D25CB5">
              <w:rPr>
                <w:noProof/>
                <w:webHidden/>
              </w:rPr>
              <w:t>13</w:t>
            </w:r>
            <w:r w:rsidR="00D25CB5">
              <w:rPr>
                <w:noProof/>
                <w:webHidden/>
              </w:rPr>
              <w:fldChar w:fldCharType="end"/>
            </w:r>
          </w:hyperlink>
        </w:p>
        <w:p w14:paraId="09E1D3CF" w14:textId="3D7445DE" w:rsidR="00D25CB5" w:rsidRDefault="00634680" w:rsidP="00D25CB5">
          <w:pPr>
            <w:pStyle w:val="11"/>
            <w:rPr>
              <w:rFonts w:asciiTheme="minorHAnsi" w:eastAsiaTheme="minorEastAsia" w:hAnsiTheme="minorHAnsi"/>
              <w:noProof/>
              <w:sz w:val="22"/>
              <w:lang w:eastAsia="ru-BY"/>
            </w:rPr>
          </w:pPr>
          <w:hyperlink w:anchor="_Toc196290222" w:history="1">
            <w:r w:rsidR="00D25CB5" w:rsidRPr="0051340E">
              <w:rPr>
                <w:rStyle w:val="ae"/>
                <w:noProof/>
                <w:lang w:val="ru-RU"/>
              </w:rPr>
              <w:t>4 Применение</w:t>
            </w:r>
            <w:r w:rsidR="00D25CB5">
              <w:rPr>
                <w:noProof/>
                <w:webHidden/>
              </w:rPr>
              <w:tab/>
            </w:r>
            <w:r w:rsidR="00D25CB5">
              <w:rPr>
                <w:noProof/>
                <w:webHidden/>
              </w:rPr>
              <w:tab/>
            </w:r>
            <w:r w:rsidR="00D25CB5">
              <w:rPr>
                <w:noProof/>
                <w:webHidden/>
              </w:rPr>
              <w:fldChar w:fldCharType="begin"/>
            </w:r>
            <w:r w:rsidR="00D25CB5">
              <w:rPr>
                <w:noProof/>
                <w:webHidden/>
              </w:rPr>
              <w:instrText xml:space="preserve"> PAGEREF _Toc196290222 \h </w:instrText>
            </w:r>
            <w:r w:rsidR="00D25CB5">
              <w:rPr>
                <w:noProof/>
                <w:webHidden/>
              </w:rPr>
            </w:r>
            <w:r w:rsidR="00D25CB5">
              <w:rPr>
                <w:noProof/>
                <w:webHidden/>
              </w:rPr>
              <w:fldChar w:fldCharType="separate"/>
            </w:r>
            <w:r w:rsidR="00D25CB5">
              <w:rPr>
                <w:noProof/>
                <w:webHidden/>
              </w:rPr>
              <w:t>14</w:t>
            </w:r>
            <w:r w:rsidR="00D25CB5">
              <w:rPr>
                <w:noProof/>
                <w:webHidden/>
              </w:rPr>
              <w:fldChar w:fldCharType="end"/>
            </w:r>
          </w:hyperlink>
        </w:p>
        <w:p w14:paraId="37877196" w14:textId="60A3C929"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23" w:history="1">
            <w:r w:rsidR="00D25CB5" w:rsidRPr="0051340E">
              <w:rPr>
                <w:rStyle w:val="ae"/>
                <w:noProof/>
                <w:lang w:val="ru-RU"/>
              </w:rPr>
              <w:t>4.1 Назначение программного средства</w:t>
            </w:r>
            <w:r w:rsidR="00D25CB5">
              <w:rPr>
                <w:noProof/>
                <w:webHidden/>
              </w:rPr>
              <w:tab/>
            </w:r>
            <w:r w:rsidR="00D25CB5">
              <w:rPr>
                <w:noProof/>
                <w:webHidden/>
              </w:rPr>
              <w:fldChar w:fldCharType="begin"/>
            </w:r>
            <w:r w:rsidR="00D25CB5">
              <w:rPr>
                <w:noProof/>
                <w:webHidden/>
              </w:rPr>
              <w:instrText xml:space="preserve"> PAGEREF _Toc196290223 \h </w:instrText>
            </w:r>
            <w:r w:rsidR="00D25CB5">
              <w:rPr>
                <w:noProof/>
                <w:webHidden/>
              </w:rPr>
            </w:r>
            <w:r w:rsidR="00D25CB5">
              <w:rPr>
                <w:noProof/>
                <w:webHidden/>
              </w:rPr>
              <w:fldChar w:fldCharType="separate"/>
            </w:r>
            <w:r w:rsidR="00D25CB5">
              <w:rPr>
                <w:noProof/>
                <w:webHidden/>
              </w:rPr>
              <w:t>14</w:t>
            </w:r>
            <w:r w:rsidR="00D25CB5">
              <w:rPr>
                <w:noProof/>
                <w:webHidden/>
              </w:rPr>
              <w:fldChar w:fldCharType="end"/>
            </w:r>
          </w:hyperlink>
        </w:p>
        <w:p w14:paraId="621D599A" w14:textId="6F1865A5" w:rsidR="00D25CB5" w:rsidRDefault="00634680" w:rsidP="00D25CB5">
          <w:pPr>
            <w:pStyle w:val="21"/>
            <w:tabs>
              <w:tab w:val="right" w:pos="9345"/>
            </w:tabs>
            <w:spacing w:after="0"/>
            <w:rPr>
              <w:rFonts w:asciiTheme="minorHAnsi" w:eastAsiaTheme="minorEastAsia" w:hAnsiTheme="minorHAnsi"/>
              <w:noProof/>
              <w:sz w:val="22"/>
              <w:lang w:eastAsia="ru-BY"/>
            </w:rPr>
          </w:pPr>
          <w:hyperlink w:anchor="_Toc196290224" w:history="1">
            <w:r w:rsidR="00D25CB5" w:rsidRPr="0051340E">
              <w:rPr>
                <w:rStyle w:val="ae"/>
                <w:noProof/>
                <w:lang w:val="ru-RU"/>
              </w:rPr>
              <w:t>4.2 Условия применения</w:t>
            </w:r>
            <w:r w:rsidR="00D25CB5">
              <w:rPr>
                <w:noProof/>
                <w:webHidden/>
              </w:rPr>
              <w:tab/>
            </w:r>
            <w:r w:rsidR="00D25CB5">
              <w:rPr>
                <w:noProof/>
                <w:webHidden/>
              </w:rPr>
              <w:fldChar w:fldCharType="begin"/>
            </w:r>
            <w:r w:rsidR="00D25CB5">
              <w:rPr>
                <w:noProof/>
                <w:webHidden/>
              </w:rPr>
              <w:instrText xml:space="preserve"> PAGEREF _Toc196290224 \h </w:instrText>
            </w:r>
            <w:r w:rsidR="00D25CB5">
              <w:rPr>
                <w:noProof/>
                <w:webHidden/>
              </w:rPr>
            </w:r>
            <w:r w:rsidR="00D25CB5">
              <w:rPr>
                <w:noProof/>
                <w:webHidden/>
              </w:rPr>
              <w:fldChar w:fldCharType="separate"/>
            </w:r>
            <w:r w:rsidR="00D25CB5">
              <w:rPr>
                <w:noProof/>
                <w:webHidden/>
              </w:rPr>
              <w:t>14</w:t>
            </w:r>
            <w:r w:rsidR="00D25CB5">
              <w:rPr>
                <w:noProof/>
                <w:webHidden/>
              </w:rPr>
              <w:fldChar w:fldCharType="end"/>
            </w:r>
          </w:hyperlink>
        </w:p>
        <w:p w14:paraId="1B035CDD" w14:textId="30A93CC0" w:rsidR="00D25CB5" w:rsidRDefault="00634680" w:rsidP="00D25CB5">
          <w:pPr>
            <w:pStyle w:val="11"/>
            <w:rPr>
              <w:rFonts w:asciiTheme="minorHAnsi" w:eastAsiaTheme="minorEastAsia" w:hAnsiTheme="minorHAnsi"/>
              <w:noProof/>
              <w:sz w:val="22"/>
              <w:lang w:eastAsia="ru-BY"/>
            </w:rPr>
          </w:pPr>
          <w:hyperlink w:anchor="_Toc196290225" w:history="1">
            <w:r w:rsidR="00D25CB5" w:rsidRPr="0051340E">
              <w:rPr>
                <w:rStyle w:val="ae"/>
                <w:noProof/>
                <w:lang w:val="ru-RU"/>
              </w:rPr>
              <w:t>Заключение</w:t>
            </w:r>
            <w:r w:rsidR="00D25CB5">
              <w:rPr>
                <w:noProof/>
                <w:webHidden/>
              </w:rPr>
              <w:tab/>
            </w:r>
            <w:r w:rsidR="00D25CB5">
              <w:rPr>
                <w:noProof/>
                <w:webHidden/>
              </w:rPr>
              <w:tab/>
            </w:r>
            <w:r w:rsidR="00D25CB5">
              <w:rPr>
                <w:noProof/>
                <w:webHidden/>
              </w:rPr>
              <w:fldChar w:fldCharType="begin"/>
            </w:r>
            <w:r w:rsidR="00D25CB5">
              <w:rPr>
                <w:noProof/>
                <w:webHidden/>
              </w:rPr>
              <w:instrText xml:space="preserve"> PAGEREF _Toc196290225 \h </w:instrText>
            </w:r>
            <w:r w:rsidR="00D25CB5">
              <w:rPr>
                <w:noProof/>
                <w:webHidden/>
              </w:rPr>
            </w:r>
            <w:r w:rsidR="00D25CB5">
              <w:rPr>
                <w:noProof/>
                <w:webHidden/>
              </w:rPr>
              <w:fldChar w:fldCharType="separate"/>
            </w:r>
            <w:r w:rsidR="00D25CB5">
              <w:rPr>
                <w:noProof/>
                <w:webHidden/>
              </w:rPr>
              <w:t>15</w:t>
            </w:r>
            <w:r w:rsidR="00D25CB5">
              <w:rPr>
                <w:noProof/>
                <w:webHidden/>
              </w:rPr>
              <w:fldChar w:fldCharType="end"/>
            </w:r>
          </w:hyperlink>
        </w:p>
        <w:p w14:paraId="30D71BDC" w14:textId="7295860B" w:rsidR="00D25CB5" w:rsidRDefault="00D25CB5" w:rsidP="00D25CB5">
          <w:r>
            <w:fldChar w:fldCharType="end"/>
          </w:r>
        </w:p>
      </w:sdtContent>
    </w:sdt>
    <w:p w14:paraId="0A9765DC" w14:textId="40CF9466" w:rsidR="000819C1" w:rsidRDefault="00E5415B" w:rsidP="000819C1">
      <w:r>
        <w:rPr>
          <w:noProof/>
        </w:rPr>
        <mc:AlternateContent>
          <mc:Choice Requires="wps">
            <w:drawing>
              <wp:anchor distT="0" distB="0" distL="114300" distR="114300" simplePos="0" relativeHeight="251677696" behindDoc="0" locked="0" layoutInCell="1" allowOverlap="1" wp14:anchorId="6A1A2CAE" wp14:editId="0AD6C9DE">
                <wp:simplePos x="0" y="0"/>
                <wp:positionH relativeFrom="column">
                  <wp:posOffset>5669915</wp:posOffset>
                </wp:positionH>
                <wp:positionV relativeFrom="paragraph">
                  <wp:posOffset>4665345</wp:posOffset>
                </wp:positionV>
                <wp:extent cx="464820" cy="352425"/>
                <wp:effectExtent l="0" t="0" r="11430" b="28575"/>
                <wp:wrapNone/>
                <wp:docPr id="14" name="Прямоугольник 14"/>
                <wp:cNvGraphicFramePr/>
                <a:graphic xmlns:a="http://schemas.openxmlformats.org/drawingml/2006/main">
                  <a:graphicData uri="http://schemas.microsoft.com/office/word/2010/wordprocessingShape">
                    <wps:wsp>
                      <wps:cNvSpPr/>
                      <wps:spPr>
                        <a:xfrm>
                          <a:off x="0" y="0"/>
                          <a:ext cx="46482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0D085" id="Прямоугольник 14" o:spid="_x0000_s1026" style="position:absolute;margin-left:446.45pt;margin-top:367.35pt;width:36.6pt;height:27.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" fillcolor="white [3201]" strokecolor="white [3212]" strokeweight="1pt"/>
            </w:pict>
          </mc:Fallback>
        </mc:AlternateContent>
      </w:r>
      <w:r w:rsidR="0072578B">
        <w:rPr>
          <w:noProof/>
        </w:rPr>
        <mc:AlternateContent>
          <mc:Choice Requires="wps">
            <w:drawing>
              <wp:anchor distT="0" distB="0" distL="114300" distR="114300" simplePos="0" relativeHeight="251662336" behindDoc="0" locked="0" layoutInCell="1" allowOverlap="1" wp14:anchorId="42A52842" wp14:editId="400C0DFA">
                <wp:simplePos x="0" y="0"/>
                <wp:positionH relativeFrom="column">
                  <wp:posOffset>5674360</wp:posOffset>
                </wp:positionH>
                <wp:positionV relativeFrom="paragraph">
                  <wp:posOffset>9178867</wp:posOffset>
                </wp:positionV>
                <wp:extent cx="464820" cy="352425"/>
                <wp:effectExtent l="0" t="0" r="11430" b="28575"/>
                <wp:wrapNone/>
                <wp:docPr id="1" name="Прямоугольник 1"/>
                <wp:cNvGraphicFramePr/>
                <a:graphic xmlns:a="http://schemas.openxmlformats.org/drawingml/2006/main">
                  <a:graphicData uri="http://schemas.microsoft.com/office/word/2010/wordprocessingShape">
                    <wps:wsp>
                      <wps:cNvSpPr/>
                      <wps:spPr>
                        <a:xfrm>
                          <a:off x="0" y="0"/>
                          <a:ext cx="46482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7E002" id="Прямоугольник 1" o:spid="_x0000_s1026" style="position:absolute;margin-left:446.8pt;margin-top:722.75pt;width:36.6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" fillcolor="white [3201]" strokecolor="white [3212]" strokeweight="1pt"/>
            </w:pict>
          </mc:Fallback>
        </mc:AlternateContent>
      </w:r>
    </w:p>
    <w:p w14:paraId="4F25C9AB" w14:textId="76FA0ACD" w:rsidR="000819C1" w:rsidRDefault="000819C1" w:rsidP="005F2D5A">
      <w:pPr>
        <w:pStyle w:val="1"/>
        <w:numPr>
          <w:ilvl w:val="0"/>
          <w:numId w:val="0"/>
        </w:numPr>
        <w:spacing w:after="560"/>
        <w:ind w:left="709"/>
        <w:rPr>
          <w:lang w:val="ru-RU"/>
        </w:rPr>
      </w:pPr>
      <w:bookmarkStart w:id="0" w:name="_Toc196203055"/>
      <w:bookmarkStart w:id="1" w:name="_Toc196203075"/>
      <w:bookmarkStart w:id="2" w:name="_Toc196203356"/>
      <w:bookmarkStart w:id="3" w:name="_Toc196203424"/>
      <w:bookmarkStart w:id="4" w:name="_Toc196203450"/>
      <w:bookmarkStart w:id="5" w:name="_Toc196203845"/>
      <w:bookmarkStart w:id="6" w:name="_Toc196289807"/>
      <w:bookmarkStart w:id="7" w:name="_Toc196290017"/>
      <w:bookmarkStart w:id="8" w:name="_Toc196290206"/>
      <w:r>
        <w:rPr>
          <w:lang w:val="ru-RU"/>
        </w:rPr>
        <w:lastRenderedPageBreak/>
        <w:t>Введение</w:t>
      </w:r>
      <w:bookmarkEnd w:id="0"/>
      <w:bookmarkEnd w:id="1"/>
      <w:bookmarkEnd w:id="2"/>
      <w:bookmarkEnd w:id="3"/>
      <w:bookmarkEnd w:id="4"/>
      <w:bookmarkEnd w:id="5"/>
      <w:bookmarkEnd w:id="6"/>
      <w:bookmarkEnd w:id="7"/>
      <w:bookmarkEnd w:id="8"/>
    </w:p>
    <w:p w14:paraId="4FC9C1F1" w14:textId="77777777" w:rsidR="005F2D5A" w:rsidRDefault="005F2D5A" w:rsidP="005F2D5A">
      <w:pPr>
        <w:rPr>
          <w:sz w:val="24"/>
        </w:rPr>
      </w:pPr>
      <w:r>
        <w:t>В процессе деятельности образовательных учреждений важной задачей является учет и анализ отработанных часов преподавателей. Эффективное решение этой задачи способствует прозрачности учета, оптимизации планирования и формирования отчетной документации. Основной целью разработки является создание системы формирования отчетов, которая автоматизирует процесс учета и упрощает составление отчетов об отработанных часах.</w:t>
      </w:r>
    </w:p>
    <w:p w14:paraId="0A22131F" w14:textId="034C0D61" w:rsidR="005F2D5A" w:rsidRDefault="005F2D5A" w:rsidP="005F2D5A">
      <w:r>
        <w:t>Актуальность проекта обусловлена необходимостью перехода на современные цифровые технологии в образовательной среде. Автоматизация процессов учета позволяет сократить временные затраты, минимизировать ошибки при вводе данных и обеспечить удобство в эксплуатации системы. Таким образом, данная система имеет значимое практическое применение и является важным этапом совершенствования учебной и административной деятельности.</w:t>
      </w:r>
    </w:p>
    <w:p w14:paraId="17A9E861" w14:textId="1534E764" w:rsidR="004370DD" w:rsidRPr="004370DD" w:rsidRDefault="004370DD" w:rsidP="005F2D5A">
      <w:pPr>
        <w:rPr>
          <w:lang w:val="ru-RU"/>
        </w:rPr>
      </w:pPr>
      <w:r>
        <w:rPr>
          <w:lang w:val="ru-RU"/>
        </w:rPr>
        <w:t xml:space="preserve">При разработке курсового проекта будет составлена пояснительная записка, содержащая </w:t>
      </w:r>
      <w:r w:rsidR="00A23BA0">
        <w:rPr>
          <w:lang w:val="ru-RU"/>
        </w:rPr>
        <w:t>четыре</w:t>
      </w:r>
      <w:r>
        <w:rPr>
          <w:lang w:val="ru-RU"/>
        </w:rPr>
        <w:t xml:space="preserve"> раздела.</w:t>
      </w:r>
    </w:p>
    <w:p w14:paraId="06F79567" w14:textId="77777777" w:rsidR="0072578B" w:rsidRDefault="0072578B" w:rsidP="0072578B">
      <w:pPr>
        <w:rPr>
          <w:sz w:val="24"/>
        </w:rPr>
      </w:pPr>
      <w:bookmarkStart w:id="9" w:name="_Toc196203056"/>
      <w:bookmarkStart w:id="10" w:name="_Toc196203076"/>
      <w:bookmarkStart w:id="11" w:name="_Toc196203357"/>
      <w:bookmarkStart w:id="12" w:name="_Toc196203425"/>
      <w:bookmarkStart w:id="13" w:name="_Toc196203451"/>
      <w:bookmarkStart w:id="14" w:name="_Toc196203846"/>
      <w:r>
        <w:t>В первом разделе «Описание задачи» рассматривается предметная область и формулируется основная задача, которую необходимо решить в рамках разработки. Особое внимание уделяется анализу текущих аналогов, а также периодичности использования системы.</w:t>
      </w:r>
    </w:p>
    <w:p w14:paraId="632B3F06" w14:textId="77777777" w:rsidR="0072578B" w:rsidRDefault="0072578B" w:rsidP="0072578B">
      <w:r>
        <w:t>Во втором разделе «Проектирование системы» приводятся требования к функциональности приложения и осуществляется моделирование архитектуры программного средства. Также описывается структура базы данных и представляется концептуальный прототип пользовательского интерфейса.</w:t>
      </w:r>
    </w:p>
    <w:p w14:paraId="0D1DA246" w14:textId="77777777" w:rsidR="0072578B" w:rsidRDefault="0072578B" w:rsidP="0072578B">
      <w:r>
        <w:t>Третий раздел «Описание реализации программного средства» посвящен выбору инструментов разработки и технологий, описанию структуры данных и реализации ключевых функций. Включены аспекты логической и физической организации данных, тестирование системы, а также описание справочной документации.</w:t>
      </w:r>
    </w:p>
    <w:p w14:paraId="44E709C8" w14:textId="77777777" w:rsidR="0072578B" w:rsidRDefault="0072578B" w:rsidP="0072578B">
      <w:r>
        <w:t>Четвертый раздел «Применение» содержит информацию о назначении системы и условиях её использования, демонстрируя области её применения и влияние на организационные процессы.</w:t>
      </w:r>
    </w:p>
    <w:p w14:paraId="6E6F19E4" w14:textId="1D1BB12A" w:rsidR="0072578B" w:rsidRDefault="0072578B" w:rsidP="0072578B">
      <w:r>
        <w:t>Заключение представляет собой анализ созданного программного средства, сопоставление поставленной задачи с достигнутым результатом и обзор возможных несоответствий, если таковые имеются.</w:t>
      </w:r>
    </w:p>
    <w:p w14:paraId="4A6864E9" w14:textId="375E83FC" w:rsidR="0072578B" w:rsidRDefault="0072578B" w:rsidP="0072578B">
      <w:pPr>
        <w:rPr>
          <w:lang w:val="ru-RU"/>
        </w:rPr>
      </w:pPr>
      <w:r>
        <w:rPr>
          <w:lang w:val="ru-RU"/>
        </w:rPr>
        <w:t xml:space="preserve">Приложение А </w:t>
      </w:r>
      <w:r w:rsidR="00A23BA0">
        <w:rPr>
          <w:lang w:val="ru-RU"/>
        </w:rPr>
        <w:t>содержит</w:t>
      </w:r>
      <w:r>
        <w:rPr>
          <w:lang w:val="ru-RU"/>
        </w:rPr>
        <w:t xml:space="preserve"> текст программы.</w:t>
      </w:r>
    </w:p>
    <w:p w14:paraId="18FFD83C" w14:textId="7FCFDDEE" w:rsidR="006551C7" w:rsidRDefault="006551C7" w:rsidP="0072578B">
      <w:pPr>
        <w:rPr>
          <w:lang w:val="ru-RU"/>
        </w:rPr>
      </w:pPr>
      <w:r>
        <w:rPr>
          <w:lang w:val="ru-RU"/>
        </w:rPr>
        <w:t xml:space="preserve">Приложение Б </w:t>
      </w:r>
      <w:r w:rsidR="00A23BA0">
        <w:rPr>
          <w:lang w:val="ru-RU"/>
        </w:rPr>
        <w:t>содержит</w:t>
      </w:r>
      <w:r>
        <w:rPr>
          <w:lang w:val="ru-RU"/>
        </w:rPr>
        <w:t xml:space="preserve"> изображения с результатами работы программы.</w:t>
      </w:r>
    </w:p>
    <w:p w14:paraId="7237E926" w14:textId="171B6ADE" w:rsidR="006551C7" w:rsidRPr="0072578B" w:rsidRDefault="006551C7" w:rsidP="0072578B">
      <w:pPr>
        <w:rPr>
          <w:lang w:val="ru-RU"/>
        </w:rPr>
      </w:pPr>
      <w:r>
        <w:rPr>
          <w:lang w:val="ru-RU"/>
        </w:rPr>
        <w:t>В графической части представлены диаграммы вариантов использования, деятельности и классов.</w:t>
      </w:r>
    </w:p>
    <w:p w14:paraId="32C7F0B1" w14:textId="61C84B20" w:rsidR="000819C1" w:rsidRDefault="000819C1" w:rsidP="0072578B">
      <w:pPr>
        <w:pStyle w:val="1"/>
        <w:spacing w:after="280"/>
        <w:rPr>
          <w:lang w:val="ru-RU"/>
        </w:rPr>
      </w:pPr>
      <w:bookmarkStart w:id="15" w:name="_Toc196289808"/>
      <w:bookmarkStart w:id="16" w:name="_Toc196290018"/>
      <w:bookmarkStart w:id="17" w:name="_Toc196290207"/>
      <w:r>
        <w:rPr>
          <w:lang w:val="ru-RU"/>
        </w:rPr>
        <w:lastRenderedPageBreak/>
        <w:t>Описание задачи</w:t>
      </w:r>
      <w:bookmarkEnd w:id="9"/>
      <w:bookmarkEnd w:id="10"/>
      <w:bookmarkEnd w:id="11"/>
      <w:bookmarkEnd w:id="12"/>
      <w:bookmarkEnd w:id="13"/>
      <w:bookmarkEnd w:id="14"/>
      <w:bookmarkEnd w:id="15"/>
      <w:bookmarkEnd w:id="16"/>
      <w:bookmarkEnd w:id="17"/>
    </w:p>
    <w:p w14:paraId="5BF6E836" w14:textId="1936A46F" w:rsidR="000819C1" w:rsidRDefault="000819C1" w:rsidP="0072578B">
      <w:pPr>
        <w:pStyle w:val="2"/>
        <w:spacing w:after="560"/>
        <w:rPr>
          <w:lang w:val="ru-RU"/>
        </w:rPr>
      </w:pPr>
      <w:bookmarkStart w:id="18" w:name="_Toc196203057"/>
      <w:bookmarkStart w:id="19" w:name="_Toc196203077"/>
      <w:bookmarkStart w:id="20" w:name="_Toc196203358"/>
      <w:bookmarkStart w:id="21" w:name="_Toc196203426"/>
      <w:bookmarkStart w:id="22" w:name="_Toc196203452"/>
      <w:bookmarkStart w:id="23" w:name="_Toc196203847"/>
      <w:bookmarkStart w:id="24" w:name="_Toc196289809"/>
      <w:bookmarkStart w:id="25" w:name="_Toc196290019"/>
      <w:bookmarkStart w:id="26" w:name="_Toc196290208"/>
      <w:r>
        <w:rPr>
          <w:lang w:val="ru-RU"/>
        </w:rPr>
        <w:t>Анализ предметной области</w:t>
      </w:r>
      <w:bookmarkEnd w:id="18"/>
      <w:bookmarkEnd w:id="19"/>
      <w:bookmarkEnd w:id="20"/>
      <w:bookmarkEnd w:id="21"/>
      <w:bookmarkEnd w:id="22"/>
      <w:bookmarkEnd w:id="23"/>
      <w:bookmarkEnd w:id="24"/>
      <w:bookmarkEnd w:id="25"/>
      <w:bookmarkEnd w:id="26"/>
    </w:p>
    <w:p w14:paraId="604F0898" w14:textId="3D1524DD" w:rsidR="000819C1" w:rsidRDefault="00AF7F3E" w:rsidP="000819C1">
      <w:pPr>
        <w:rPr>
          <w:lang w:val="ru-RU"/>
        </w:rPr>
      </w:pPr>
      <w:r>
        <w:rPr>
          <w:lang w:val="ru-RU"/>
        </w:rPr>
        <w:t>В рамках данной системы исследуются процессы учёта рабочих часов преподавателей, включающие:</w:t>
      </w:r>
    </w:p>
    <w:p w14:paraId="7C044353" w14:textId="1384CDBF" w:rsidR="00AF7F3E" w:rsidRPr="00AF7F3E" w:rsidRDefault="00AF7F3E" w:rsidP="00AF7F3E">
      <w:pPr>
        <w:pStyle w:val="ad"/>
        <w:numPr>
          <w:ilvl w:val="0"/>
          <w:numId w:val="38"/>
        </w:numPr>
        <w:rPr>
          <w:sz w:val="24"/>
        </w:rPr>
      </w:pPr>
      <w:r>
        <w:rPr>
          <w:lang w:val="ru-RU"/>
        </w:rPr>
        <w:t>р</w:t>
      </w:r>
      <w:proofErr w:type="spellStart"/>
      <w:r>
        <w:t>егистрация</w:t>
      </w:r>
      <w:proofErr w:type="spellEnd"/>
      <w:r>
        <w:t xml:space="preserve"> преподавателей для авторизованного доступа к системе</w:t>
      </w:r>
      <w:r w:rsidRPr="00AF7F3E">
        <w:rPr>
          <w:lang w:val="ru-RU"/>
        </w:rPr>
        <w:t>;</w:t>
      </w:r>
    </w:p>
    <w:p w14:paraId="4A97BF43" w14:textId="030C498D" w:rsidR="00AF7F3E" w:rsidRDefault="00AF7F3E" w:rsidP="00AF7F3E">
      <w:pPr>
        <w:pStyle w:val="ad"/>
        <w:numPr>
          <w:ilvl w:val="0"/>
          <w:numId w:val="38"/>
        </w:numPr>
      </w:pPr>
      <w:r>
        <w:rPr>
          <w:lang w:val="ru-RU"/>
        </w:rPr>
        <w:t>п</w:t>
      </w:r>
      <w:proofErr w:type="spellStart"/>
      <w:r>
        <w:t>олучение</w:t>
      </w:r>
      <w:proofErr w:type="spellEnd"/>
      <w:r>
        <w:t xml:space="preserve"> информации</w:t>
      </w:r>
      <w:r w:rsidR="00E92725">
        <w:rPr>
          <w:lang w:val="ru-RU"/>
        </w:rPr>
        <w:t xml:space="preserve"> (импорт)</w:t>
      </w:r>
      <w:r>
        <w:t xml:space="preserve"> о расписании занятий преподавателей с официального сайта учреждения</w:t>
      </w:r>
      <w:r w:rsidRPr="00AF7F3E">
        <w:rPr>
          <w:lang w:val="ru-RU"/>
        </w:rPr>
        <w:t>;</w:t>
      </w:r>
    </w:p>
    <w:p w14:paraId="3A914DC6" w14:textId="1276103D" w:rsidR="00AF7F3E" w:rsidRDefault="00AF7F3E" w:rsidP="00AF7F3E">
      <w:pPr>
        <w:pStyle w:val="ad"/>
        <w:numPr>
          <w:ilvl w:val="0"/>
          <w:numId w:val="38"/>
        </w:numPr>
      </w:pPr>
      <w:r>
        <w:rPr>
          <w:lang w:val="ru-RU"/>
        </w:rPr>
        <w:t>у</w:t>
      </w:r>
      <w:r>
        <w:t>чет фактического времени работы, а также возможность редактирования данных для исправления ошибок</w:t>
      </w:r>
      <w:r w:rsidR="00E92725">
        <w:rPr>
          <w:lang w:val="ru-RU"/>
        </w:rPr>
        <w:t xml:space="preserve"> </w:t>
      </w:r>
      <w:r w:rsidR="00E92725" w:rsidRPr="00E92725">
        <w:rPr>
          <w:highlight w:val="yellow"/>
          <w:lang w:val="ru-RU"/>
        </w:rPr>
        <w:t>(расписать что такое учёт)</w:t>
      </w:r>
      <w:r w:rsidRPr="00E92725">
        <w:rPr>
          <w:highlight w:val="yellow"/>
          <w:lang w:val="ru-RU"/>
        </w:rPr>
        <w:t>;</w:t>
      </w:r>
    </w:p>
    <w:p w14:paraId="6F340886" w14:textId="3B745C76" w:rsidR="00AF7F3E" w:rsidRDefault="00AF7F3E" w:rsidP="00AF7F3E">
      <w:pPr>
        <w:pStyle w:val="ad"/>
        <w:numPr>
          <w:ilvl w:val="0"/>
          <w:numId w:val="38"/>
        </w:numPr>
      </w:pPr>
      <w:r>
        <w:rPr>
          <w:lang w:val="ru-RU"/>
        </w:rPr>
        <w:t>с</w:t>
      </w:r>
      <w:r>
        <w:t>оставление отчетов о рабочих часах, распределенных по месяцам и предметам. Эти процессы являются ключевыми для административной работы образовательного учреждения и должны быть упрощены с помощью автоматизированной системы.</w:t>
      </w:r>
    </w:p>
    <w:p w14:paraId="7A0BED36" w14:textId="36961A1B" w:rsidR="00AF7F3E" w:rsidRDefault="00AF7F3E" w:rsidP="00AF7F3E">
      <w:pPr>
        <w:rPr>
          <w:lang w:val="ru-RU"/>
        </w:rPr>
      </w:pPr>
      <w:r>
        <w:rPr>
          <w:lang w:val="ru-RU"/>
        </w:rPr>
        <w:t>Промежуточные данные формируются путём автоматического извлечения расписания с сайта колледжа и сохранением его в базе данных для последующей обработки.</w:t>
      </w:r>
    </w:p>
    <w:p w14:paraId="377458FF" w14:textId="2CC511F7" w:rsidR="00AF7F3E" w:rsidRDefault="00AF7F3E" w:rsidP="00AF7F3E">
      <w:pPr>
        <w:rPr>
          <w:lang w:val="ru-RU"/>
        </w:rPr>
      </w:pPr>
      <w:r>
        <w:rPr>
          <w:lang w:val="ru-RU"/>
        </w:rPr>
        <w:t xml:space="preserve">Итоговые данные формируются путём подсчёта отработанных часов за каждую дату по каждому предмету, подсчёта общего количества отработанных часов по каждому предмету, подсчёта оставшихся часов каждого предмета и экспорт отчёта в формат </w:t>
      </w:r>
      <w:r>
        <w:rPr>
          <w:lang w:val="en-US"/>
        </w:rPr>
        <w:t>Word</w:t>
      </w:r>
      <w:r w:rsidRPr="00AF7F3E">
        <w:rPr>
          <w:lang w:val="ru-RU"/>
        </w:rPr>
        <w:t>.</w:t>
      </w:r>
    </w:p>
    <w:p w14:paraId="1F4EFB10" w14:textId="4B58397A" w:rsidR="007C3BD2" w:rsidRDefault="007C3BD2" w:rsidP="00AF7F3E">
      <w:pPr>
        <w:rPr>
          <w:lang w:val="ru-RU"/>
        </w:rPr>
      </w:pPr>
      <w:r>
        <w:rPr>
          <w:lang w:val="ru-RU"/>
        </w:rPr>
        <w:t>Данное программное средство позволит минимизировать ошибки, увеличить скорость обработки и обеспечит удобный интерфейс для работы с большими объёмами данных.</w:t>
      </w:r>
    </w:p>
    <w:p w14:paraId="12A1D391" w14:textId="0BF77CCE" w:rsidR="00256EC8" w:rsidRPr="00AF7F3E" w:rsidRDefault="00256EC8" w:rsidP="00AF7F3E">
      <w:pPr>
        <w:rPr>
          <w:lang w:val="ru-RU"/>
        </w:rPr>
      </w:pPr>
      <w:r>
        <w:rPr>
          <w:lang w:val="ru-RU"/>
        </w:rPr>
        <w:t>Целевой аудиторией данной системы являются преподаватели учебных учреждений.</w:t>
      </w:r>
    </w:p>
    <w:p w14:paraId="37DF5FF7" w14:textId="7D8BC031" w:rsidR="000819C1" w:rsidRDefault="000819C1" w:rsidP="0072578B">
      <w:pPr>
        <w:pStyle w:val="2"/>
        <w:spacing w:before="560" w:after="560"/>
        <w:rPr>
          <w:lang w:val="ru-RU"/>
        </w:rPr>
      </w:pPr>
      <w:bookmarkStart w:id="27" w:name="_Toc196203058"/>
      <w:bookmarkStart w:id="28" w:name="_Toc196203078"/>
      <w:bookmarkStart w:id="29" w:name="_Toc196203359"/>
      <w:bookmarkStart w:id="30" w:name="_Toc196203427"/>
      <w:bookmarkStart w:id="31" w:name="_Toc196203453"/>
      <w:bookmarkStart w:id="32" w:name="_Toc196203848"/>
      <w:bookmarkStart w:id="33" w:name="_Toc196289810"/>
      <w:bookmarkStart w:id="34" w:name="_Toc196290020"/>
      <w:bookmarkStart w:id="35" w:name="_Toc196290209"/>
      <w:r>
        <w:rPr>
          <w:lang w:val="ru-RU"/>
        </w:rPr>
        <w:t>Постановка задачи</w:t>
      </w:r>
      <w:bookmarkEnd w:id="27"/>
      <w:bookmarkEnd w:id="28"/>
      <w:bookmarkEnd w:id="29"/>
      <w:bookmarkEnd w:id="30"/>
      <w:bookmarkEnd w:id="31"/>
      <w:bookmarkEnd w:id="32"/>
      <w:bookmarkEnd w:id="33"/>
      <w:bookmarkEnd w:id="34"/>
      <w:bookmarkEnd w:id="35"/>
    </w:p>
    <w:p w14:paraId="68E16E1A" w14:textId="77777777" w:rsidR="001B163D" w:rsidRPr="001B163D" w:rsidRDefault="001B163D" w:rsidP="001B163D">
      <w:pPr>
        <w:rPr>
          <w:lang w:eastAsia="ru-BY"/>
        </w:rPr>
      </w:pPr>
      <w:r w:rsidRPr="001B163D">
        <w:rPr>
          <w:lang w:eastAsia="ru-BY"/>
        </w:rPr>
        <w:t>На основе анализа бизнес-процессов и задач, связанных с учетом и анализом рабочего времени преподавателей, выделены следующие функции, которые подлежат автоматизации в разрабатываемой системе:</w:t>
      </w:r>
    </w:p>
    <w:p w14:paraId="15716588" w14:textId="6EE125AB" w:rsidR="001B163D" w:rsidRPr="001B163D" w:rsidRDefault="001B163D" w:rsidP="001B163D">
      <w:pPr>
        <w:pStyle w:val="ad"/>
        <w:numPr>
          <w:ilvl w:val="0"/>
          <w:numId w:val="40"/>
        </w:numPr>
        <w:rPr>
          <w:lang w:eastAsia="ru-BY"/>
        </w:rPr>
      </w:pPr>
      <w:r w:rsidRPr="001B163D">
        <w:rPr>
          <w:lang w:val="ru-RU" w:eastAsia="ru-BY"/>
        </w:rPr>
        <w:t>а</w:t>
      </w:r>
      <w:proofErr w:type="spellStart"/>
      <w:r w:rsidRPr="001B163D">
        <w:rPr>
          <w:lang w:eastAsia="ru-BY"/>
        </w:rPr>
        <w:t>вторизация</w:t>
      </w:r>
      <w:proofErr w:type="spellEnd"/>
      <w:r w:rsidRPr="001B163D">
        <w:rPr>
          <w:lang w:eastAsia="ru-BY"/>
        </w:rPr>
        <w:t xml:space="preserve"> и регистрация пользователей</w:t>
      </w:r>
      <w:r w:rsidRPr="001B163D">
        <w:rPr>
          <w:lang w:val="ru-RU" w:eastAsia="ru-BY"/>
        </w:rPr>
        <w:t>.</w:t>
      </w:r>
      <w:r>
        <w:rPr>
          <w:lang w:val="ru-RU" w:eastAsia="ru-BY"/>
        </w:rPr>
        <w:t xml:space="preserve"> </w:t>
      </w:r>
      <w:r w:rsidRPr="001B163D">
        <w:rPr>
          <w:lang w:eastAsia="ru-BY"/>
        </w:rPr>
        <w:t>Реализация надежного механизма для регистрации новых преподавателей с сохранением конфиденциальности их данных.</w:t>
      </w:r>
      <w:r>
        <w:rPr>
          <w:lang w:val="ru-RU" w:eastAsia="ru-BY"/>
        </w:rPr>
        <w:t xml:space="preserve"> </w:t>
      </w:r>
      <w:r w:rsidRPr="001B163D">
        <w:rPr>
          <w:lang w:eastAsia="ru-BY"/>
        </w:rPr>
        <w:t>Авторизация преподавателей с проверкой введенных учетных данных.</w:t>
      </w:r>
      <w:r>
        <w:rPr>
          <w:lang w:val="ru-RU" w:eastAsia="ru-BY"/>
        </w:rPr>
        <w:t xml:space="preserve"> </w:t>
      </w:r>
      <w:r w:rsidRPr="001B163D">
        <w:rPr>
          <w:lang w:eastAsia="ru-BY"/>
        </w:rPr>
        <w:t>Возможность изменения пароля для повышения безопасности учетной записи</w:t>
      </w:r>
      <w:r w:rsidRPr="00EB342E">
        <w:rPr>
          <w:lang w:val="ru-RU" w:eastAsia="ru-BY"/>
        </w:rPr>
        <w:t>;</w:t>
      </w:r>
    </w:p>
    <w:p w14:paraId="54B1918C" w14:textId="55BED4FF" w:rsidR="001B163D" w:rsidRPr="001B163D" w:rsidRDefault="001B163D" w:rsidP="001B163D">
      <w:pPr>
        <w:pStyle w:val="ad"/>
        <w:numPr>
          <w:ilvl w:val="0"/>
          <w:numId w:val="40"/>
        </w:numPr>
        <w:rPr>
          <w:lang w:eastAsia="ru-BY"/>
        </w:rPr>
      </w:pPr>
      <w:r w:rsidRPr="001B163D">
        <w:rPr>
          <w:lang w:val="ru-RU" w:eastAsia="ru-BY"/>
        </w:rPr>
        <w:t>и</w:t>
      </w:r>
      <w:proofErr w:type="spellStart"/>
      <w:r w:rsidRPr="001B163D">
        <w:rPr>
          <w:lang w:eastAsia="ru-BY"/>
        </w:rPr>
        <w:t>звлечение</w:t>
      </w:r>
      <w:proofErr w:type="spellEnd"/>
      <w:r w:rsidRPr="001B163D">
        <w:rPr>
          <w:lang w:eastAsia="ru-BY"/>
        </w:rPr>
        <w:t xml:space="preserve"> и управление расписанием</w:t>
      </w:r>
      <w:r>
        <w:rPr>
          <w:lang w:val="ru-RU" w:eastAsia="ru-BY"/>
        </w:rPr>
        <w:t xml:space="preserve">. </w:t>
      </w:r>
      <w:r w:rsidRPr="001B163D">
        <w:rPr>
          <w:lang w:eastAsia="ru-BY"/>
        </w:rPr>
        <w:t xml:space="preserve">Автоматический </w:t>
      </w:r>
      <w:proofErr w:type="spellStart"/>
      <w:r w:rsidRPr="001B163D">
        <w:rPr>
          <w:lang w:eastAsia="ru-BY"/>
        </w:rPr>
        <w:t>парсинг</w:t>
      </w:r>
      <w:proofErr w:type="spellEnd"/>
      <w:r w:rsidRPr="001B163D">
        <w:rPr>
          <w:lang w:eastAsia="ru-BY"/>
        </w:rPr>
        <w:t xml:space="preserve"> расписания преподавателей с официального сайта колледжа.</w:t>
      </w:r>
      <w:r>
        <w:rPr>
          <w:lang w:val="ru-RU" w:eastAsia="ru-BY"/>
        </w:rPr>
        <w:t xml:space="preserve"> </w:t>
      </w:r>
      <w:r w:rsidRPr="001B163D">
        <w:rPr>
          <w:lang w:eastAsia="ru-BY"/>
        </w:rPr>
        <w:t>Сохранение расписания в базе данных для анализа и последующего использования.</w:t>
      </w:r>
      <w:r>
        <w:rPr>
          <w:lang w:val="ru-RU" w:eastAsia="ru-BY"/>
        </w:rPr>
        <w:t xml:space="preserve"> </w:t>
      </w:r>
      <w:r w:rsidRPr="001B163D">
        <w:rPr>
          <w:lang w:eastAsia="ru-BY"/>
        </w:rPr>
        <w:lastRenderedPageBreak/>
        <w:t>Интерфейс для просмотра и редактирования расписания с удобной навигацией</w:t>
      </w:r>
      <w:r>
        <w:rPr>
          <w:lang w:val="en-US" w:eastAsia="ru-BY"/>
        </w:rPr>
        <w:t>;</w:t>
      </w:r>
    </w:p>
    <w:p w14:paraId="305632D8" w14:textId="7538BD66" w:rsidR="001B163D" w:rsidRPr="001B163D" w:rsidRDefault="001B163D" w:rsidP="00552556">
      <w:pPr>
        <w:pStyle w:val="ad"/>
        <w:numPr>
          <w:ilvl w:val="0"/>
          <w:numId w:val="40"/>
        </w:numPr>
        <w:rPr>
          <w:lang w:eastAsia="ru-BY"/>
        </w:rPr>
      </w:pPr>
      <w:r w:rsidRPr="001B163D">
        <w:rPr>
          <w:lang w:val="ru-RU" w:eastAsia="ru-BY"/>
        </w:rPr>
        <w:t>у</w:t>
      </w:r>
      <w:r w:rsidRPr="001B163D">
        <w:rPr>
          <w:lang w:eastAsia="ru-BY"/>
        </w:rPr>
        <w:t>чет и корректировка отработанных часов</w:t>
      </w:r>
      <w:r w:rsidRPr="001B163D">
        <w:rPr>
          <w:lang w:val="ru-RU" w:eastAsia="ru-BY"/>
        </w:rPr>
        <w:t xml:space="preserve">. </w:t>
      </w:r>
      <w:r w:rsidRPr="001B163D">
        <w:rPr>
          <w:lang w:eastAsia="ru-BY"/>
        </w:rPr>
        <w:t>Ввод данных о часах, отработанных преподавателями.</w:t>
      </w:r>
      <w:r w:rsidRPr="001B163D">
        <w:rPr>
          <w:lang w:val="ru-RU" w:eastAsia="ru-BY"/>
        </w:rPr>
        <w:t xml:space="preserve"> </w:t>
      </w:r>
      <w:r w:rsidRPr="001B163D">
        <w:rPr>
          <w:lang w:eastAsia="ru-BY"/>
        </w:rPr>
        <w:t>Возможность добавления, удаления и изменения введенной информации для обеспечения точности данных.</w:t>
      </w:r>
      <w:r>
        <w:rPr>
          <w:lang w:val="ru-RU" w:eastAsia="ru-BY"/>
        </w:rPr>
        <w:t xml:space="preserve"> </w:t>
      </w:r>
      <w:r w:rsidRPr="001B163D">
        <w:rPr>
          <w:lang w:eastAsia="ru-BY"/>
        </w:rPr>
        <w:t>Поддержка фильтрации данных по предмету, преподавателю и дате</w:t>
      </w:r>
      <w:r>
        <w:rPr>
          <w:lang w:val="en-US" w:eastAsia="ru-BY"/>
        </w:rPr>
        <w:t>;</w:t>
      </w:r>
    </w:p>
    <w:p w14:paraId="3904CF7A" w14:textId="5C8D1896" w:rsidR="001B163D" w:rsidRPr="001B163D" w:rsidRDefault="001B163D" w:rsidP="008A444B">
      <w:pPr>
        <w:pStyle w:val="ad"/>
        <w:numPr>
          <w:ilvl w:val="0"/>
          <w:numId w:val="40"/>
        </w:numPr>
        <w:rPr>
          <w:lang w:eastAsia="ru-BY"/>
        </w:rPr>
      </w:pPr>
      <w:r w:rsidRPr="001B163D">
        <w:rPr>
          <w:lang w:val="ru-RU" w:eastAsia="ru-BY"/>
        </w:rPr>
        <w:t>ф</w:t>
      </w:r>
      <w:proofErr w:type="spellStart"/>
      <w:r w:rsidRPr="001B163D">
        <w:rPr>
          <w:lang w:eastAsia="ru-BY"/>
        </w:rPr>
        <w:t>ормирование</w:t>
      </w:r>
      <w:proofErr w:type="spellEnd"/>
      <w:r w:rsidRPr="001B163D">
        <w:rPr>
          <w:lang w:eastAsia="ru-BY"/>
        </w:rPr>
        <w:t xml:space="preserve"> отчетов</w:t>
      </w:r>
      <w:r w:rsidRPr="001B163D">
        <w:rPr>
          <w:lang w:val="ru-RU" w:eastAsia="ru-BY"/>
        </w:rPr>
        <w:t xml:space="preserve">. </w:t>
      </w:r>
      <w:r w:rsidRPr="001B163D">
        <w:rPr>
          <w:lang w:eastAsia="ru-BY"/>
        </w:rPr>
        <w:t>Генерация отчетов об отработанных часах по каждому преподавателю за заданный период.</w:t>
      </w:r>
      <w:r w:rsidRPr="001B163D">
        <w:rPr>
          <w:lang w:val="ru-RU" w:eastAsia="ru-BY"/>
        </w:rPr>
        <w:t xml:space="preserve"> </w:t>
      </w:r>
      <w:r w:rsidRPr="001B163D">
        <w:rPr>
          <w:lang w:eastAsia="ru-BY"/>
        </w:rPr>
        <w:t>Экспорт отчетов в удобные форматы.</w:t>
      </w:r>
      <w:r w:rsidRPr="001B163D">
        <w:rPr>
          <w:lang w:val="ru-RU" w:eastAsia="ru-BY"/>
        </w:rPr>
        <w:t xml:space="preserve"> </w:t>
      </w:r>
      <w:r w:rsidRPr="001B163D">
        <w:rPr>
          <w:lang w:eastAsia="ru-BY"/>
        </w:rPr>
        <w:t>Расчет итоговых данных, таких как количество часов, отработанных по предметам</w:t>
      </w:r>
      <w:r w:rsidRPr="001B163D">
        <w:rPr>
          <w:lang w:val="ru-RU" w:eastAsia="ru-BY"/>
        </w:rPr>
        <w:t>;</w:t>
      </w:r>
    </w:p>
    <w:p w14:paraId="59A174F5" w14:textId="7E36365F" w:rsidR="001B163D" w:rsidRPr="001B163D" w:rsidRDefault="001B163D" w:rsidP="0048727B">
      <w:pPr>
        <w:pStyle w:val="ad"/>
        <w:numPr>
          <w:ilvl w:val="0"/>
          <w:numId w:val="40"/>
        </w:numPr>
        <w:rPr>
          <w:lang w:eastAsia="ru-BY"/>
        </w:rPr>
      </w:pPr>
      <w:r w:rsidRPr="001B163D">
        <w:rPr>
          <w:lang w:val="ru-RU" w:eastAsia="ru-BY"/>
        </w:rPr>
        <w:t>и</w:t>
      </w:r>
      <w:proofErr w:type="spellStart"/>
      <w:r w:rsidRPr="001B163D">
        <w:rPr>
          <w:lang w:eastAsia="ru-BY"/>
        </w:rPr>
        <w:t>нтерфейс</w:t>
      </w:r>
      <w:proofErr w:type="spellEnd"/>
      <w:r w:rsidRPr="001B163D">
        <w:rPr>
          <w:lang w:eastAsia="ru-BY"/>
        </w:rPr>
        <w:t xml:space="preserve"> и справочная система</w:t>
      </w:r>
      <w:r w:rsidRPr="001B163D">
        <w:rPr>
          <w:lang w:val="ru-RU" w:eastAsia="ru-BY"/>
        </w:rPr>
        <w:t xml:space="preserve">. </w:t>
      </w:r>
      <w:r w:rsidRPr="001B163D">
        <w:rPr>
          <w:lang w:eastAsia="ru-BY"/>
        </w:rPr>
        <w:t>Лаконичный и удобный интерфейс для взаимодействия с системой, включающий меню, кнопочные формы и панели инструментов.</w:t>
      </w:r>
      <w:r w:rsidRPr="001B163D">
        <w:rPr>
          <w:lang w:val="ru-RU" w:eastAsia="ru-BY"/>
        </w:rPr>
        <w:t xml:space="preserve"> </w:t>
      </w:r>
      <w:r w:rsidRPr="001B163D">
        <w:rPr>
          <w:lang w:eastAsia="ru-BY"/>
        </w:rPr>
        <w:t>Создание справочной системы для объяснения функционала программы и упрощения работы с системой.</w:t>
      </w:r>
    </w:p>
    <w:p w14:paraId="75590F29" w14:textId="1DC729E1" w:rsidR="000819C1" w:rsidRDefault="00CC347B" w:rsidP="000819C1">
      <w:pPr>
        <w:rPr>
          <w:lang w:val="ru-RU"/>
        </w:rPr>
      </w:pPr>
      <w:r>
        <w:t>На рынке существуют различные аналоги, обеспечивающие учет рабочего времени преподавателей</w:t>
      </w:r>
      <w:r>
        <w:rPr>
          <w:lang w:val="ru-RU"/>
        </w:rPr>
        <w:t xml:space="preserve">, например </w:t>
      </w:r>
      <w:r>
        <w:rPr>
          <w:lang w:val="en-US"/>
        </w:rPr>
        <w:t>Excel</w:t>
      </w:r>
      <w:r w:rsidRPr="00CC347B">
        <w:rPr>
          <w:lang w:val="ru-RU"/>
        </w:rPr>
        <w:t xml:space="preserve">, </w:t>
      </w:r>
      <w:r>
        <w:rPr>
          <w:lang w:val="en-US"/>
        </w:rPr>
        <w:t>Google</w:t>
      </w:r>
      <w:r w:rsidRPr="00CC347B">
        <w:rPr>
          <w:lang w:val="ru-RU"/>
        </w:rPr>
        <w:t xml:space="preserve"> </w:t>
      </w:r>
      <w:r>
        <w:rPr>
          <w:lang w:val="en-US"/>
        </w:rPr>
        <w:t>Sheets</w:t>
      </w:r>
      <w:r w:rsidRPr="00CC347B">
        <w:rPr>
          <w:lang w:val="ru-RU"/>
        </w:rPr>
        <w:t xml:space="preserve"> </w:t>
      </w:r>
      <w:r>
        <w:rPr>
          <w:lang w:val="ru-RU"/>
        </w:rPr>
        <w:t xml:space="preserve">или </w:t>
      </w:r>
      <w:r>
        <w:rPr>
          <w:lang w:val="en-US"/>
        </w:rPr>
        <w:t>CRM</w:t>
      </w:r>
      <w:r w:rsidRPr="00CC347B">
        <w:rPr>
          <w:lang w:val="ru-RU"/>
        </w:rPr>
        <w:t>-</w:t>
      </w:r>
      <w:r>
        <w:rPr>
          <w:lang w:val="ru-RU"/>
        </w:rPr>
        <w:t xml:space="preserve">системы </w:t>
      </w:r>
      <w:proofErr w:type="spellStart"/>
      <w:r>
        <w:rPr>
          <w:lang w:val="en-US"/>
        </w:rPr>
        <w:t>Bitrix</w:t>
      </w:r>
      <w:proofErr w:type="spellEnd"/>
      <w:r w:rsidRPr="00CC347B">
        <w:rPr>
          <w:lang w:val="ru-RU"/>
        </w:rPr>
        <w:t xml:space="preserve">24 </w:t>
      </w:r>
      <w:r>
        <w:rPr>
          <w:lang w:val="ru-RU"/>
        </w:rPr>
        <w:t xml:space="preserve">и </w:t>
      </w:r>
      <w:r>
        <w:rPr>
          <w:lang w:val="en-US"/>
        </w:rPr>
        <w:t>Asana</w:t>
      </w:r>
      <w:r w:rsidRPr="00CC347B">
        <w:rPr>
          <w:lang w:val="ru-RU"/>
        </w:rPr>
        <w:t xml:space="preserve">, </w:t>
      </w:r>
      <w:r>
        <w:rPr>
          <w:lang w:val="ru-RU"/>
        </w:rPr>
        <w:t>но ни один из перечисленных аналогов не соответствует требованиям ЧУО «Колледж бизнеса и права».</w:t>
      </w:r>
    </w:p>
    <w:p w14:paraId="7C9E51EF" w14:textId="06F79741" w:rsidR="00CC347B" w:rsidRPr="00CC347B" w:rsidRDefault="00CC347B" w:rsidP="000819C1">
      <w:pPr>
        <w:rPr>
          <w:lang w:val="ru-RU"/>
        </w:rPr>
      </w:pPr>
      <w:r>
        <w:rPr>
          <w:lang w:val="ru-RU"/>
        </w:rPr>
        <w:t xml:space="preserve">Предполагаемая система будет интегрирована с сайтом колледжа для автоматического извлечения расписания, чего не предполагают вышеуказанные системы. Система будет поддерживать подсчёт отработанных часов и экспорт их в </w:t>
      </w:r>
      <w:r>
        <w:rPr>
          <w:lang w:val="en-US"/>
        </w:rPr>
        <w:t>Word</w:t>
      </w:r>
      <w:r w:rsidRPr="00CC347B">
        <w:rPr>
          <w:lang w:val="ru-RU"/>
        </w:rPr>
        <w:t xml:space="preserve">. </w:t>
      </w:r>
      <w:r>
        <w:rPr>
          <w:lang w:val="ru-RU"/>
        </w:rPr>
        <w:t>Также в системе будет присутствовать функционал для редактирования и фильтрации данных. Система будет иметь интуитивно понятный интерфейс и встроенную справочную систему для упрощения работы с программным средством.</w:t>
      </w:r>
    </w:p>
    <w:p w14:paraId="20226E34" w14:textId="530999FE" w:rsidR="000819C1" w:rsidRDefault="000819C1" w:rsidP="007C3BD2">
      <w:pPr>
        <w:pStyle w:val="1"/>
        <w:spacing w:after="280"/>
        <w:rPr>
          <w:lang w:val="ru-RU"/>
        </w:rPr>
      </w:pPr>
      <w:bookmarkStart w:id="36" w:name="_Toc196203059"/>
      <w:bookmarkStart w:id="37" w:name="_Toc196203079"/>
      <w:bookmarkStart w:id="38" w:name="_Toc196203360"/>
      <w:bookmarkStart w:id="39" w:name="_Toc196203428"/>
      <w:bookmarkStart w:id="40" w:name="_Toc196203454"/>
      <w:bookmarkStart w:id="41" w:name="_Toc196203849"/>
      <w:bookmarkStart w:id="42" w:name="_Toc196289811"/>
      <w:bookmarkStart w:id="43" w:name="_Toc196290021"/>
      <w:bookmarkStart w:id="44" w:name="_Toc196290210"/>
      <w:r>
        <w:rPr>
          <w:lang w:val="ru-RU"/>
        </w:rPr>
        <w:lastRenderedPageBreak/>
        <w:t>Проектирование системы</w:t>
      </w:r>
      <w:bookmarkEnd w:id="36"/>
      <w:bookmarkEnd w:id="37"/>
      <w:bookmarkEnd w:id="38"/>
      <w:bookmarkEnd w:id="39"/>
      <w:bookmarkEnd w:id="40"/>
      <w:bookmarkEnd w:id="41"/>
      <w:bookmarkEnd w:id="42"/>
      <w:bookmarkEnd w:id="43"/>
      <w:bookmarkEnd w:id="44"/>
    </w:p>
    <w:p w14:paraId="326578E5" w14:textId="178E67C7" w:rsidR="000819C1" w:rsidRDefault="000819C1" w:rsidP="007C3BD2">
      <w:pPr>
        <w:pStyle w:val="2"/>
        <w:spacing w:after="560"/>
        <w:rPr>
          <w:lang w:val="ru-RU"/>
        </w:rPr>
      </w:pPr>
      <w:bookmarkStart w:id="45" w:name="_Toc196203060"/>
      <w:bookmarkStart w:id="46" w:name="_Toc196203080"/>
      <w:bookmarkStart w:id="47" w:name="_Toc196203361"/>
      <w:bookmarkStart w:id="48" w:name="_Toc196203429"/>
      <w:bookmarkStart w:id="49" w:name="_Toc196203455"/>
      <w:bookmarkStart w:id="50" w:name="_Toc196203850"/>
      <w:bookmarkStart w:id="51" w:name="_Toc196289812"/>
      <w:bookmarkStart w:id="52" w:name="_Toc196290022"/>
      <w:bookmarkStart w:id="53" w:name="_Toc196290211"/>
      <w:r>
        <w:rPr>
          <w:lang w:val="ru-RU"/>
        </w:rPr>
        <w:t>Требования к приложению</w:t>
      </w:r>
      <w:bookmarkEnd w:id="45"/>
      <w:bookmarkEnd w:id="46"/>
      <w:bookmarkEnd w:id="47"/>
      <w:bookmarkEnd w:id="48"/>
      <w:bookmarkEnd w:id="49"/>
      <w:bookmarkEnd w:id="50"/>
      <w:bookmarkEnd w:id="51"/>
      <w:bookmarkEnd w:id="52"/>
      <w:bookmarkEnd w:id="53"/>
    </w:p>
    <w:p w14:paraId="4D2FF111" w14:textId="492F1CE2" w:rsidR="000D7AC1" w:rsidRDefault="00683100" w:rsidP="000D7AC1">
      <w:pPr>
        <w:rPr>
          <w:lang w:val="ru-RU"/>
        </w:rPr>
      </w:pPr>
      <w:r>
        <w:rPr>
          <w:lang w:val="ru-RU"/>
        </w:rPr>
        <w:t>В разрабатываемой системе требуется реализовать шифрование паролей с помощью хеширования. Необходимо реализовать механизм авторизации с использованием уникальных учетом данных. Интерфейс должен быть лаконичным, без лишнего визуального шума. Все ключевые функции должны быть доступны за минимальное количество действий. Размеры текстовых полей должны быть ограничены для предотвращения ошибок или перегрузки системы.</w:t>
      </w:r>
    </w:p>
    <w:p w14:paraId="2F73EC1C" w14:textId="35056A88" w:rsidR="00683100" w:rsidRDefault="00683100" w:rsidP="000D7AC1">
      <w:pPr>
        <w:rPr>
          <w:lang w:val="ru-RU"/>
        </w:rPr>
      </w:pPr>
      <w:r>
        <w:rPr>
          <w:lang w:val="ru-RU"/>
        </w:rPr>
        <w:t xml:space="preserve">Элементы управления должны быть расположены логически, с разделением по функциональным блокам. Кнопки и текстовые поля должны быть достаточно крупными для удобного взаимодействия. Необходимо использовать шрифт </w:t>
      </w:r>
      <w:r>
        <w:rPr>
          <w:lang w:val="en-US"/>
        </w:rPr>
        <w:t>Arial</w:t>
      </w:r>
      <w:r w:rsidRPr="00683100">
        <w:rPr>
          <w:lang w:val="ru-RU"/>
        </w:rPr>
        <w:t xml:space="preserve"> </w:t>
      </w:r>
      <w:r>
        <w:rPr>
          <w:lang w:val="ru-RU"/>
        </w:rPr>
        <w:t>размером 16 пикселей. Цветовая палитра должна включать в себя преимущественно нейтральные тона (белый, темно-серый).</w:t>
      </w:r>
    </w:p>
    <w:p w14:paraId="2BD4A412" w14:textId="17797992" w:rsidR="00683100" w:rsidRPr="0005760B" w:rsidRDefault="00683100" w:rsidP="000D7AC1">
      <w:pPr>
        <w:rPr>
          <w:lang w:val="ru-RU"/>
        </w:rPr>
      </w:pPr>
      <w:r>
        <w:rPr>
          <w:lang w:val="ru-RU"/>
        </w:rPr>
        <w:t xml:space="preserve">Для использования приложения требуется </w:t>
      </w:r>
      <w:r w:rsidR="0005760B">
        <w:rPr>
          <w:lang w:val="ru-RU"/>
        </w:rPr>
        <w:t xml:space="preserve">операционная система </w:t>
      </w:r>
      <w:r w:rsidR="0005760B">
        <w:rPr>
          <w:lang w:val="en-US"/>
        </w:rPr>
        <w:t>Windows</w:t>
      </w:r>
      <w:r w:rsidR="0005760B" w:rsidRPr="0005760B">
        <w:rPr>
          <w:lang w:val="ru-RU"/>
        </w:rPr>
        <w:t xml:space="preserve"> 11, </w:t>
      </w:r>
      <w:r w:rsidR="0005760B">
        <w:rPr>
          <w:lang w:val="ru-RU"/>
        </w:rPr>
        <w:t xml:space="preserve">объёмом памяти минимум 2 ГБ. Необходим доступ к интернету, а также установленная платформа </w:t>
      </w:r>
      <w:r w:rsidR="0005760B" w:rsidRPr="0005760B">
        <w:rPr>
          <w:lang w:val="ru-RU"/>
        </w:rPr>
        <w:t>.</w:t>
      </w:r>
      <w:r w:rsidR="0005760B">
        <w:rPr>
          <w:lang w:val="en-US"/>
        </w:rPr>
        <w:t>NET</w:t>
      </w:r>
      <w:r w:rsidR="0005760B" w:rsidRPr="0005760B">
        <w:rPr>
          <w:lang w:val="ru-RU"/>
        </w:rPr>
        <w:t xml:space="preserve"> </w:t>
      </w:r>
      <w:r w:rsidR="0005760B">
        <w:rPr>
          <w:lang w:val="en-US"/>
        </w:rPr>
        <w:t>Framework</w:t>
      </w:r>
      <w:r w:rsidR="0005760B" w:rsidRPr="0005760B">
        <w:rPr>
          <w:lang w:val="ru-RU"/>
        </w:rPr>
        <w:t xml:space="preserve"> </w:t>
      </w:r>
      <w:r w:rsidR="0005760B">
        <w:rPr>
          <w:lang w:val="ru-RU"/>
        </w:rPr>
        <w:t>версии 4.8 или выше.</w:t>
      </w:r>
    </w:p>
    <w:p w14:paraId="46A8BC88" w14:textId="6F43E22A" w:rsidR="000819C1" w:rsidRDefault="000819C1" w:rsidP="007C3BD2">
      <w:pPr>
        <w:pStyle w:val="2"/>
        <w:spacing w:before="560" w:after="560"/>
        <w:rPr>
          <w:lang w:val="ru-RU"/>
        </w:rPr>
      </w:pPr>
      <w:bookmarkStart w:id="54" w:name="_Toc196203061"/>
      <w:bookmarkStart w:id="55" w:name="_Toc196203081"/>
      <w:bookmarkStart w:id="56" w:name="_Toc196203362"/>
      <w:bookmarkStart w:id="57" w:name="_Toc196203430"/>
      <w:bookmarkStart w:id="58" w:name="_Toc196203456"/>
      <w:bookmarkStart w:id="59" w:name="_Toc196203851"/>
      <w:bookmarkStart w:id="60" w:name="_Toc196289813"/>
      <w:bookmarkStart w:id="61" w:name="_Toc196290023"/>
      <w:bookmarkStart w:id="62" w:name="_Toc196290212"/>
      <w:r>
        <w:rPr>
          <w:lang w:val="ru-RU"/>
        </w:rPr>
        <w:t>Проектирование задачи</w:t>
      </w:r>
      <w:bookmarkEnd w:id="54"/>
      <w:bookmarkEnd w:id="55"/>
      <w:bookmarkEnd w:id="56"/>
      <w:bookmarkEnd w:id="57"/>
      <w:bookmarkEnd w:id="58"/>
      <w:bookmarkEnd w:id="59"/>
      <w:bookmarkEnd w:id="60"/>
      <w:bookmarkEnd w:id="61"/>
      <w:bookmarkEnd w:id="62"/>
    </w:p>
    <w:p w14:paraId="2B947993" w14:textId="7A08B917" w:rsidR="004370DD" w:rsidRDefault="00B30621" w:rsidP="00ED5E61">
      <w:pPr>
        <w:rPr>
          <w:lang w:val="ru-RU"/>
        </w:rPr>
      </w:pPr>
      <w:r>
        <w:rPr>
          <w:lang w:val="ru-RU"/>
        </w:rPr>
        <w:t xml:space="preserve">Для отражения предметной области была спроектирована </w:t>
      </w:r>
      <w:r>
        <w:rPr>
          <w:lang w:val="en-US"/>
        </w:rPr>
        <w:t>ER</w:t>
      </w:r>
      <w:r w:rsidRPr="00B30621">
        <w:rPr>
          <w:lang w:val="ru-RU"/>
        </w:rPr>
        <w:t>-</w:t>
      </w:r>
      <w:r>
        <w:rPr>
          <w:lang w:val="ru-RU"/>
        </w:rPr>
        <w:t>диаграмма, которая описывает ключевые сущности и их взаимосвязи.</w:t>
      </w:r>
    </w:p>
    <w:p w14:paraId="6F8E805F" w14:textId="77777777" w:rsidR="004370DD" w:rsidRDefault="004370DD" w:rsidP="004370DD">
      <w:pPr>
        <w:rPr>
          <w:lang w:val="ru-RU"/>
        </w:rPr>
      </w:pPr>
      <w:r>
        <w:rPr>
          <w:lang w:val="ru-RU"/>
        </w:rPr>
        <w:t>Основные сущности системы:</w:t>
      </w:r>
    </w:p>
    <w:p w14:paraId="48DF9EF8" w14:textId="77777777" w:rsidR="004370DD" w:rsidRDefault="004370DD" w:rsidP="004370DD">
      <w:pPr>
        <w:pStyle w:val="ad"/>
        <w:numPr>
          <w:ilvl w:val="0"/>
          <w:numId w:val="41"/>
        </w:numPr>
        <w:rPr>
          <w:lang w:val="ru-RU"/>
        </w:rPr>
      </w:pPr>
      <w:r>
        <w:rPr>
          <w:lang w:val="ru-RU"/>
        </w:rPr>
        <w:t>преподаватели</w:t>
      </w:r>
      <w:r>
        <w:rPr>
          <w:lang w:val="en-US"/>
        </w:rPr>
        <w:t>;</w:t>
      </w:r>
    </w:p>
    <w:p w14:paraId="45E25DA5" w14:textId="77777777" w:rsidR="004370DD" w:rsidRDefault="004370DD" w:rsidP="004370DD">
      <w:pPr>
        <w:pStyle w:val="ad"/>
        <w:numPr>
          <w:ilvl w:val="0"/>
          <w:numId w:val="41"/>
        </w:numPr>
        <w:rPr>
          <w:lang w:val="ru-RU"/>
        </w:rPr>
      </w:pPr>
      <w:r>
        <w:rPr>
          <w:lang w:val="ru-RU"/>
        </w:rPr>
        <w:t>предметы</w:t>
      </w:r>
      <w:r>
        <w:rPr>
          <w:lang w:val="en-US"/>
        </w:rPr>
        <w:t>;</w:t>
      </w:r>
    </w:p>
    <w:p w14:paraId="182F5CB5" w14:textId="77777777" w:rsidR="004370DD" w:rsidRDefault="004370DD" w:rsidP="004370DD">
      <w:pPr>
        <w:pStyle w:val="ad"/>
        <w:numPr>
          <w:ilvl w:val="0"/>
          <w:numId w:val="41"/>
        </w:numPr>
        <w:rPr>
          <w:lang w:val="ru-RU"/>
        </w:rPr>
      </w:pPr>
      <w:r>
        <w:rPr>
          <w:lang w:val="ru-RU"/>
        </w:rPr>
        <w:t>проведённые часы.</w:t>
      </w:r>
    </w:p>
    <w:p w14:paraId="6C045674" w14:textId="77777777" w:rsidR="004370DD" w:rsidRDefault="004370DD" w:rsidP="004370DD">
      <w:pPr>
        <w:rPr>
          <w:lang w:val="ru-RU"/>
        </w:rPr>
      </w:pPr>
      <w:r>
        <w:rPr>
          <w:lang w:val="ru-RU"/>
        </w:rPr>
        <w:t>Сущность «Преподаватель» имеет атрибуты «Логин», «Зашифрованный пароль» и «Ссылка» для извлечения расписания с сайта колледжа.</w:t>
      </w:r>
    </w:p>
    <w:p w14:paraId="7D75A403" w14:textId="77777777" w:rsidR="004370DD" w:rsidRPr="00B30621" w:rsidRDefault="004370DD" w:rsidP="004370DD">
      <w:pPr>
        <w:rPr>
          <w:lang w:val="ru-RU"/>
        </w:rPr>
      </w:pPr>
      <w:r>
        <w:rPr>
          <w:lang w:val="ru-RU"/>
        </w:rPr>
        <w:t>Сущность «Предмет» имеет атрибуты «Название», «Имя преподавателя» и «Общее количество часов».</w:t>
      </w:r>
    </w:p>
    <w:p w14:paraId="2521FB4E" w14:textId="77777777" w:rsidR="004370DD" w:rsidRDefault="004370DD" w:rsidP="004370DD">
      <w:pPr>
        <w:rPr>
          <w:lang w:val="ru-RU"/>
        </w:rPr>
      </w:pPr>
      <w:r>
        <w:rPr>
          <w:lang w:val="ru-RU"/>
        </w:rPr>
        <w:t>Сущность «Проведённый час» имеет атрибуты «Название предмета», «Дата» и «Имя преподавателя».</w:t>
      </w:r>
    </w:p>
    <w:p w14:paraId="3BB1AC81" w14:textId="197BEBB9" w:rsidR="004370DD" w:rsidRDefault="004370DD" w:rsidP="004370DD">
      <w:pPr>
        <w:rPr>
          <w:lang w:val="ru-RU"/>
        </w:rPr>
      </w:pPr>
      <w:r>
        <w:rPr>
          <w:lang w:val="ru-RU"/>
        </w:rPr>
        <w:t>Связи между преподавателем и проведёнными часами, а также между предметом и проведёнными часами позволяет преподавателю проводить по несколько предметов в один день.</w:t>
      </w:r>
    </w:p>
    <w:p w14:paraId="1A484ADD" w14:textId="490DA58A" w:rsidR="00ED5E61" w:rsidRDefault="00B30621" w:rsidP="00ED5E61">
      <w:pPr>
        <w:rPr>
          <w:lang w:val="ru-RU"/>
        </w:rPr>
      </w:pPr>
      <w:r>
        <w:rPr>
          <w:lang w:val="ru-RU"/>
        </w:rPr>
        <w:t>Диаграмма сущность-связь представлена на рисунке 2.1.</w:t>
      </w:r>
    </w:p>
    <w:p w14:paraId="5B264270" w14:textId="0A272485" w:rsidR="00B30621" w:rsidRDefault="00B30621" w:rsidP="00B30621">
      <w:pPr>
        <w:pStyle w:val="a7"/>
        <w:rPr>
          <w:lang w:val="ru-RU"/>
        </w:rPr>
      </w:pPr>
      <w:r>
        <w:rPr>
          <w:noProof/>
          <w:lang w:val="ru-RU"/>
        </w:rPr>
        <w:lastRenderedPageBreak/>
        <w:drawing>
          <wp:inline distT="0" distB="0" distL="0" distR="0" wp14:anchorId="2533DB84" wp14:editId="0692D2E3">
            <wp:extent cx="5940425" cy="112966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a:extLst>
                        <a:ext uri="{28A0092B-C50C-407E-A947-70E740481C1C}">
                          <a14:useLocalDpi xmlns:a14="http://schemas.microsoft.com/office/drawing/2010/main" val="0"/>
                        </a:ext>
                      </a:extLst>
                    </a:blip>
                    <a:stretch>
                      <a:fillRect/>
                    </a:stretch>
                  </pic:blipFill>
                  <pic:spPr>
                    <a:xfrm>
                      <a:off x="0" y="0"/>
                      <a:ext cx="5940425" cy="1129665"/>
                    </a:xfrm>
                    <a:prstGeom prst="rect">
                      <a:avLst/>
                    </a:prstGeom>
                  </pic:spPr>
                </pic:pic>
              </a:graphicData>
            </a:graphic>
          </wp:inline>
        </w:drawing>
      </w:r>
    </w:p>
    <w:p w14:paraId="1AB0B26C" w14:textId="167AF686" w:rsidR="00B30621" w:rsidRDefault="00B30621" w:rsidP="00B30621">
      <w:pPr>
        <w:pStyle w:val="a7"/>
        <w:rPr>
          <w:lang w:val="ru-RU"/>
        </w:rPr>
      </w:pPr>
      <w:r>
        <w:rPr>
          <w:lang w:val="ru-RU"/>
        </w:rPr>
        <w:t>Рисунок 2.1 – Диаграмма сущность-связь</w:t>
      </w:r>
    </w:p>
    <w:p w14:paraId="4D749764" w14:textId="46779AF4" w:rsidR="00AF2CD9" w:rsidRDefault="00AF2CD9" w:rsidP="00C1440B">
      <w:pPr>
        <w:rPr>
          <w:lang w:val="ru-RU"/>
        </w:rPr>
      </w:pPr>
      <w:r>
        <w:rPr>
          <w:lang w:val="ru-RU"/>
        </w:rPr>
        <w:t>Разрабатываемая система будет представлять возможность пользователю выполнять следующие действия:</w:t>
      </w:r>
      <w:r w:rsidR="00E92725">
        <w:rPr>
          <w:lang w:val="ru-RU"/>
        </w:rPr>
        <w:t xml:space="preserve"> </w:t>
      </w:r>
    </w:p>
    <w:p w14:paraId="2B91F0D7" w14:textId="309C6BA9" w:rsidR="00AF2CD9" w:rsidRDefault="00A23BA0" w:rsidP="00AF2CD9">
      <w:pPr>
        <w:pStyle w:val="ad"/>
        <w:numPr>
          <w:ilvl w:val="0"/>
          <w:numId w:val="41"/>
        </w:numPr>
        <w:rPr>
          <w:lang w:val="ru-RU"/>
        </w:rPr>
      </w:pPr>
      <w:r>
        <w:rPr>
          <w:lang w:val="ru-RU"/>
        </w:rPr>
        <w:t>авторизоваться</w:t>
      </w:r>
      <w:r>
        <w:rPr>
          <w:lang w:val="en-US"/>
        </w:rPr>
        <w:t>;</w:t>
      </w:r>
    </w:p>
    <w:p w14:paraId="7BDAEF02" w14:textId="7487D74C" w:rsidR="00A23BA0" w:rsidRDefault="00A23BA0" w:rsidP="00AF2CD9">
      <w:pPr>
        <w:pStyle w:val="ad"/>
        <w:numPr>
          <w:ilvl w:val="0"/>
          <w:numId w:val="41"/>
        </w:numPr>
        <w:rPr>
          <w:lang w:val="ru-RU"/>
        </w:rPr>
      </w:pPr>
      <w:r>
        <w:rPr>
          <w:lang w:val="ru-RU"/>
        </w:rPr>
        <w:t>зарегистрироваться</w:t>
      </w:r>
      <w:r>
        <w:rPr>
          <w:lang w:val="en-US"/>
        </w:rPr>
        <w:t>;</w:t>
      </w:r>
    </w:p>
    <w:p w14:paraId="1A5B6890" w14:textId="50DA81EE" w:rsidR="00A23BA0" w:rsidRDefault="00A23BA0" w:rsidP="00AF2CD9">
      <w:pPr>
        <w:pStyle w:val="ad"/>
        <w:numPr>
          <w:ilvl w:val="0"/>
          <w:numId w:val="41"/>
        </w:numPr>
        <w:rPr>
          <w:lang w:val="ru-RU"/>
        </w:rPr>
      </w:pPr>
      <w:r>
        <w:rPr>
          <w:lang w:val="ru-RU"/>
        </w:rPr>
        <w:t>автоматически извлечь расписание с сайта колледжа</w:t>
      </w:r>
      <w:r w:rsidRPr="00A23BA0">
        <w:rPr>
          <w:lang w:val="ru-RU"/>
        </w:rPr>
        <w:t>;</w:t>
      </w:r>
    </w:p>
    <w:p w14:paraId="69B756CF" w14:textId="0853FA2C" w:rsidR="00A23BA0" w:rsidRDefault="00A23BA0" w:rsidP="00AF2CD9">
      <w:pPr>
        <w:pStyle w:val="ad"/>
        <w:numPr>
          <w:ilvl w:val="0"/>
          <w:numId w:val="41"/>
        </w:numPr>
        <w:rPr>
          <w:lang w:val="ru-RU"/>
        </w:rPr>
      </w:pPr>
      <w:r>
        <w:rPr>
          <w:lang w:val="ru-RU"/>
        </w:rPr>
        <w:t>сохранить извлечённую информацию в файл</w:t>
      </w:r>
      <w:r w:rsidRPr="00A23BA0">
        <w:rPr>
          <w:lang w:val="ru-RU"/>
        </w:rPr>
        <w:t>;</w:t>
      </w:r>
    </w:p>
    <w:p w14:paraId="5D458F3A" w14:textId="219248D1" w:rsidR="00A23BA0" w:rsidRDefault="00A23BA0" w:rsidP="00A23BA0">
      <w:pPr>
        <w:pStyle w:val="ad"/>
        <w:numPr>
          <w:ilvl w:val="0"/>
          <w:numId w:val="41"/>
        </w:numPr>
        <w:rPr>
          <w:lang w:val="ru-RU"/>
        </w:rPr>
      </w:pPr>
      <w:r>
        <w:rPr>
          <w:lang w:val="ru-RU"/>
        </w:rPr>
        <w:t xml:space="preserve">сохранить извлечённую информацию в </w:t>
      </w:r>
      <w:r>
        <w:rPr>
          <w:lang w:val="ru-RU"/>
        </w:rPr>
        <w:t>базу данных</w:t>
      </w:r>
      <w:r w:rsidRPr="00A23BA0">
        <w:rPr>
          <w:lang w:val="ru-RU"/>
        </w:rPr>
        <w:t>;</w:t>
      </w:r>
    </w:p>
    <w:p w14:paraId="18B11A2A" w14:textId="343CB12F" w:rsidR="00A23BA0" w:rsidRPr="00A23BA0" w:rsidRDefault="00A23BA0" w:rsidP="00AF2CD9">
      <w:pPr>
        <w:pStyle w:val="ad"/>
        <w:numPr>
          <w:ilvl w:val="0"/>
          <w:numId w:val="41"/>
        </w:numPr>
        <w:rPr>
          <w:lang w:val="ru-RU"/>
        </w:rPr>
      </w:pPr>
      <w:r>
        <w:rPr>
          <w:lang w:val="ru-RU"/>
        </w:rPr>
        <w:t xml:space="preserve">просмотреть расписание (посредством нажатия на кнопки </w:t>
      </w:r>
      <w:proofErr w:type="gramStart"/>
      <w:r w:rsidRPr="00A23BA0">
        <w:rPr>
          <w:lang w:val="ru-RU"/>
        </w:rPr>
        <w:t xml:space="preserve">&lt; </w:t>
      </w:r>
      <w:r>
        <w:rPr>
          <w:lang w:val="ru-RU"/>
        </w:rPr>
        <w:t>и</w:t>
      </w:r>
      <w:proofErr w:type="gramEnd"/>
      <w:r>
        <w:rPr>
          <w:lang w:val="ru-RU"/>
        </w:rPr>
        <w:t xml:space="preserve"> </w:t>
      </w:r>
      <w:r w:rsidRPr="00A23BA0">
        <w:rPr>
          <w:lang w:val="ru-RU"/>
        </w:rPr>
        <w:t>&gt;</w:t>
      </w:r>
      <w:r>
        <w:rPr>
          <w:lang w:val="ru-RU"/>
        </w:rPr>
        <w:t>)</w:t>
      </w:r>
      <w:r w:rsidRPr="00A23BA0">
        <w:rPr>
          <w:lang w:val="ru-RU"/>
        </w:rPr>
        <w:t>;</w:t>
      </w:r>
    </w:p>
    <w:p w14:paraId="17661AEA" w14:textId="16E8695D" w:rsidR="00A23BA0" w:rsidRDefault="00A23BA0" w:rsidP="00AF2CD9">
      <w:pPr>
        <w:pStyle w:val="ad"/>
        <w:numPr>
          <w:ilvl w:val="0"/>
          <w:numId w:val="41"/>
        </w:numPr>
        <w:rPr>
          <w:lang w:val="ru-RU"/>
        </w:rPr>
      </w:pPr>
      <w:r>
        <w:rPr>
          <w:lang w:val="ru-RU"/>
        </w:rPr>
        <w:t>изменить пароль</w:t>
      </w:r>
      <w:r>
        <w:rPr>
          <w:lang w:val="en-US"/>
        </w:rPr>
        <w:t>;</w:t>
      </w:r>
    </w:p>
    <w:p w14:paraId="6D1EE375" w14:textId="23A68BB7" w:rsidR="00A23BA0" w:rsidRDefault="00A23BA0" w:rsidP="00AF2CD9">
      <w:pPr>
        <w:pStyle w:val="ad"/>
        <w:numPr>
          <w:ilvl w:val="0"/>
          <w:numId w:val="41"/>
        </w:numPr>
        <w:rPr>
          <w:lang w:val="ru-RU"/>
        </w:rPr>
      </w:pPr>
      <w:r>
        <w:rPr>
          <w:lang w:val="ru-RU"/>
        </w:rPr>
        <w:t xml:space="preserve">изменить ссылку для </w:t>
      </w:r>
      <w:proofErr w:type="spellStart"/>
      <w:r>
        <w:rPr>
          <w:lang w:val="ru-RU"/>
        </w:rPr>
        <w:t>парсинга</w:t>
      </w:r>
      <w:proofErr w:type="spellEnd"/>
      <w:r>
        <w:rPr>
          <w:lang w:val="ru-RU"/>
        </w:rPr>
        <w:t xml:space="preserve"> расписания</w:t>
      </w:r>
      <w:r w:rsidRPr="00A23BA0">
        <w:rPr>
          <w:lang w:val="ru-RU"/>
        </w:rPr>
        <w:t>;</w:t>
      </w:r>
    </w:p>
    <w:p w14:paraId="474AA5ED" w14:textId="521F3254" w:rsidR="00A23BA0" w:rsidRDefault="00A23BA0" w:rsidP="00AF2CD9">
      <w:pPr>
        <w:pStyle w:val="ad"/>
        <w:numPr>
          <w:ilvl w:val="0"/>
          <w:numId w:val="41"/>
        </w:numPr>
        <w:rPr>
          <w:lang w:val="ru-RU"/>
        </w:rPr>
      </w:pPr>
      <w:r>
        <w:rPr>
          <w:lang w:val="ru-RU"/>
        </w:rPr>
        <w:t>сформировать месячный отчёт по отработанным часам, включая подсчёт отработанных часов за каждую дату</w:t>
      </w:r>
      <w:r w:rsidRPr="00A23BA0">
        <w:rPr>
          <w:lang w:val="ru-RU"/>
        </w:rPr>
        <w:t>;</w:t>
      </w:r>
    </w:p>
    <w:p w14:paraId="11DAA00D" w14:textId="6D493156" w:rsidR="00A23BA0" w:rsidRPr="00A23BA0" w:rsidRDefault="00A23BA0" w:rsidP="00AF2CD9">
      <w:pPr>
        <w:pStyle w:val="ad"/>
        <w:numPr>
          <w:ilvl w:val="0"/>
          <w:numId w:val="41"/>
        </w:numPr>
        <w:rPr>
          <w:lang w:val="ru-RU"/>
        </w:rPr>
      </w:pPr>
      <w:r>
        <w:rPr>
          <w:lang w:val="ru-RU"/>
        </w:rPr>
        <w:t xml:space="preserve">экспорт отчёта в </w:t>
      </w:r>
      <w:r>
        <w:rPr>
          <w:lang w:val="en-US"/>
        </w:rPr>
        <w:t>Word;</w:t>
      </w:r>
    </w:p>
    <w:p w14:paraId="2BF69972" w14:textId="526DB4E8" w:rsidR="00A23BA0" w:rsidRDefault="00A23BA0" w:rsidP="00AF2CD9">
      <w:pPr>
        <w:pStyle w:val="ad"/>
        <w:numPr>
          <w:ilvl w:val="0"/>
          <w:numId w:val="41"/>
        </w:numPr>
        <w:rPr>
          <w:lang w:val="ru-RU"/>
        </w:rPr>
      </w:pPr>
      <w:r>
        <w:rPr>
          <w:lang w:val="ru-RU"/>
        </w:rPr>
        <w:t>добавить информацию об отработанных часах</w:t>
      </w:r>
      <w:r w:rsidRPr="00A23BA0">
        <w:rPr>
          <w:lang w:val="ru-RU"/>
        </w:rPr>
        <w:t>;</w:t>
      </w:r>
    </w:p>
    <w:p w14:paraId="057C4387" w14:textId="6A7CD72A" w:rsidR="00A23BA0" w:rsidRDefault="00A23BA0" w:rsidP="00A23BA0">
      <w:pPr>
        <w:pStyle w:val="ad"/>
        <w:numPr>
          <w:ilvl w:val="0"/>
          <w:numId w:val="41"/>
        </w:numPr>
        <w:rPr>
          <w:lang w:val="ru-RU"/>
        </w:rPr>
      </w:pPr>
      <w:r>
        <w:rPr>
          <w:lang w:val="ru-RU"/>
        </w:rPr>
        <w:t>удалить</w:t>
      </w:r>
      <w:r>
        <w:rPr>
          <w:lang w:val="ru-RU"/>
        </w:rPr>
        <w:t xml:space="preserve"> информацию об отработанных часах</w:t>
      </w:r>
      <w:r w:rsidRPr="00A23BA0">
        <w:rPr>
          <w:lang w:val="ru-RU"/>
        </w:rPr>
        <w:t>;</w:t>
      </w:r>
    </w:p>
    <w:p w14:paraId="52575F44" w14:textId="55DB7ECF" w:rsidR="00A23BA0" w:rsidRDefault="00A23BA0" w:rsidP="00A23BA0">
      <w:pPr>
        <w:pStyle w:val="ad"/>
        <w:numPr>
          <w:ilvl w:val="0"/>
          <w:numId w:val="41"/>
        </w:numPr>
        <w:rPr>
          <w:lang w:val="ru-RU"/>
        </w:rPr>
      </w:pPr>
      <w:r>
        <w:rPr>
          <w:lang w:val="ru-RU"/>
        </w:rPr>
        <w:t>изменить</w:t>
      </w:r>
      <w:r>
        <w:rPr>
          <w:lang w:val="ru-RU"/>
        </w:rPr>
        <w:t xml:space="preserve"> информацию об отработанных часах</w:t>
      </w:r>
      <w:r w:rsidRPr="00A23BA0">
        <w:rPr>
          <w:lang w:val="ru-RU"/>
        </w:rPr>
        <w:t>;</w:t>
      </w:r>
    </w:p>
    <w:p w14:paraId="55C2117B" w14:textId="05C8CADB" w:rsidR="00A23BA0" w:rsidRDefault="000B28A7" w:rsidP="00AF2CD9">
      <w:pPr>
        <w:pStyle w:val="ad"/>
        <w:numPr>
          <w:ilvl w:val="0"/>
          <w:numId w:val="41"/>
        </w:numPr>
        <w:rPr>
          <w:lang w:val="ru-RU"/>
        </w:rPr>
      </w:pPr>
      <w:r>
        <w:rPr>
          <w:lang w:val="ru-RU"/>
        </w:rPr>
        <w:t>отфильтровать данные об отработанных часах по предмету, дате и группе</w:t>
      </w:r>
      <w:r w:rsidRPr="000B28A7">
        <w:rPr>
          <w:lang w:val="ru-RU"/>
        </w:rPr>
        <w:t>;</w:t>
      </w:r>
    </w:p>
    <w:p w14:paraId="031ADD4C" w14:textId="01689ADF" w:rsidR="000B28A7" w:rsidRDefault="000B28A7" w:rsidP="00AF2CD9">
      <w:pPr>
        <w:pStyle w:val="ad"/>
        <w:numPr>
          <w:ilvl w:val="0"/>
          <w:numId w:val="41"/>
        </w:numPr>
        <w:rPr>
          <w:lang w:val="ru-RU"/>
        </w:rPr>
      </w:pPr>
      <w:r>
        <w:rPr>
          <w:lang w:val="ru-RU"/>
        </w:rPr>
        <w:t>просмотреть справку.</w:t>
      </w:r>
    </w:p>
    <w:p w14:paraId="69B3812C" w14:textId="66A1EFE3" w:rsidR="00C003C0" w:rsidRPr="00AF2CD9" w:rsidRDefault="00C003C0" w:rsidP="00C003C0">
      <w:pPr>
        <w:rPr>
          <w:lang w:val="ru-RU"/>
        </w:rPr>
      </w:pPr>
      <w:r>
        <w:rPr>
          <w:lang w:val="ru-RU"/>
        </w:rPr>
        <w:t>Подробное описание данных функций представлено на диаграмме вариантов использования, представленной в графической части на листе 1.</w:t>
      </w:r>
      <w:r w:rsidR="00E92725">
        <w:rPr>
          <w:lang w:val="ru-RU"/>
        </w:rPr>
        <w:t xml:space="preserve"> </w:t>
      </w:r>
      <w:r w:rsidR="00E92725" w:rsidRPr="00E92725">
        <w:rPr>
          <w:highlight w:val="yellow"/>
          <w:lang w:val="ru-RU"/>
        </w:rPr>
        <w:t>Остальные диаграммы сюда же</w:t>
      </w:r>
    </w:p>
    <w:p w14:paraId="7DCC9DEE" w14:textId="626CBF73" w:rsidR="000819C1" w:rsidRDefault="000819C1" w:rsidP="00ED5E61">
      <w:pPr>
        <w:pStyle w:val="2"/>
        <w:spacing w:before="560" w:after="560"/>
        <w:rPr>
          <w:lang w:val="ru-RU"/>
        </w:rPr>
      </w:pPr>
      <w:bookmarkStart w:id="63" w:name="_Toc196203062"/>
      <w:bookmarkStart w:id="64" w:name="_Toc196203082"/>
      <w:bookmarkStart w:id="65" w:name="_Toc196203363"/>
      <w:bookmarkStart w:id="66" w:name="_Toc196203431"/>
      <w:bookmarkStart w:id="67" w:name="_Toc196203457"/>
      <w:bookmarkStart w:id="68" w:name="_Toc196203852"/>
      <w:bookmarkStart w:id="69" w:name="_Toc196289814"/>
      <w:bookmarkStart w:id="70" w:name="_Toc196290024"/>
      <w:bookmarkStart w:id="71" w:name="_Toc196290213"/>
      <w:r>
        <w:rPr>
          <w:lang w:val="ru-RU"/>
        </w:rPr>
        <w:t>Концептуальный прототип</w:t>
      </w:r>
      <w:bookmarkEnd w:id="63"/>
      <w:bookmarkEnd w:id="64"/>
      <w:bookmarkEnd w:id="65"/>
      <w:bookmarkEnd w:id="66"/>
      <w:bookmarkEnd w:id="67"/>
      <w:bookmarkEnd w:id="68"/>
      <w:bookmarkEnd w:id="69"/>
      <w:bookmarkEnd w:id="70"/>
      <w:bookmarkEnd w:id="71"/>
    </w:p>
    <w:p w14:paraId="00F97D57" w14:textId="6119C4F4" w:rsidR="00ED5E61" w:rsidRDefault="00F05901" w:rsidP="00ED5E61">
      <w:pPr>
        <w:rPr>
          <w:lang w:val="ru-RU"/>
        </w:rPr>
      </w:pPr>
      <w:r>
        <w:rPr>
          <w:lang w:val="ru-RU"/>
        </w:rPr>
        <w:t>Система меню должна содержать пункты «Расписание», «Часы», «Отчёт», «Профиль» и «Справка». Основной функцией меню является быстрый доступ к ключевым компонентам системы. Меню должно быть реализовано в виде горизонтальной панели, при нажатии на которую система переключает страницы.</w:t>
      </w:r>
    </w:p>
    <w:p w14:paraId="34A59E42" w14:textId="617A825D" w:rsidR="00F05901" w:rsidRDefault="00F05901" w:rsidP="00ED5E61">
      <w:pPr>
        <w:rPr>
          <w:lang w:val="ru-RU"/>
        </w:rPr>
      </w:pPr>
      <w:r>
        <w:rPr>
          <w:lang w:val="ru-RU"/>
        </w:rPr>
        <w:t>Контекстное меню должно реализовано на страницах и предоставлять быстрый доступ к функциям добавления, удаления и редактирования.</w:t>
      </w:r>
    </w:p>
    <w:p w14:paraId="33E802A7" w14:textId="663C948B" w:rsidR="00F05901" w:rsidRDefault="00F05901" w:rsidP="00F05901">
      <w:pPr>
        <w:rPr>
          <w:lang w:val="ru-RU"/>
        </w:rPr>
      </w:pPr>
      <w:r>
        <w:rPr>
          <w:lang w:val="ru-RU"/>
        </w:rPr>
        <w:t xml:space="preserve">Диалоговое окно должно открываться при добавлении учебного часа для запроса на ввод названия предмета, группы, даты и количества часов. Также </w:t>
      </w:r>
      <w:r>
        <w:rPr>
          <w:lang w:val="ru-RU"/>
        </w:rPr>
        <w:lastRenderedPageBreak/>
        <w:t>диалоговое окно должно выводиться при добавлении нового предмета для указания общего количества часов.</w:t>
      </w:r>
    </w:p>
    <w:p w14:paraId="3D1B91E1" w14:textId="791D780C" w:rsidR="009969E3" w:rsidRDefault="009969E3" w:rsidP="00F05901">
      <w:pPr>
        <w:rPr>
          <w:lang w:val="ru-RU"/>
        </w:rPr>
      </w:pPr>
      <w:r>
        <w:rPr>
          <w:lang w:val="ru-RU"/>
        </w:rPr>
        <w:t>При создании должны быть использованы следующие элементы управления:</w:t>
      </w:r>
    </w:p>
    <w:p w14:paraId="7A935280" w14:textId="76DCCDE7" w:rsidR="009969E3" w:rsidRDefault="009969E3" w:rsidP="009969E3">
      <w:pPr>
        <w:pStyle w:val="ad"/>
        <w:numPr>
          <w:ilvl w:val="0"/>
          <w:numId w:val="42"/>
        </w:numPr>
        <w:rPr>
          <w:lang w:val="ru-RU"/>
        </w:rPr>
      </w:pPr>
      <w:r>
        <w:rPr>
          <w:lang w:val="ru-RU"/>
        </w:rPr>
        <w:t xml:space="preserve">кнопки, для взаимодействия с основными функциями (например </w:t>
      </w:r>
      <w:proofErr w:type="spellStart"/>
      <w:r>
        <w:rPr>
          <w:lang w:val="ru-RU"/>
        </w:rPr>
        <w:t>парнсинг</w:t>
      </w:r>
      <w:proofErr w:type="spellEnd"/>
      <w:r>
        <w:rPr>
          <w:lang w:val="ru-RU"/>
        </w:rPr>
        <w:t xml:space="preserve"> </w:t>
      </w:r>
      <w:r w:rsidR="00E92725">
        <w:rPr>
          <w:lang w:val="ru-RU"/>
        </w:rPr>
        <w:t xml:space="preserve">данных </w:t>
      </w:r>
      <w:r>
        <w:rPr>
          <w:lang w:val="ru-RU"/>
        </w:rPr>
        <w:t>сайта</w:t>
      </w:r>
      <w:r w:rsidR="00E92725">
        <w:rPr>
          <w:lang w:val="ru-RU"/>
        </w:rPr>
        <w:t>, переход по недельному расписанию</w:t>
      </w:r>
      <w:r>
        <w:rPr>
          <w:lang w:val="ru-RU"/>
        </w:rPr>
        <w:t>)</w:t>
      </w:r>
      <w:r w:rsidRPr="009969E3">
        <w:rPr>
          <w:lang w:val="ru-RU"/>
        </w:rPr>
        <w:t>;</w:t>
      </w:r>
    </w:p>
    <w:p w14:paraId="6D45FBCF" w14:textId="35AFB18F" w:rsidR="009969E3" w:rsidRPr="009969E3" w:rsidRDefault="009969E3" w:rsidP="009969E3">
      <w:pPr>
        <w:pStyle w:val="ad"/>
        <w:numPr>
          <w:ilvl w:val="0"/>
          <w:numId w:val="42"/>
        </w:numPr>
        <w:rPr>
          <w:lang w:val="ru-RU"/>
        </w:rPr>
      </w:pPr>
      <w:r>
        <w:rPr>
          <w:lang w:val="ru-RU"/>
        </w:rPr>
        <w:t>текстовые поля, для ввода данных</w:t>
      </w:r>
      <w:r w:rsidRPr="009969E3">
        <w:rPr>
          <w:lang w:val="ru-RU"/>
        </w:rPr>
        <w:t>;</w:t>
      </w:r>
    </w:p>
    <w:p w14:paraId="56F8165B" w14:textId="20C25DE5" w:rsidR="009969E3" w:rsidRDefault="004370DD" w:rsidP="009969E3">
      <w:pPr>
        <w:pStyle w:val="ad"/>
        <w:numPr>
          <w:ilvl w:val="0"/>
          <w:numId w:val="42"/>
        </w:numPr>
        <w:rPr>
          <w:lang w:val="ru-RU"/>
        </w:rPr>
      </w:pPr>
      <w:r>
        <w:rPr>
          <w:lang w:val="ru-RU"/>
        </w:rPr>
        <w:t>списки выбора</w:t>
      </w:r>
      <w:r w:rsidR="009969E3">
        <w:rPr>
          <w:lang w:val="ru-RU"/>
        </w:rPr>
        <w:t>, для фильтрации</w:t>
      </w:r>
      <w:r w:rsidR="009969E3">
        <w:rPr>
          <w:lang w:val="en-US"/>
        </w:rPr>
        <w:t>;</w:t>
      </w:r>
    </w:p>
    <w:p w14:paraId="7368C2E3" w14:textId="3EBD396E" w:rsidR="009969E3" w:rsidRDefault="009969E3" w:rsidP="009969E3">
      <w:pPr>
        <w:pStyle w:val="ad"/>
        <w:numPr>
          <w:ilvl w:val="0"/>
          <w:numId w:val="42"/>
        </w:numPr>
        <w:rPr>
          <w:lang w:val="ru-RU"/>
        </w:rPr>
      </w:pPr>
      <w:r>
        <w:rPr>
          <w:lang w:val="ru-RU"/>
        </w:rPr>
        <w:t>таблицы, для просмотра расписания и работы с базой данных</w:t>
      </w:r>
      <w:r w:rsidRPr="009969E3">
        <w:rPr>
          <w:lang w:val="ru-RU"/>
        </w:rPr>
        <w:t>;</w:t>
      </w:r>
    </w:p>
    <w:p w14:paraId="7B1C4BB6" w14:textId="11DF8824" w:rsidR="009969E3" w:rsidRDefault="004370DD" w:rsidP="009969E3">
      <w:pPr>
        <w:pStyle w:val="ad"/>
        <w:numPr>
          <w:ilvl w:val="0"/>
          <w:numId w:val="42"/>
        </w:numPr>
        <w:rPr>
          <w:lang w:val="ru-RU"/>
        </w:rPr>
      </w:pPr>
      <w:r>
        <w:rPr>
          <w:lang w:val="ru-RU"/>
        </w:rPr>
        <w:t>элемент управления для выбора даты</w:t>
      </w:r>
      <w:r w:rsidR="009969E3">
        <w:rPr>
          <w:lang w:val="ru-RU"/>
        </w:rPr>
        <w:t>, для выбора даты проведения предметов.</w:t>
      </w:r>
    </w:p>
    <w:p w14:paraId="4776771D" w14:textId="4F27FD65" w:rsidR="00A23BA0" w:rsidRDefault="00A23BA0" w:rsidP="00A23BA0">
      <w:pPr>
        <w:rPr>
          <w:lang w:val="ru-RU"/>
        </w:rPr>
      </w:pPr>
      <w:r>
        <w:rPr>
          <w:lang w:val="ru-RU"/>
        </w:rPr>
        <w:t>Прототипы страниц представлены на рисунках 2.2 – 2.8.</w:t>
      </w:r>
    </w:p>
    <w:p w14:paraId="754A3AC2" w14:textId="3BBD27D4" w:rsidR="00EB342E" w:rsidRDefault="00EB342E" w:rsidP="00EB342E">
      <w:pPr>
        <w:pStyle w:val="a7"/>
        <w:rPr>
          <w:lang w:val="ru-RU"/>
        </w:rPr>
      </w:pPr>
      <w:r>
        <w:rPr>
          <w:noProof/>
          <w:lang w:val="ru-RU"/>
        </w:rPr>
        <w:drawing>
          <wp:inline distT="0" distB="0" distL="0" distR="0" wp14:anchorId="48926227" wp14:editId="26375650">
            <wp:extent cx="5940425" cy="312737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0">
                      <a:extLst>
                        <a:ext uri="{28A0092B-C50C-407E-A947-70E740481C1C}">
                          <a14:useLocalDpi xmlns:a14="http://schemas.microsoft.com/office/drawing/2010/main" val="0"/>
                        </a:ext>
                      </a:extLst>
                    </a:blip>
                    <a:stretch>
                      <a:fillRect/>
                    </a:stretch>
                  </pic:blipFill>
                  <pic:spPr>
                    <a:xfrm>
                      <a:off x="0" y="0"/>
                      <a:ext cx="5940425" cy="3127375"/>
                    </a:xfrm>
                    <a:prstGeom prst="rect">
                      <a:avLst/>
                    </a:prstGeom>
                  </pic:spPr>
                </pic:pic>
              </a:graphicData>
            </a:graphic>
          </wp:inline>
        </w:drawing>
      </w:r>
    </w:p>
    <w:p w14:paraId="62ADB386" w14:textId="255F901D" w:rsidR="00EB342E" w:rsidRDefault="00EB342E" w:rsidP="00EB342E">
      <w:pPr>
        <w:pStyle w:val="a7"/>
        <w:rPr>
          <w:lang w:val="ru-RU"/>
        </w:rPr>
      </w:pPr>
      <w:r>
        <w:rPr>
          <w:lang w:val="ru-RU"/>
        </w:rPr>
        <w:t>Рисунок 2.2 – Прототип страницы авторизации</w:t>
      </w:r>
    </w:p>
    <w:p w14:paraId="3D7DC473" w14:textId="2C7B0EB4" w:rsidR="00EB342E" w:rsidRDefault="00EB342E" w:rsidP="00EB342E">
      <w:pPr>
        <w:pStyle w:val="a7"/>
        <w:rPr>
          <w:lang w:val="ru-RU"/>
        </w:rPr>
      </w:pPr>
      <w:r>
        <w:rPr>
          <w:noProof/>
          <w:lang w:val="ru-RU"/>
        </w:rPr>
        <w:lastRenderedPageBreak/>
        <w:drawing>
          <wp:inline distT="0" distB="0" distL="0" distR="0" wp14:anchorId="753DC711" wp14:editId="23F60CA0">
            <wp:extent cx="5940425" cy="3137535"/>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1">
                      <a:extLst>
                        <a:ext uri="{28A0092B-C50C-407E-A947-70E740481C1C}">
                          <a14:useLocalDpi xmlns:a14="http://schemas.microsoft.com/office/drawing/2010/main" val="0"/>
                        </a:ext>
                      </a:extLst>
                    </a:blip>
                    <a:stretch>
                      <a:fillRect/>
                    </a:stretch>
                  </pic:blipFill>
                  <pic:spPr>
                    <a:xfrm>
                      <a:off x="0" y="0"/>
                      <a:ext cx="5940425" cy="3137535"/>
                    </a:xfrm>
                    <a:prstGeom prst="rect">
                      <a:avLst/>
                    </a:prstGeom>
                  </pic:spPr>
                </pic:pic>
              </a:graphicData>
            </a:graphic>
          </wp:inline>
        </w:drawing>
      </w:r>
    </w:p>
    <w:p w14:paraId="07EFCFC2" w14:textId="72BC457A" w:rsidR="00EB342E" w:rsidRDefault="00EB342E" w:rsidP="00EB342E">
      <w:pPr>
        <w:pStyle w:val="a7"/>
        <w:rPr>
          <w:lang w:val="ru-RU"/>
        </w:rPr>
      </w:pPr>
      <w:r>
        <w:rPr>
          <w:lang w:val="ru-RU"/>
        </w:rPr>
        <w:t>Рисунок 2.3 – Прототип страницы регистрации</w:t>
      </w:r>
    </w:p>
    <w:p w14:paraId="1C78AB1A" w14:textId="3BC24D63" w:rsidR="00EB342E" w:rsidRDefault="00EB342E" w:rsidP="00EB342E">
      <w:pPr>
        <w:pStyle w:val="a7"/>
        <w:rPr>
          <w:lang w:val="ru-RU"/>
        </w:rPr>
      </w:pPr>
      <w:r>
        <w:rPr>
          <w:noProof/>
          <w:lang w:val="ru-RU"/>
        </w:rPr>
        <w:drawing>
          <wp:inline distT="0" distB="0" distL="0" distR="0" wp14:anchorId="4E15851A" wp14:editId="4243F2B1">
            <wp:extent cx="5940425" cy="339979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2">
                      <a:extLst>
                        <a:ext uri="{28A0092B-C50C-407E-A947-70E740481C1C}">
                          <a14:useLocalDpi xmlns:a14="http://schemas.microsoft.com/office/drawing/2010/main" val="0"/>
                        </a:ext>
                      </a:extLst>
                    </a:blip>
                    <a:stretch>
                      <a:fillRect/>
                    </a:stretch>
                  </pic:blipFill>
                  <pic:spPr>
                    <a:xfrm>
                      <a:off x="0" y="0"/>
                      <a:ext cx="5940425" cy="3399790"/>
                    </a:xfrm>
                    <a:prstGeom prst="rect">
                      <a:avLst/>
                    </a:prstGeom>
                  </pic:spPr>
                </pic:pic>
              </a:graphicData>
            </a:graphic>
          </wp:inline>
        </w:drawing>
      </w:r>
    </w:p>
    <w:p w14:paraId="281F9061" w14:textId="706C1B70" w:rsidR="00EB342E" w:rsidRDefault="00EB342E" w:rsidP="00EB342E">
      <w:pPr>
        <w:pStyle w:val="a7"/>
        <w:rPr>
          <w:lang w:val="ru-RU"/>
        </w:rPr>
      </w:pPr>
      <w:r>
        <w:rPr>
          <w:lang w:val="ru-RU"/>
        </w:rPr>
        <w:t>Рисунок 2.4 – Прототип страницы расписания</w:t>
      </w:r>
    </w:p>
    <w:p w14:paraId="705F60E4" w14:textId="7E658EBF" w:rsidR="00EB342E" w:rsidRDefault="00EB342E" w:rsidP="00EB342E">
      <w:pPr>
        <w:pStyle w:val="a7"/>
        <w:rPr>
          <w:lang w:val="ru-RU"/>
        </w:rPr>
      </w:pPr>
      <w:r>
        <w:rPr>
          <w:noProof/>
          <w:lang w:val="ru-RU"/>
        </w:rPr>
        <w:lastRenderedPageBreak/>
        <w:drawing>
          <wp:inline distT="0" distB="0" distL="0" distR="0" wp14:anchorId="22A4B689" wp14:editId="104CB11F">
            <wp:extent cx="5940425" cy="34010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3">
                      <a:extLst>
                        <a:ext uri="{28A0092B-C50C-407E-A947-70E740481C1C}">
                          <a14:useLocalDpi xmlns:a14="http://schemas.microsoft.com/office/drawing/2010/main" val="0"/>
                        </a:ext>
                      </a:extLst>
                    </a:blip>
                    <a:stretch>
                      <a:fillRect/>
                    </a:stretch>
                  </pic:blipFill>
                  <pic:spPr>
                    <a:xfrm>
                      <a:off x="0" y="0"/>
                      <a:ext cx="5940425" cy="3401060"/>
                    </a:xfrm>
                    <a:prstGeom prst="rect">
                      <a:avLst/>
                    </a:prstGeom>
                  </pic:spPr>
                </pic:pic>
              </a:graphicData>
            </a:graphic>
          </wp:inline>
        </w:drawing>
      </w:r>
    </w:p>
    <w:p w14:paraId="1922275B" w14:textId="7556B0BF" w:rsidR="00EB342E" w:rsidRDefault="00EB342E" w:rsidP="00EB342E">
      <w:pPr>
        <w:pStyle w:val="a7"/>
        <w:rPr>
          <w:lang w:val="ru-RU"/>
        </w:rPr>
      </w:pPr>
      <w:r>
        <w:rPr>
          <w:lang w:val="ru-RU"/>
        </w:rPr>
        <w:t>Рисунок 2.5 – Прототип страницы часов</w:t>
      </w:r>
    </w:p>
    <w:p w14:paraId="3E41B3FE" w14:textId="19C784BA" w:rsidR="00EB342E" w:rsidRDefault="00EB342E" w:rsidP="00EB342E">
      <w:pPr>
        <w:pStyle w:val="a7"/>
        <w:rPr>
          <w:lang w:val="ru-RU"/>
        </w:rPr>
      </w:pPr>
      <w:r>
        <w:rPr>
          <w:noProof/>
          <w:lang w:val="ru-RU"/>
        </w:rPr>
        <w:drawing>
          <wp:inline distT="0" distB="0" distL="0" distR="0" wp14:anchorId="2C843607" wp14:editId="01274A45">
            <wp:extent cx="5940425" cy="3421380"/>
            <wp:effectExtent l="0" t="0" r="317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4">
                      <a:extLst>
                        <a:ext uri="{28A0092B-C50C-407E-A947-70E740481C1C}">
                          <a14:useLocalDpi xmlns:a14="http://schemas.microsoft.com/office/drawing/2010/main" val="0"/>
                        </a:ext>
                      </a:extLst>
                    </a:blip>
                    <a:stretch>
                      <a:fillRect/>
                    </a:stretch>
                  </pic:blipFill>
                  <pic:spPr>
                    <a:xfrm>
                      <a:off x="0" y="0"/>
                      <a:ext cx="5940425" cy="3421380"/>
                    </a:xfrm>
                    <a:prstGeom prst="rect">
                      <a:avLst/>
                    </a:prstGeom>
                  </pic:spPr>
                </pic:pic>
              </a:graphicData>
            </a:graphic>
          </wp:inline>
        </w:drawing>
      </w:r>
    </w:p>
    <w:p w14:paraId="163B986F" w14:textId="080B14CD" w:rsidR="00EB342E" w:rsidRDefault="00EB342E" w:rsidP="00EB342E">
      <w:pPr>
        <w:pStyle w:val="a7"/>
        <w:rPr>
          <w:lang w:val="ru-RU"/>
        </w:rPr>
      </w:pPr>
      <w:r>
        <w:rPr>
          <w:lang w:val="ru-RU"/>
        </w:rPr>
        <w:t>Рисунок 2.6 – Прототип страницы отчёта</w:t>
      </w:r>
    </w:p>
    <w:p w14:paraId="2313B3D5" w14:textId="7BF3858C" w:rsidR="00EB342E" w:rsidRDefault="00EB342E" w:rsidP="00EB342E">
      <w:pPr>
        <w:pStyle w:val="a7"/>
        <w:rPr>
          <w:lang w:val="ru-RU"/>
        </w:rPr>
      </w:pPr>
      <w:r>
        <w:rPr>
          <w:noProof/>
          <w:lang w:val="ru-RU"/>
        </w:rPr>
        <w:lastRenderedPageBreak/>
        <w:drawing>
          <wp:inline distT="0" distB="0" distL="0" distR="0" wp14:anchorId="20658A60" wp14:editId="769D5749">
            <wp:extent cx="5940425" cy="3406775"/>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5">
                      <a:extLst>
                        <a:ext uri="{28A0092B-C50C-407E-A947-70E740481C1C}">
                          <a14:useLocalDpi xmlns:a14="http://schemas.microsoft.com/office/drawing/2010/main" val="0"/>
                        </a:ext>
                      </a:extLst>
                    </a:blip>
                    <a:stretch>
                      <a:fillRect/>
                    </a:stretch>
                  </pic:blipFill>
                  <pic:spPr>
                    <a:xfrm>
                      <a:off x="0" y="0"/>
                      <a:ext cx="5940425" cy="3406775"/>
                    </a:xfrm>
                    <a:prstGeom prst="rect">
                      <a:avLst/>
                    </a:prstGeom>
                  </pic:spPr>
                </pic:pic>
              </a:graphicData>
            </a:graphic>
          </wp:inline>
        </w:drawing>
      </w:r>
    </w:p>
    <w:p w14:paraId="48573A87" w14:textId="3A6C42C9" w:rsidR="00EB342E" w:rsidRDefault="00EB342E" w:rsidP="00EB342E">
      <w:pPr>
        <w:pStyle w:val="a7"/>
        <w:rPr>
          <w:lang w:val="ru-RU"/>
        </w:rPr>
      </w:pPr>
      <w:r>
        <w:rPr>
          <w:lang w:val="ru-RU"/>
        </w:rPr>
        <w:t>Рисунок 2.7 – Прототип страницы профиля</w:t>
      </w:r>
    </w:p>
    <w:p w14:paraId="7EB673CF" w14:textId="1113048B" w:rsidR="00EB342E" w:rsidRDefault="00EB342E" w:rsidP="00EB342E">
      <w:pPr>
        <w:pStyle w:val="a7"/>
        <w:rPr>
          <w:lang w:val="ru-RU"/>
        </w:rPr>
      </w:pPr>
      <w:r>
        <w:rPr>
          <w:noProof/>
          <w:lang w:val="ru-RU"/>
        </w:rPr>
        <w:drawing>
          <wp:inline distT="0" distB="0" distL="0" distR="0" wp14:anchorId="362EFD8C" wp14:editId="0D2A935E">
            <wp:extent cx="3553321" cy="4458322"/>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6">
                      <a:extLst>
                        <a:ext uri="{28A0092B-C50C-407E-A947-70E740481C1C}">
                          <a14:useLocalDpi xmlns:a14="http://schemas.microsoft.com/office/drawing/2010/main" val="0"/>
                        </a:ext>
                      </a:extLst>
                    </a:blip>
                    <a:stretch>
                      <a:fillRect/>
                    </a:stretch>
                  </pic:blipFill>
                  <pic:spPr>
                    <a:xfrm>
                      <a:off x="0" y="0"/>
                      <a:ext cx="3553321" cy="4458322"/>
                    </a:xfrm>
                    <a:prstGeom prst="rect">
                      <a:avLst/>
                    </a:prstGeom>
                  </pic:spPr>
                </pic:pic>
              </a:graphicData>
            </a:graphic>
          </wp:inline>
        </w:drawing>
      </w:r>
    </w:p>
    <w:p w14:paraId="0EA30225" w14:textId="78FAC0DC" w:rsidR="00EB342E" w:rsidRPr="009969E3" w:rsidRDefault="00EB342E" w:rsidP="00EB342E">
      <w:pPr>
        <w:pStyle w:val="a7"/>
        <w:rPr>
          <w:lang w:val="ru-RU"/>
        </w:rPr>
      </w:pPr>
      <w:r>
        <w:rPr>
          <w:lang w:val="ru-RU"/>
        </w:rPr>
        <w:t>Рисунок 2.8 – Прототип страницы добавления часов</w:t>
      </w:r>
    </w:p>
    <w:p w14:paraId="0B774329" w14:textId="47F887B7" w:rsidR="000819C1" w:rsidRDefault="000819C1" w:rsidP="000819C1">
      <w:pPr>
        <w:pStyle w:val="1"/>
        <w:rPr>
          <w:lang w:val="ru-RU"/>
        </w:rPr>
      </w:pPr>
      <w:bookmarkStart w:id="72" w:name="_Toc196203063"/>
      <w:bookmarkStart w:id="73" w:name="_Toc196203083"/>
      <w:bookmarkStart w:id="74" w:name="_Toc196203364"/>
      <w:bookmarkStart w:id="75" w:name="_Toc196203432"/>
      <w:bookmarkStart w:id="76" w:name="_Toc196203458"/>
      <w:bookmarkStart w:id="77" w:name="_Toc196203853"/>
      <w:bookmarkStart w:id="78" w:name="_Toc196289815"/>
      <w:bookmarkStart w:id="79" w:name="_Toc196290025"/>
      <w:bookmarkStart w:id="80" w:name="_Toc196290214"/>
      <w:r>
        <w:rPr>
          <w:lang w:val="ru-RU"/>
        </w:rPr>
        <w:lastRenderedPageBreak/>
        <w:t>Описание реализации программного средства</w:t>
      </w:r>
      <w:bookmarkEnd w:id="72"/>
      <w:bookmarkEnd w:id="73"/>
      <w:bookmarkEnd w:id="74"/>
      <w:bookmarkEnd w:id="75"/>
      <w:bookmarkEnd w:id="76"/>
      <w:bookmarkEnd w:id="77"/>
      <w:bookmarkEnd w:id="78"/>
      <w:bookmarkEnd w:id="79"/>
      <w:bookmarkEnd w:id="80"/>
    </w:p>
    <w:p w14:paraId="247B58AA" w14:textId="1799490B" w:rsidR="000819C1" w:rsidRDefault="000819C1" w:rsidP="000819C1">
      <w:pPr>
        <w:pStyle w:val="2"/>
        <w:rPr>
          <w:lang w:val="ru-RU"/>
        </w:rPr>
      </w:pPr>
      <w:bookmarkStart w:id="81" w:name="_Toc196203064"/>
      <w:bookmarkStart w:id="82" w:name="_Toc196203084"/>
      <w:bookmarkStart w:id="83" w:name="_Toc196203365"/>
      <w:bookmarkStart w:id="84" w:name="_Toc196203433"/>
      <w:bookmarkStart w:id="85" w:name="_Toc196203459"/>
      <w:bookmarkStart w:id="86" w:name="_Toc196203854"/>
      <w:bookmarkStart w:id="87" w:name="_Toc196289816"/>
      <w:bookmarkStart w:id="88" w:name="_Toc196290026"/>
      <w:bookmarkStart w:id="89" w:name="_Toc196290215"/>
      <w:r>
        <w:rPr>
          <w:lang w:val="ru-RU"/>
        </w:rPr>
        <w:t>Инструменты разработки и применяемые технологии</w:t>
      </w:r>
      <w:bookmarkEnd w:id="81"/>
      <w:bookmarkEnd w:id="82"/>
      <w:bookmarkEnd w:id="83"/>
      <w:bookmarkEnd w:id="84"/>
      <w:bookmarkEnd w:id="85"/>
      <w:bookmarkEnd w:id="86"/>
      <w:bookmarkEnd w:id="87"/>
      <w:bookmarkEnd w:id="88"/>
      <w:bookmarkEnd w:id="89"/>
    </w:p>
    <w:p w14:paraId="6E93D840" w14:textId="0E0596A6" w:rsidR="000819C1" w:rsidRDefault="000819C1" w:rsidP="000819C1">
      <w:pPr>
        <w:pStyle w:val="2"/>
        <w:rPr>
          <w:lang w:val="ru-RU"/>
        </w:rPr>
      </w:pPr>
      <w:bookmarkStart w:id="90" w:name="_Toc196203065"/>
      <w:bookmarkStart w:id="91" w:name="_Toc196203085"/>
      <w:bookmarkStart w:id="92" w:name="_Toc196203366"/>
      <w:bookmarkStart w:id="93" w:name="_Toc196203434"/>
      <w:bookmarkStart w:id="94" w:name="_Toc196203460"/>
      <w:bookmarkStart w:id="95" w:name="_Toc196203855"/>
      <w:bookmarkStart w:id="96" w:name="_Toc196289817"/>
      <w:bookmarkStart w:id="97" w:name="_Toc196290027"/>
      <w:bookmarkStart w:id="98" w:name="_Toc196290216"/>
      <w:r>
        <w:rPr>
          <w:lang w:val="ru-RU"/>
        </w:rPr>
        <w:t>Порядок авторизации пользователей</w:t>
      </w:r>
      <w:bookmarkEnd w:id="90"/>
      <w:bookmarkEnd w:id="91"/>
      <w:bookmarkEnd w:id="92"/>
      <w:bookmarkEnd w:id="93"/>
      <w:bookmarkEnd w:id="94"/>
      <w:bookmarkEnd w:id="95"/>
      <w:bookmarkEnd w:id="96"/>
      <w:bookmarkEnd w:id="97"/>
      <w:bookmarkEnd w:id="98"/>
    </w:p>
    <w:p w14:paraId="07712557" w14:textId="0646A5A6" w:rsidR="000819C1" w:rsidRDefault="000819C1" w:rsidP="000819C1">
      <w:pPr>
        <w:pStyle w:val="2"/>
        <w:rPr>
          <w:lang w:val="ru-RU"/>
        </w:rPr>
      </w:pPr>
      <w:bookmarkStart w:id="99" w:name="_Toc196203066"/>
      <w:bookmarkStart w:id="100" w:name="_Toc196203086"/>
      <w:bookmarkStart w:id="101" w:name="_Toc196203367"/>
      <w:bookmarkStart w:id="102" w:name="_Toc196203435"/>
      <w:bookmarkStart w:id="103" w:name="_Toc196203461"/>
      <w:bookmarkStart w:id="104" w:name="_Toc196203856"/>
      <w:bookmarkStart w:id="105" w:name="_Toc196289818"/>
      <w:bookmarkStart w:id="106" w:name="_Toc196290028"/>
      <w:bookmarkStart w:id="107" w:name="_Toc196290217"/>
      <w:r>
        <w:rPr>
          <w:lang w:val="ru-RU"/>
        </w:rPr>
        <w:t>Организация данных</w:t>
      </w:r>
      <w:bookmarkEnd w:id="99"/>
      <w:bookmarkEnd w:id="100"/>
      <w:bookmarkEnd w:id="101"/>
      <w:bookmarkEnd w:id="102"/>
      <w:bookmarkEnd w:id="103"/>
      <w:bookmarkEnd w:id="104"/>
      <w:bookmarkEnd w:id="105"/>
      <w:bookmarkEnd w:id="106"/>
      <w:bookmarkEnd w:id="107"/>
    </w:p>
    <w:p w14:paraId="5F4D7498" w14:textId="2124DB9A" w:rsidR="000819C1" w:rsidRDefault="000819C1" w:rsidP="000819C1">
      <w:pPr>
        <w:pStyle w:val="2"/>
        <w:rPr>
          <w:lang w:val="ru-RU"/>
        </w:rPr>
      </w:pPr>
      <w:bookmarkStart w:id="108" w:name="_Toc196203067"/>
      <w:bookmarkStart w:id="109" w:name="_Toc196203087"/>
      <w:bookmarkStart w:id="110" w:name="_Toc196203368"/>
      <w:bookmarkStart w:id="111" w:name="_Toc196203436"/>
      <w:bookmarkStart w:id="112" w:name="_Toc196203462"/>
      <w:bookmarkStart w:id="113" w:name="_Toc196203857"/>
      <w:bookmarkStart w:id="114" w:name="_Toc196289819"/>
      <w:bookmarkStart w:id="115" w:name="_Toc196290029"/>
      <w:bookmarkStart w:id="116" w:name="_Toc196290218"/>
      <w:r>
        <w:rPr>
          <w:lang w:val="ru-RU"/>
        </w:rPr>
        <w:t xml:space="preserve">Функции: </w:t>
      </w:r>
      <w:r w:rsidR="005F2D5A">
        <w:rPr>
          <w:lang w:val="ru-RU"/>
        </w:rPr>
        <w:t>логическая и физическая организация</w:t>
      </w:r>
      <w:bookmarkEnd w:id="108"/>
      <w:bookmarkEnd w:id="109"/>
      <w:bookmarkEnd w:id="110"/>
      <w:bookmarkEnd w:id="111"/>
      <w:bookmarkEnd w:id="112"/>
      <w:bookmarkEnd w:id="113"/>
      <w:bookmarkEnd w:id="114"/>
      <w:bookmarkEnd w:id="115"/>
      <w:bookmarkEnd w:id="116"/>
    </w:p>
    <w:p w14:paraId="1E097512" w14:textId="6ECEBE0A" w:rsidR="005F2D5A" w:rsidRDefault="005F2D5A" w:rsidP="005F2D5A">
      <w:pPr>
        <w:pStyle w:val="2"/>
        <w:rPr>
          <w:lang w:val="ru-RU"/>
        </w:rPr>
      </w:pPr>
      <w:bookmarkStart w:id="117" w:name="_Toc196203068"/>
      <w:bookmarkStart w:id="118" w:name="_Toc196203088"/>
      <w:bookmarkStart w:id="119" w:name="_Toc196203369"/>
      <w:bookmarkStart w:id="120" w:name="_Toc196203437"/>
      <w:bookmarkStart w:id="121" w:name="_Toc196203463"/>
      <w:bookmarkStart w:id="122" w:name="_Toc196203858"/>
      <w:bookmarkStart w:id="123" w:name="_Toc196289820"/>
      <w:bookmarkStart w:id="124" w:name="_Toc196290030"/>
      <w:bookmarkStart w:id="125" w:name="_Toc196290219"/>
      <w:r>
        <w:rPr>
          <w:lang w:val="ru-RU"/>
        </w:rPr>
        <w:t>Входные и выходные данные</w:t>
      </w:r>
      <w:bookmarkEnd w:id="117"/>
      <w:bookmarkEnd w:id="118"/>
      <w:bookmarkEnd w:id="119"/>
      <w:bookmarkEnd w:id="120"/>
      <w:bookmarkEnd w:id="121"/>
      <w:bookmarkEnd w:id="122"/>
      <w:bookmarkEnd w:id="123"/>
      <w:bookmarkEnd w:id="124"/>
      <w:bookmarkEnd w:id="125"/>
    </w:p>
    <w:p w14:paraId="0C5D77D4" w14:textId="52C11E50" w:rsidR="005F2D5A" w:rsidRDefault="005F2D5A" w:rsidP="005F2D5A">
      <w:pPr>
        <w:pStyle w:val="2"/>
        <w:rPr>
          <w:lang w:val="ru-RU"/>
        </w:rPr>
      </w:pPr>
      <w:bookmarkStart w:id="126" w:name="_Toc196203069"/>
      <w:bookmarkStart w:id="127" w:name="_Toc196203089"/>
      <w:bookmarkStart w:id="128" w:name="_Toc196203370"/>
      <w:bookmarkStart w:id="129" w:name="_Toc196203438"/>
      <w:bookmarkStart w:id="130" w:name="_Toc196203464"/>
      <w:bookmarkStart w:id="131" w:name="_Toc196203859"/>
      <w:bookmarkStart w:id="132" w:name="_Toc196289821"/>
      <w:bookmarkStart w:id="133" w:name="_Toc196290031"/>
      <w:bookmarkStart w:id="134" w:name="_Toc196290220"/>
      <w:r>
        <w:rPr>
          <w:lang w:val="ru-RU"/>
        </w:rPr>
        <w:t>Функциональное тестирование</w:t>
      </w:r>
      <w:bookmarkEnd w:id="126"/>
      <w:bookmarkEnd w:id="127"/>
      <w:bookmarkEnd w:id="128"/>
      <w:bookmarkEnd w:id="129"/>
      <w:bookmarkEnd w:id="130"/>
      <w:bookmarkEnd w:id="131"/>
      <w:bookmarkEnd w:id="132"/>
      <w:bookmarkEnd w:id="133"/>
      <w:bookmarkEnd w:id="134"/>
    </w:p>
    <w:p w14:paraId="55B4BFE6" w14:textId="15A8BEE7" w:rsidR="005F2D5A" w:rsidRPr="005F2D5A" w:rsidRDefault="005F2D5A" w:rsidP="005F2D5A">
      <w:pPr>
        <w:pStyle w:val="2"/>
        <w:rPr>
          <w:lang w:val="ru-RU"/>
        </w:rPr>
      </w:pPr>
      <w:bookmarkStart w:id="135" w:name="_Toc196203070"/>
      <w:bookmarkStart w:id="136" w:name="_Toc196203090"/>
      <w:bookmarkStart w:id="137" w:name="_Toc196203371"/>
      <w:bookmarkStart w:id="138" w:name="_Toc196203439"/>
      <w:bookmarkStart w:id="139" w:name="_Toc196203465"/>
      <w:bookmarkStart w:id="140" w:name="_Toc196203860"/>
      <w:bookmarkStart w:id="141" w:name="_Toc196289822"/>
      <w:bookmarkStart w:id="142" w:name="_Toc196290032"/>
      <w:bookmarkStart w:id="143" w:name="_Toc196290221"/>
      <w:r>
        <w:rPr>
          <w:lang w:val="ru-RU"/>
        </w:rPr>
        <w:t>Описание справочной системы</w:t>
      </w:r>
      <w:bookmarkEnd w:id="135"/>
      <w:bookmarkEnd w:id="136"/>
      <w:bookmarkEnd w:id="137"/>
      <w:bookmarkEnd w:id="138"/>
      <w:bookmarkEnd w:id="139"/>
      <w:bookmarkEnd w:id="140"/>
      <w:bookmarkEnd w:id="141"/>
      <w:bookmarkEnd w:id="142"/>
      <w:bookmarkEnd w:id="143"/>
    </w:p>
    <w:p w14:paraId="2DEDAE73" w14:textId="05B05BBE" w:rsidR="000819C1" w:rsidRDefault="000819C1" w:rsidP="000819C1">
      <w:pPr>
        <w:pStyle w:val="1"/>
        <w:rPr>
          <w:lang w:val="ru-RU"/>
        </w:rPr>
      </w:pPr>
      <w:bookmarkStart w:id="144" w:name="_Toc196203071"/>
      <w:bookmarkStart w:id="145" w:name="_Toc196203091"/>
      <w:bookmarkStart w:id="146" w:name="_Toc196203372"/>
      <w:bookmarkStart w:id="147" w:name="_Toc196203440"/>
      <w:bookmarkStart w:id="148" w:name="_Toc196203466"/>
      <w:bookmarkStart w:id="149" w:name="_Toc196203861"/>
      <w:bookmarkStart w:id="150" w:name="_Toc196289823"/>
      <w:bookmarkStart w:id="151" w:name="_Toc196290033"/>
      <w:bookmarkStart w:id="152" w:name="_Toc196290222"/>
      <w:r>
        <w:rPr>
          <w:lang w:val="ru-RU"/>
        </w:rPr>
        <w:lastRenderedPageBreak/>
        <w:t>Применение</w:t>
      </w:r>
      <w:bookmarkEnd w:id="144"/>
      <w:bookmarkEnd w:id="145"/>
      <w:bookmarkEnd w:id="146"/>
      <w:bookmarkEnd w:id="147"/>
      <w:bookmarkEnd w:id="148"/>
      <w:bookmarkEnd w:id="149"/>
      <w:bookmarkEnd w:id="150"/>
      <w:bookmarkEnd w:id="151"/>
      <w:bookmarkEnd w:id="152"/>
    </w:p>
    <w:p w14:paraId="59BC47DC" w14:textId="53317E30" w:rsidR="005F2D5A" w:rsidRDefault="005F2D5A" w:rsidP="005F2D5A">
      <w:pPr>
        <w:pStyle w:val="2"/>
        <w:rPr>
          <w:lang w:val="ru-RU"/>
        </w:rPr>
      </w:pPr>
      <w:bookmarkStart w:id="153" w:name="_Toc196203072"/>
      <w:bookmarkStart w:id="154" w:name="_Toc196203092"/>
      <w:bookmarkStart w:id="155" w:name="_Toc196203373"/>
      <w:bookmarkStart w:id="156" w:name="_Toc196203441"/>
      <w:bookmarkStart w:id="157" w:name="_Toc196203467"/>
      <w:bookmarkStart w:id="158" w:name="_Toc196203862"/>
      <w:bookmarkStart w:id="159" w:name="_Toc196289824"/>
      <w:bookmarkStart w:id="160" w:name="_Toc196290034"/>
      <w:bookmarkStart w:id="161" w:name="_Toc196290223"/>
      <w:r>
        <w:rPr>
          <w:lang w:val="ru-RU"/>
        </w:rPr>
        <w:t>Назначение программного средства</w:t>
      </w:r>
      <w:bookmarkEnd w:id="153"/>
      <w:bookmarkEnd w:id="154"/>
      <w:bookmarkEnd w:id="155"/>
      <w:bookmarkEnd w:id="156"/>
      <w:bookmarkEnd w:id="157"/>
      <w:bookmarkEnd w:id="158"/>
      <w:bookmarkEnd w:id="159"/>
      <w:bookmarkEnd w:id="160"/>
      <w:bookmarkEnd w:id="161"/>
    </w:p>
    <w:p w14:paraId="2CC2D553" w14:textId="75BD50BF" w:rsidR="005F2D5A" w:rsidRPr="005F2D5A" w:rsidRDefault="005F2D5A" w:rsidP="005F2D5A">
      <w:pPr>
        <w:pStyle w:val="2"/>
        <w:rPr>
          <w:lang w:val="ru-RU"/>
        </w:rPr>
      </w:pPr>
      <w:bookmarkStart w:id="162" w:name="_Toc196203073"/>
      <w:bookmarkStart w:id="163" w:name="_Toc196203093"/>
      <w:bookmarkStart w:id="164" w:name="_Toc196203374"/>
      <w:bookmarkStart w:id="165" w:name="_Toc196203442"/>
      <w:bookmarkStart w:id="166" w:name="_Toc196203468"/>
      <w:bookmarkStart w:id="167" w:name="_Toc196203863"/>
      <w:bookmarkStart w:id="168" w:name="_Toc196289825"/>
      <w:bookmarkStart w:id="169" w:name="_Toc196290035"/>
      <w:bookmarkStart w:id="170" w:name="_Toc196290224"/>
      <w:r>
        <w:rPr>
          <w:lang w:val="ru-RU"/>
        </w:rPr>
        <w:t>Условия применения</w:t>
      </w:r>
      <w:bookmarkEnd w:id="162"/>
      <w:bookmarkEnd w:id="163"/>
      <w:bookmarkEnd w:id="164"/>
      <w:bookmarkEnd w:id="165"/>
      <w:bookmarkEnd w:id="166"/>
      <w:bookmarkEnd w:id="167"/>
      <w:bookmarkEnd w:id="168"/>
      <w:bookmarkEnd w:id="169"/>
      <w:bookmarkEnd w:id="170"/>
    </w:p>
    <w:p w14:paraId="288BEF3D" w14:textId="0BB1D09F" w:rsidR="000819C1" w:rsidRDefault="000819C1" w:rsidP="00C003C0">
      <w:pPr>
        <w:pStyle w:val="1"/>
        <w:numPr>
          <w:ilvl w:val="0"/>
          <w:numId w:val="0"/>
        </w:numPr>
        <w:spacing w:after="560"/>
        <w:ind w:left="709"/>
        <w:rPr>
          <w:lang w:val="ru-RU"/>
        </w:rPr>
      </w:pPr>
      <w:bookmarkStart w:id="171" w:name="_Toc196203074"/>
      <w:bookmarkStart w:id="172" w:name="_Toc196203094"/>
      <w:bookmarkStart w:id="173" w:name="_Toc196203375"/>
      <w:bookmarkStart w:id="174" w:name="_Toc196203443"/>
      <w:bookmarkStart w:id="175" w:name="_Toc196203469"/>
      <w:bookmarkStart w:id="176" w:name="_Toc196203864"/>
      <w:bookmarkStart w:id="177" w:name="_Toc196289826"/>
      <w:bookmarkStart w:id="178" w:name="_Toc196290036"/>
      <w:bookmarkStart w:id="179" w:name="_Toc196290225"/>
      <w:r>
        <w:rPr>
          <w:lang w:val="ru-RU"/>
        </w:rPr>
        <w:lastRenderedPageBreak/>
        <w:t>Заключение</w:t>
      </w:r>
      <w:bookmarkEnd w:id="171"/>
      <w:bookmarkEnd w:id="172"/>
      <w:bookmarkEnd w:id="173"/>
      <w:bookmarkEnd w:id="174"/>
      <w:bookmarkEnd w:id="175"/>
      <w:bookmarkEnd w:id="176"/>
      <w:bookmarkEnd w:id="177"/>
      <w:bookmarkEnd w:id="178"/>
      <w:bookmarkEnd w:id="179"/>
    </w:p>
    <w:p w14:paraId="3F9D09AD" w14:textId="77777777" w:rsidR="00C003C0" w:rsidRPr="00C003C0" w:rsidRDefault="00C003C0" w:rsidP="00C003C0">
      <w:pPr>
        <w:rPr>
          <w:lang w:val="ru-RU"/>
        </w:rPr>
      </w:pPr>
    </w:p>
    <w:p w14:paraId="0C9E5E7F" w14:textId="77777777" w:rsidR="007A6B10" w:rsidRDefault="007A6B10" w:rsidP="00C003C0">
      <w:pPr>
        <w:rPr>
          <w:lang w:val="ru-RU"/>
        </w:rPr>
        <w:sectPr w:rsidR="007A6B10" w:rsidSect="00812FC3">
          <w:footerReference w:type="default" r:id="rId17"/>
          <w:footerReference w:type="first" r:id="rId18"/>
          <w:pgSz w:w="11906" w:h="16838"/>
          <w:pgMar w:top="1134" w:right="850" w:bottom="1134" w:left="1701" w:header="708" w:footer="708" w:gutter="0"/>
          <w:cols w:space="708"/>
          <w:titlePg/>
          <w:docGrid w:linePitch="381"/>
        </w:sectPr>
      </w:pPr>
    </w:p>
    <w:p w14:paraId="7B5F5EEB" w14:textId="6D0032F6" w:rsidR="00C003C0" w:rsidRPr="00C003C0" w:rsidRDefault="007A6B10" w:rsidP="007A6B10">
      <w:pPr>
        <w:spacing w:before="840"/>
        <w:ind w:firstLine="0"/>
        <w:rPr>
          <w:lang w:val="ru-RU"/>
        </w:rPr>
      </w:pPr>
      <w:r w:rsidRPr="009A7820">
        <w:rPr>
          <w:noProof/>
        </w:rPr>
        <w:lastRenderedPageBreak/>
        <mc:AlternateContent>
          <mc:Choice Requires="wps">
            <w:drawing>
              <wp:anchor distT="0" distB="0" distL="114300" distR="114300" simplePos="0" relativeHeight="251673600" behindDoc="0" locked="0" layoutInCell="1" allowOverlap="1" wp14:anchorId="3BAFF6B6" wp14:editId="342B89BE">
                <wp:simplePos x="0" y="0"/>
                <wp:positionH relativeFrom="column">
                  <wp:posOffset>-306886</wp:posOffset>
                </wp:positionH>
                <wp:positionV relativeFrom="paragraph">
                  <wp:posOffset>-433070</wp:posOffset>
                </wp:positionV>
                <wp:extent cx="2420257" cy="372169"/>
                <wp:effectExtent l="0" t="0" r="0" b="8890"/>
                <wp:wrapNone/>
                <wp:docPr id="136" name="Надпись 136"/>
                <wp:cNvGraphicFramePr/>
                <a:graphic xmlns:a="http://schemas.openxmlformats.org/drawingml/2006/main">
                  <a:graphicData uri="http://schemas.microsoft.com/office/word/2010/wordprocessingShape">
                    <wps:wsp>
                      <wps:cNvSpPr txBox="1"/>
                      <wps:spPr>
                        <a:xfrm rot="10800000" flipH="1">
                          <a:off x="0" y="0"/>
                          <a:ext cx="2420257" cy="372169"/>
                        </a:xfrm>
                        <a:prstGeom prst="rect">
                          <a:avLst/>
                        </a:prstGeom>
                        <a:solidFill>
                          <a:schemeClr val="lt1"/>
                        </a:solidFill>
                        <a:ln w="6350">
                          <a:noFill/>
                        </a:ln>
                      </wps:spPr>
                      <wps:txbx>
                        <w:txbxContent>
                          <w:p w14:paraId="22BE6DD4" w14:textId="30940891" w:rsidR="007A6B10" w:rsidRPr="00382472" w:rsidRDefault="007A6B10" w:rsidP="007A6B10">
                            <w:pPr>
                              <w:ind w:firstLine="0"/>
                              <w:jc w:val="center"/>
                              <w:rPr>
                                <w:rFonts w:cs="Times New Roman"/>
                                <w:i/>
                                <w:caps/>
                                <w:sz w:val="40"/>
                                <w:szCs w:val="40"/>
                              </w:rPr>
                            </w:pPr>
                            <w:r>
                              <w:rPr>
                                <w:rFonts w:cs="Times New Roman"/>
                                <w:sz w:val="40"/>
                                <w:szCs w:val="40"/>
                                <w:lang w:val="ru-RU"/>
                              </w:rPr>
                              <w:t xml:space="preserve">КП </w:t>
                            </w:r>
                            <w:r w:rsidRPr="00382472">
                              <w:rPr>
                                <w:rFonts w:cs="Times New Roman"/>
                                <w:sz w:val="40"/>
                                <w:szCs w:val="40"/>
                              </w:rPr>
                              <w:t>Т.</w:t>
                            </w:r>
                            <w:r>
                              <w:rPr>
                                <w:rFonts w:cs="Times New Roman"/>
                                <w:sz w:val="40"/>
                                <w:szCs w:val="40"/>
                              </w:rPr>
                              <w:t>29200</w:t>
                            </w:r>
                            <w:r>
                              <w:rPr>
                                <w:rFonts w:cs="Times New Roman"/>
                                <w:sz w:val="40"/>
                                <w:szCs w:val="40"/>
                                <w:lang w:val="ru-RU"/>
                              </w:rPr>
                              <w:t>1</w:t>
                            </w:r>
                            <w:r>
                              <w:rPr>
                                <w:rFonts w:cs="Times New Roman"/>
                                <w:sz w:val="40"/>
                                <w:szCs w:val="40"/>
                              </w:rPr>
                              <w:t>.40</w:t>
                            </w:r>
                            <w:r>
                              <w:rPr>
                                <w:rFonts w:cs="Times New Roman"/>
                                <w:sz w:val="40"/>
                                <w:szCs w:val="40"/>
                                <w:lang w:val="ru-RU"/>
                              </w:rPr>
                              <w:t>1</w:t>
                            </w:r>
                            <w:r w:rsidRPr="00382472">
                              <w:rPr>
                                <w:rFonts w:cs="Times New Roman"/>
                                <w:sz w:val="40"/>
                                <w:szCs w:val="40"/>
                              </w:rPr>
                              <w:t xml:space="preserve"> ГЧ</w:t>
                            </w:r>
                          </w:p>
                          <w:p w14:paraId="7E8824AB" w14:textId="77777777" w:rsidR="007A6B10" w:rsidRPr="00AC018C" w:rsidRDefault="007A6B10" w:rsidP="007A6B10">
                            <w:pPr>
                              <w:ind w:firstLine="0"/>
                              <w:rPr>
                                <w:rFonts w:cs="Times New Roman"/>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FF6B6" id="_x0000_t202" coordsize="21600,21600" o:spt="202" path="m,l,21600r21600,l21600,xe">
                <v:stroke joinstyle="miter"/>
                <v:path gradientshapeok="t" o:connecttype="rect"/>
              </v:shapetype>
              <v:shape id="Надпись 136" o:spid="_x0000_s1079" type="#_x0000_t202" style="position:absolute;left:0;text-align:left;margin-left:-24.15pt;margin-top:-34.1pt;width:190.55pt;height:29.3pt;rotation:18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" fillcolor="white [3201]" stroked="f" strokeweight=".5pt">
                <v:textbox>
                  <w:txbxContent>
                    <w:p w14:paraId="22BE6DD4" w14:textId="30940891" w:rsidR="007A6B10" w:rsidRPr="00382472" w:rsidRDefault="007A6B10" w:rsidP="007A6B10">
                      <w:pPr>
                        <w:ind w:firstLine="0"/>
                        <w:jc w:val="center"/>
                        <w:rPr>
                          <w:rFonts w:cs="Times New Roman"/>
                          <w:i/>
                          <w:caps/>
                          <w:sz w:val="40"/>
                          <w:szCs w:val="40"/>
                        </w:rPr>
                      </w:pPr>
                      <w:r>
                        <w:rPr>
                          <w:rFonts w:cs="Times New Roman"/>
                          <w:sz w:val="40"/>
                          <w:szCs w:val="40"/>
                          <w:lang w:val="ru-RU"/>
                        </w:rPr>
                        <w:t xml:space="preserve">КП </w:t>
                      </w:r>
                      <w:r w:rsidRPr="00382472">
                        <w:rPr>
                          <w:rFonts w:cs="Times New Roman"/>
                          <w:sz w:val="40"/>
                          <w:szCs w:val="40"/>
                        </w:rPr>
                        <w:t>Т.</w:t>
                      </w:r>
                      <w:r>
                        <w:rPr>
                          <w:rFonts w:cs="Times New Roman"/>
                          <w:sz w:val="40"/>
                          <w:szCs w:val="40"/>
                        </w:rPr>
                        <w:t>29200</w:t>
                      </w:r>
                      <w:r>
                        <w:rPr>
                          <w:rFonts w:cs="Times New Roman"/>
                          <w:sz w:val="40"/>
                          <w:szCs w:val="40"/>
                          <w:lang w:val="ru-RU"/>
                        </w:rPr>
                        <w:t>1</w:t>
                      </w:r>
                      <w:r>
                        <w:rPr>
                          <w:rFonts w:cs="Times New Roman"/>
                          <w:sz w:val="40"/>
                          <w:szCs w:val="40"/>
                        </w:rPr>
                        <w:t>.40</w:t>
                      </w:r>
                      <w:r>
                        <w:rPr>
                          <w:rFonts w:cs="Times New Roman"/>
                          <w:sz w:val="40"/>
                          <w:szCs w:val="40"/>
                          <w:lang w:val="ru-RU"/>
                        </w:rPr>
                        <w:t>1</w:t>
                      </w:r>
                      <w:r w:rsidRPr="00382472">
                        <w:rPr>
                          <w:rFonts w:cs="Times New Roman"/>
                          <w:sz w:val="40"/>
                          <w:szCs w:val="40"/>
                        </w:rPr>
                        <w:t xml:space="preserve"> ГЧ</w:t>
                      </w:r>
                    </w:p>
                    <w:p w14:paraId="7E8824AB" w14:textId="77777777" w:rsidR="007A6B10" w:rsidRPr="00AC018C" w:rsidRDefault="007A6B10" w:rsidP="007A6B10">
                      <w:pPr>
                        <w:ind w:firstLine="0"/>
                        <w:rPr>
                          <w:rFonts w:cs="Times New Roman"/>
                          <w:sz w:val="40"/>
                          <w:szCs w:val="40"/>
                        </w:rPr>
                      </w:pPr>
                    </w:p>
                  </w:txbxContent>
                </v:textbox>
              </v:shape>
            </w:pict>
          </mc:Fallback>
        </mc:AlternateContent>
      </w:r>
      <w:r w:rsidRPr="007A6B10">
        <w:rPr>
          <w:sz w:val="44"/>
          <w:szCs w:val="44"/>
        </w:rPr>
        <w:object w:dxaOrig="16950" w:dyaOrig="14562" w14:anchorId="07416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401.4pt" o:ole="">
            <v:imagedata r:id="rId19" o:title=""/>
          </v:shape>
          <o:OLEObject Type="Embed" ProgID="Visio.Drawing.15" ShapeID="_x0000_i1025" DrawAspect="Content" ObjectID="_1807776915" r:id="rId20"/>
        </w:object>
      </w:r>
      <w:r>
        <w:rPr>
          <w:noProof/>
        </w:rPr>
        <mc:AlternateContent>
          <mc:Choice Requires="wps">
            <w:drawing>
              <wp:anchor distT="0" distB="0" distL="114300" distR="114300" simplePos="0" relativeHeight="251671552" behindDoc="0" locked="0" layoutInCell="1" allowOverlap="1" wp14:anchorId="15615795" wp14:editId="5269AD05">
                <wp:simplePos x="0" y="0"/>
                <wp:positionH relativeFrom="margin">
                  <wp:posOffset>2245360</wp:posOffset>
                </wp:positionH>
                <wp:positionV relativeFrom="paragraph">
                  <wp:posOffset>9269730</wp:posOffset>
                </wp:positionV>
                <wp:extent cx="2037080" cy="331470"/>
                <wp:effectExtent l="0" t="0" r="1270" b="0"/>
                <wp:wrapNone/>
                <wp:docPr id="111"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7080" cy="331470"/>
                        </a:xfrm>
                        <a:prstGeom prst="rect">
                          <a:avLst/>
                        </a:prstGeom>
                        <a:noFill/>
                        <a:ln>
                          <a:noFill/>
                        </a:ln>
                      </wps:spPr>
                      <wps:txbx>
                        <w:txbxContent>
                          <w:p w14:paraId="4FCBD063" w14:textId="0E147D51" w:rsidR="007A6B10" w:rsidRPr="00856BCB" w:rsidRDefault="007A6B10" w:rsidP="007A6B10">
                            <w:pPr>
                              <w:pStyle w:val="af5"/>
                              <w:jc w:val="center"/>
                              <w:rPr>
                                <w:rFonts w:ascii="Times New Roman" w:hAnsi="Times New Roman"/>
                                <w:sz w:val="20"/>
                                <w:lang w:val="ru-RU"/>
                              </w:rPr>
                            </w:pPr>
                            <w:r>
                              <w:rPr>
                                <w:rFonts w:ascii="Times New Roman" w:hAnsi="Times New Roman"/>
                                <w:sz w:val="20"/>
                                <w:lang w:val="ru-RU"/>
                              </w:rPr>
                              <w:t>Диаграмма вариантов использования</w:t>
                            </w:r>
                          </w:p>
                        </w:txbxContent>
                      </wps:txbx>
                      <wps:bodyPr rot="0" vert="horz" wrap="square" lIns="12700" tIns="12700" rIns="12700" bIns="12700" anchor="ctr" anchorCtr="0" upright="1">
                        <a:noAutofit/>
                      </wps:bodyPr>
                    </wps:wsp>
                  </a:graphicData>
                </a:graphic>
                <wp14:sizeRelV relativeFrom="margin">
                  <wp14:pctHeight>0</wp14:pctHeight>
                </wp14:sizeRelV>
              </wp:anchor>
            </w:drawing>
          </mc:Choice>
          <mc:Fallback>
            <w:pict>
              <v:rect w14:anchorId="15615795" id="Rectangle 135" o:spid="_x0000_s1080" style="position:absolute;left:0;text-align:left;margin-left:176.8pt;margin-top:729.9pt;width:160.4pt;height:26.1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" filled="f" stroked="f">
                <v:textbox inset="1pt,1pt,1pt,1pt">
                  <w:txbxContent>
                    <w:p w14:paraId="4FCBD063" w14:textId="0E147D51" w:rsidR="007A6B10" w:rsidRPr="00856BCB" w:rsidRDefault="007A6B10" w:rsidP="007A6B10">
                      <w:pPr>
                        <w:pStyle w:val="af5"/>
                        <w:jc w:val="center"/>
                        <w:rPr>
                          <w:rFonts w:ascii="Times New Roman" w:hAnsi="Times New Roman"/>
                          <w:sz w:val="20"/>
                          <w:lang w:val="ru-RU"/>
                        </w:rPr>
                      </w:pPr>
                      <w:r>
                        <w:rPr>
                          <w:rFonts w:ascii="Times New Roman" w:hAnsi="Times New Roman"/>
                          <w:sz w:val="20"/>
                          <w:lang w:val="ru-RU"/>
                        </w:rPr>
                        <w:t>Диаграмма вариантов использования</w:t>
                      </w:r>
                    </w:p>
                  </w:txbxContent>
                </v:textbox>
                <w10:wrap anchorx="margin"/>
              </v:rect>
            </w:pict>
          </mc:Fallback>
        </mc:AlternateContent>
      </w:r>
      <w:r>
        <w:rPr>
          <w:noProof/>
          <w:lang w:eastAsia="ru-RU"/>
        </w:rPr>
        <mc:AlternateContent>
          <mc:Choice Requires="wps">
            <w:drawing>
              <wp:anchor distT="0" distB="0" distL="114300" distR="114300" simplePos="0" relativeHeight="251669504" behindDoc="0" locked="0" layoutInCell="1" allowOverlap="1" wp14:anchorId="1CBAC6CD" wp14:editId="72148AEC">
                <wp:simplePos x="0" y="0"/>
                <wp:positionH relativeFrom="column">
                  <wp:posOffset>5701665</wp:posOffset>
                </wp:positionH>
                <wp:positionV relativeFrom="paragraph">
                  <wp:posOffset>9291418</wp:posOffset>
                </wp:positionV>
                <wp:extent cx="427892" cy="328246"/>
                <wp:effectExtent l="0" t="0" r="10795" b="15240"/>
                <wp:wrapNone/>
                <wp:docPr id="6" name="Прямоугольник 6"/>
                <wp:cNvGraphicFramePr/>
                <a:graphic xmlns:a="http://schemas.openxmlformats.org/drawingml/2006/main">
                  <a:graphicData uri="http://schemas.microsoft.com/office/word/2010/wordprocessingShape">
                    <wps:wsp>
                      <wps:cNvSpPr/>
                      <wps:spPr>
                        <a:xfrm>
                          <a:off x="0" y="0"/>
                          <a:ext cx="427892" cy="32824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8FDC3" id="Прямоугольник 6" o:spid="_x0000_s1026" style="position:absolute;margin-left:448.95pt;margin-top:731.6pt;width:33.7pt;height:2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" fillcolor="white [3201]" strokecolor="white [3212]" strokeweight="1pt"/>
            </w:pict>
          </mc:Fallback>
        </mc:AlternateContent>
      </w:r>
      <w:r w:rsidR="00C003C0">
        <w:rPr>
          <w:noProof/>
          <w:lang w:eastAsia="ru-RU"/>
        </w:rPr>
        <mc:AlternateContent>
          <mc:Choice Requires="wpg">
            <w:drawing>
              <wp:anchor distT="0" distB="0" distL="114300" distR="114300" simplePos="0" relativeHeight="251668480" behindDoc="1" locked="0" layoutInCell="1" allowOverlap="1" wp14:anchorId="71211B33" wp14:editId="4A47CB06">
                <wp:simplePos x="0" y="0"/>
                <wp:positionH relativeFrom="page">
                  <wp:posOffset>174171</wp:posOffset>
                </wp:positionH>
                <wp:positionV relativeFrom="paragraph">
                  <wp:posOffset>-480604</wp:posOffset>
                </wp:positionV>
                <wp:extent cx="7181850" cy="10189210"/>
                <wp:effectExtent l="0" t="0" r="38100" b="21590"/>
                <wp:wrapNone/>
                <wp:docPr id="745398696" name="Группа 745398696"/>
                <wp:cNvGraphicFramePr/>
                <a:graphic xmlns:a="http://schemas.openxmlformats.org/drawingml/2006/main">
                  <a:graphicData uri="http://schemas.microsoft.com/office/word/2010/wordprocessingGroup">
                    <wpg:wgp>
                      <wpg:cNvGrpSpPr/>
                      <wpg:grpSpPr>
                        <a:xfrm>
                          <a:off x="0" y="0"/>
                          <a:ext cx="7181850" cy="10189210"/>
                          <a:chOff x="276" y="400"/>
                          <a:chExt cx="11330" cy="16039"/>
                        </a:xfrm>
                      </wpg:grpSpPr>
                      <wps:wsp>
                        <wps:cNvPr id="745398697" name="Line 96"/>
                        <wps:cNvCnPr>
                          <a:cxnSpLocks noChangeShapeType="1"/>
                        </wps:cNvCnPr>
                        <wps:spPr bwMode="auto">
                          <a:xfrm>
                            <a:off x="9650" y="15284"/>
                            <a:ext cx="0" cy="283"/>
                          </a:xfrm>
                          <a:prstGeom prst="line">
                            <a:avLst/>
                          </a:prstGeom>
                          <a:noFill/>
                          <a:ln w="25400">
                            <a:solidFill>
                              <a:srgbClr val="000000"/>
                            </a:solidFill>
                            <a:round/>
                          </a:ln>
                        </wps:spPr>
                        <wps:bodyPr/>
                      </wps:wsp>
                      <wpg:grpSp>
                        <wpg:cNvPr id="745398698" name="Group 97"/>
                        <wpg:cNvGrpSpPr/>
                        <wpg:grpSpPr>
                          <a:xfrm>
                            <a:off x="276" y="400"/>
                            <a:ext cx="11330" cy="16039"/>
                            <a:chOff x="276" y="400"/>
                            <a:chExt cx="11330" cy="16039"/>
                          </a:xfrm>
                        </wpg:grpSpPr>
                        <wps:wsp>
                          <wps:cNvPr id="745398699" name="Line 98"/>
                          <wps:cNvCnPr>
                            <a:cxnSpLocks noChangeShapeType="1"/>
                          </wps:cNvCnPr>
                          <wps:spPr bwMode="auto">
                            <a:xfrm>
                              <a:off x="8543" y="14559"/>
                              <a:ext cx="3048" cy="0"/>
                            </a:xfrm>
                            <a:prstGeom prst="line">
                              <a:avLst/>
                            </a:prstGeom>
                            <a:noFill/>
                            <a:ln w="25400">
                              <a:solidFill>
                                <a:srgbClr val="000000"/>
                              </a:solidFill>
                              <a:round/>
                            </a:ln>
                          </wps:spPr>
                          <wps:bodyPr/>
                        </wps:wsp>
                        <wpg:grpSp>
                          <wpg:cNvPr id="745398700" name="Group 99"/>
                          <wpg:cNvGrpSpPr/>
                          <wpg:grpSpPr>
                            <a:xfrm>
                              <a:off x="276" y="400"/>
                              <a:ext cx="11330" cy="16039"/>
                              <a:chOff x="276" y="400"/>
                              <a:chExt cx="11330" cy="16039"/>
                            </a:xfrm>
                          </wpg:grpSpPr>
                          <wpg:grpSp>
                            <wpg:cNvPr id="745398701" name="Group 100"/>
                            <wpg:cNvGrpSpPr/>
                            <wpg:grpSpPr>
                              <a:xfrm>
                                <a:off x="8817" y="14574"/>
                                <a:ext cx="296" cy="709"/>
                                <a:chOff x="8817" y="14028"/>
                                <a:chExt cx="296" cy="709"/>
                              </a:xfrm>
                            </wpg:grpSpPr>
                            <wps:wsp>
                              <wps:cNvPr id="745398702" name="Line 101"/>
                              <wps:cNvCnPr>
                                <a:cxnSpLocks noChangeShapeType="1"/>
                              </wps:cNvCnPr>
                              <wps:spPr bwMode="auto">
                                <a:xfrm>
                                  <a:off x="8817" y="14028"/>
                                  <a:ext cx="3" cy="709"/>
                                </a:xfrm>
                                <a:prstGeom prst="line">
                                  <a:avLst/>
                                </a:prstGeom>
                                <a:noFill/>
                                <a:ln w="12700">
                                  <a:solidFill>
                                    <a:srgbClr val="000000"/>
                                  </a:solidFill>
                                  <a:round/>
                                </a:ln>
                              </wps:spPr>
                              <wps:bodyPr/>
                            </wps:wsp>
                            <wps:wsp>
                              <wps:cNvPr id="745398703" name="Line 102"/>
                              <wps:cNvCnPr>
                                <a:cxnSpLocks noChangeShapeType="1"/>
                              </wps:cNvCnPr>
                              <wps:spPr bwMode="auto">
                                <a:xfrm>
                                  <a:off x="9110" y="14028"/>
                                  <a:ext cx="3" cy="709"/>
                                </a:xfrm>
                                <a:prstGeom prst="line">
                                  <a:avLst/>
                                </a:prstGeom>
                                <a:noFill/>
                                <a:ln w="12700">
                                  <a:solidFill>
                                    <a:srgbClr val="000000"/>
                                  </a:solidFill>
                                  <a:round/>
                                </a:ln>
                              </wps:spPr>
                              <wps:bodyPr/>
                            </wps:wsp>
                          </wpg:grpSp>
                          <wpg:grpSp>
                            <wpg:cNvPr id="745398704" name="Group 103"/>
                            <wpg:cNvGrpSpPr/>
                            <wpg:grpSpPr>
                              <a:xfrm>
                                <a:off x="276" y="400"/>
                                <a:ext cx="11330" cy="16039"/>
                                <a:chOff x="276" y="400"/>
                                <a:chExt cx="11330" cy="16039"/>
                              </a:xfrm>
                            </wpg:grpSpPr>
                            <wps:wsp>
                              <wps:cNvPr id="745398705" name="Line 104"/>
                              <wps:cNvCnPr>
                                <a:cxnSpLocks noChangeShapeType="1"/>
                              </wps:cNvCnPr>
                              <wps:spPr bwMode="auto">
                                <a:xfrm>
                                  <a:off x="1165" y="14276"/>
                                  <a:ext cx="3985" cy="0"/>
                                </a:xfrm>
                                <a:prstGeom prst="line">
                                  <a:avLst/>
                                </a:prstGeom>
                                <a:noFill/>
                                <a:ln w="12700">
                                  <a:solidFill>
                                    <a:srgbClr val="000000"/>
                                  </a:solidFill>
                                  <a:round/>
                                </a:ln>
                              </wps:spPr>
                              <wps:bodyPr/>
                            </wps:wsp>
                            <wps:wsp>
                              <wps:cNvPr id="745398706" name="Line 105"/>
                              <wps:cNvCnPr>
                                <a:cxnSpLocks noChangeShapeType="1"/>
                              </wps:cNvCnPr>
                              <wps:spPr bwMode="auto">
                                <a:xfrm>
                                  <a:off x="1165" y="13991"/>
                                  <a:ext cx="3985" cy="0"/>
                                </a:xfrm>
                                <a:prstGeom prst="line">
                                  <a:avLst/>
                                </a:prstGeom>
                                <a:noFill/>
                                <a:ln w="12700">
                                  <a:solidFill>
                                    <a:srgbClr val="000000"/>
                                  </a:solidFill>
                                  <a:round/>
                                </a:ln>
                              </wps:spPr>
                              <wps:bodyPr/>
                            </wps:wsp>
                            <wpg:grpSp>
                              <wpg:cNvPr id="745398707" name="Group 106"/>
                              <wpg:cNvGrpSpPr/>
                              <wpg:grpSpPr>
                                <a:xfrm>
                                  <a:off x="276" y="400"/>
                                  <a:ext cx="11330" cy="16039"/>
                                  <a:chOff x="276" y="400"/>
                                  <a:chExt cx="11330" cy="16039"/>
                                </a:xfrm>
                              </wpg:grpSpPr>
                              <wps:wsp>
                                <wps:cNvPr id="745398708" name="Rectangle 107"/>
                                <wps:cNvSpPr>
                                  <a:spLocks noChangeArrowheads="1"/>
                                </wps:cNvSpPr>
                                <wps:spPr bwMode="auto">
                                  <a:xfrm>
                                    <a:off x="8541" y="15849"/>
                                    <a:ext cx="2928" cy="380"/>
                                  </a:xfrm>
                                  <a:prstGeom prst="rect">
                                    <a:avLst/>
                                  </a:prstGeom>
                                  <a:noFill/>
                                  <a:ln>
                                    <a:noFill/>
                                  </a:ln>
                                </wps:spPr>
                                <wps:txbx>
                                  <w:txbxContent>
                                    <w:p w14:paraId="7CAF91A6" w14:textId="77777777" w:rsidR="00C003C0" w:rsidRPr="007B0056" w:rsidRDefault="00C003C0" w:rsidP="00C003C0">
                                      <w:pPr>
                                        <w:pStyle w:val="af5"/>
                                        <w:jc w:val="center"/>
                                        <w:rPr>
                                          <w:rFonts w:ascii="Times New Roman" w:hAnsi="Times New Roman"/>
                                          <w:sz w:val="30"/>
                                          <w:szCs w:val="30"/>
                                          <w:lang w:val="ru-RU"/>
                                        </w:rPr>
                                      </w:pPr>
                                      <w:r w:rsidRPr="007B0056">
                                        <w:rPr>
                                          <w:rFonts w:ascii="Times New Roman" w:hAnsi="Times New Roman"/>
                                          <w:sz w:val="30"/>
                                          <w:szCs w:val="30"/>
                                          <w:lang w:val="ru-RU"/>
                                        </w:rPr>
                                        <w:t>КБП</w:t>
                                      </w:r>
                                    </w:p>
                                  </w:txbxContent>
                                </wps:txbx>
                                <wps:bodyPr rot="0" vert="horz" wrap="square" lIns="12700" tIns="12700" rIns="12700" bIns="12700" anchor="t" anchorCtr="0" upright="1">
                                  <a:noAutofit/>
                                </wps:bodyPr>
                              </wps:wsp>
                              <wps:wsp>
                                <wps:cNvPr id="745398709" name="Text Box 108"/>
                                <wps:cNvSpPr txBox="1">
                                  <a:spLocks noChangeArrowheads="1"/>
                                </wps:cNvSpPr>
                                <wps:spPr bwMode="auto">
                                  <a:xfrm>
                                    <a:off x="8721" y="14634"/>
                                    <a:ext cx="360" cy="540"/>
                                  </a:xfrm>
                                  <a:prstGeom prst="rect">
                                    <a:avLst/>
                                  </a:prstGeom>
                                  <a:noFill/>
                                  <a:ln>
                                    <a:noFill/>
                                  </a:ln>
                                </wps:spPr>
                                <wps:txbx>
                                  <w:txbxContent>
                                    <w:p w14:paraId="471A47CD" w14:textId="77777777" w:rsidR="00C003C0" w:rsidRPr="00382472" w:rsidRDefault="00C003C0" w:rsidP="00C003C0">
                                      <w:pPr>
                                        <w:pStyle w:val="af5"/>
                                        <w:jc w:val="center"/>
                                        <w:rPr>
                                          <w:rFonts w:ascii="Times New Roman" w:hAnsi="Times New Roman"/>
                                          <w:sz w:val="24"/>
                                          <w:lang w:val="ru-RU"/>
                                        </w:rPr>
                                      </w:pPr>
                                      <w:r w:rsidRPr="00382472">
                                        <w:rPr>
                                          <w:rFonts w:ascii="Times New Roman" w:hAnsi="Times New Roman"/>
                                          <w:sz w:val="24"/>
                                          <w:lang w:val="ru-RU"/>
                                        </w:rPr>
                                        <w:t>У</w:t>
                                      </w:r>
                                    </w:p>
                                  </w:txbxContent>
                                </wps:txbx>
                                <wps:bodyPr rot="0" vert="horz" wrap="square" lIns="91440" tIns="45720" rIns="91440" bIns="45720" anchor="t" anchorCtr="0" upright="1">
                                  <a:noAutofit/>
                                </wps:bodyPr>
                              </wps:wsp>
                              <wpg:grpSp>
                                <wpg:cNvPr id="745398710" name="Group 109"/>
                                <wpg:cNvGrpSpPr/>
                                <wpg:grpSpPr>
                                  <a:xfrm>
                                    <a:off x="276" y="400"/>
                                    <a:ext cx="11330" cy="16039"/>
                                    <a:chOff x="276" y="400"/>
                                    <a:chExt cx="11330" cy="16039"/>
                                  </a:xfrm>
                                </wpg:grpSpPr>
                                <wpg:grpSp>
                                  <wpg:cNvPr id="745398711" name="Group 110"/>
                                  <wpg:cNvGrpSpPr/>
                                  <wpg:grpSpPr>
                                    <a:xfrm>
                                      <a:off x="1161" y="15849"/>
                                      <a:ext cx="2419" cy="290"/>
                                      <a:chOff x="0" y="0"/>
                                      <a:chExt cx="19999" cy="25985"/>
                                    </a:xfrm>
                                  </wpg:grpSpPr>
                                  <wps:wsp>
                                    <wps:cNvPr id="745398712" name="Rectangle 111"/>
                                    <wps:cNvSpPr>
                                      <a:spLocks noChangeArrowheads="1"/>
                                    </wps:cNvSpPr>
                                    <wps:spPr bwMode="auto">
                                      <a:xfrm>
                                        <a:off x="0" y="0"/>
                                        <a:ext cx="8856" cy="25985"/>
                                      </a:xfrm>
                                      <a:prstGeom prst="rect">
                                        <a:avLst/>
                                      </a:prstGeom>
                                      <a:noFill/>
                                      <a:ln>
                                        <a:noFill/>
                                      </a:ln>
                                    </wps:spPr>
                                    <wps:txbx>
                                      <w:txbxContent>
                                        <w:p w14:paraId="26E47DDF" w14:textId="77777777" w:rsidR="00C003C0" w:rsidRDefault="00C003C0" w:rsidP="00C003C0">
                                          <w:pPr>
                                            <w:pStyle w:val="af5"/>
                                            <w:rPr>
                                              <w:sz w:val="20"/>
                                            </w:rPr>
                                          </w:pPr>
                                          <w:r>
                                            <w:rPr>
                                              <w:sz w:val="20"/>
                                              <w:lang w:val="ru-RU"/>
                                            </w:rPr>
                                            <w:t>Т</w:t>
                                          </w:r>
                                          <w:r>
                                            <w:rPr>
                                              <w:sz w:val="20"/>
                                            </w:rPr>
                                            <w:t>. Контр.</w:t>
                                          </w:r>
                                        </w:p>
                                      </w:txbxContent>
                                    </wps:txbx>
                                    <wps:bodyPr rot="0" vert="horz" wrap="square" lIns="12700" tIns="12700" rIns="12700" bIns="12700" anchor="t" anchorCtr="0" upright="1">
                                      <a:noAutofit/>
                                    </wps:bodyPr>
                                  </wps:wsp>
                                  <wps:wsp>
                                    <wps:cNvPr id="745398713" name="Rectangle 112"/>
                                    <wps:cNvSpPr>
                                      <a:spLocks noChangeArrowheads="1"/>
                                    </wps:cNvSpPr>
                                    <wps:spPr bwMode="auto">
                                      <a:xfrm>
                                        <a:off x="9281" y="0"/>
                                        <a:ext cx="10718" cy="20000"/>
                                      </a:xfrm>
                                      <a:prstGeom prst="rect">
                                        <a:avLst/>
                                      </a:prstGeom>
                                      <a:noFill/>
                                      <a:ln>
                                        <a:noFill/>
                                      </a:ln>
                                    </wps:spPr>
                                    <wps:txbx>
                                      <w:txbxContent>
                                        <w:p w14:paraId="52E936B7" w14:textId="77777777" w:rsidR="00C003C0" w:rsidRDefault="00C003C0" w:rsidP="00C003C0">
                                          <w:pPr>
                                            <w:pStyle w:val="af5"/>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745398714" name="Group 113"/>
                                  <wpg:cNvGrpSpPr/>
                                  <wpg:grpSpPr>
                                    <a:xfrm>
                                      <a:off x="276" y="400"/>
                                      <a:ext cx="11330" cy="16039"/>
                                      <a:chOff x="276" y="400"/>
                                      <a:chExt cx="11330" cy="16039"/>
                                    </a:xfrm>
                                  </wpg:grpSpPr>
                                  <wps:wsp>
                                    <wps:cNvPr id="745398715" name="Line 114"/>
                                    <wps:cNvCnPr>
                                      <a:cxnSpLocks noChangeShapeType="1"/>
                                    </wps:cNvCnPr>
                                    <wps:spPr bwMode="auto">
                                      <a:xfrm>
                                        <a:off x="1157" y="15354"/>
                                        <a:ext cx="3964" cy="0"/>
                                      </a:xfrm>
                                      <a:prstGeom prst="line">
                                        <a:avLst/>
                                      </a:prstGeom>
                                      <a:noFill/>
                                      <a:ln w="12700">
                                        <a:solidFill>
                                          <a:srgbClr val="000000"/>
                                        </a:solidFill>
                                        <a:round/>
                                      </a:ln>
                                    </wps:spPr>
                                    <wps:bodyPr/>
                                  </wps:wsp>
                                  <wps:wsp>
                                    <wps:cNvPr id="745398716" name="Line 115"/>
                                    <wps:cNvCnPr>
                                      <a:cxnSpLocks noChangeShapeType="1"/>
                                    </wps:cNvCnPr>
                                    <wps:spPr bwMode="auto">
                                      <a:xfrm>
                                        <a:off x="1160" y="15856"/>
                                        <a:ext cx="3961" cy="1"/>
                                      </a:xfrm>
                                      <a:prstGeom prst="line">
                                        <a:avLst/>
                                      </a:prstGeom>
                                      <a:noFill/>
                                      <a:ln w="12700">
                                        <a:solidFill>
                                          <a:srgbClr val="000000"/>
                                        </a:solidFill>
                                        <a:round/>
                                      </a:ln>
                                    </wps:spPr>
                                    <wps:bodyPr/>
                                  </wps:wsp>
                                  <wps:wsp>
                                    <wps:cNvPr id="745398717" name="Line 116"/>
                                    <wps:cNvCnPr>
                                      <a:cxnSpLocks noChangeShapeType="1"/>
                                    </wps:cNvCnPr>
                                    <wps:spPr bwMode="auto">
                                      <a:xfrm>
                                        <a:off x="1161" y="16142"/>
                                        <a:ext cx="3985" cy="1"/>
                                      </a:xfrm>
                                      <a:prstGeom prst="line">
                                        <a:avLst/>
                                      </a:prstGeom>
                                      <a:noFill/>
                                      <a:ln w="12700">
                                        <a:solidFill>
                                          <a:srgbClr val="000000"/>
                                        </a:solidFill>
                                        <a:round/>
                                      </a:ln>
                                    </wps:spPr>
                                    <wps:bodyPr/>
                                  </wps:wsp>
                                  <wps:wsp>
                                    <wps:cNvPr id="745398718" name="Line 117"/>
                                    <wps:cNvCnPr>
                                      <a:cxnSpLocks noChangeShapeType="1"/>
                                    </wps:cNvCnPr>
                                    <wps:spPr bwMode="auto">
                                      <a:xfrm>
                                        <a:off x="1165" y="15596"/>
                                        <a:ext cx="3985" cy="1"/>
                                      </a:xfrm>
                                      <a:prstGeom prst="line">
                                        <a:avLst/>
                                      </a:prstGeom>
                                      <a:noFill/>
                                      <a:ln w="12700">
                                        <a:solidFill>
                                          <a:srgbClr val="000000"/>
                                        </a:solidFill>
                                        <a:round/>
                                      </a:ln>
                                    </wps:spPr>
                                    <wps:bodyPr/>
                                  </wps:wsp>
                                  <wpg:grpSp>
                                    <wpg:cNvPr id="745398719" name="Group 118"/>
                                    <wpg:cNvGrpSpPr/>
                                    <wpg:grpSpPr>
                                      <a:xfrm>
                                        <a:off x="276" y="400"/>
                                        <a:ext cx="11330" cy="16039"/>
                                        <a:chOff x="276" y="400"/>
                                        <a:chExt cx="11330" cy="16039"/>
                                      </a:xfrm>
                                    </wpg:grpSpPr>
                                    <wpg:grpSp>
                                      <wpg:cNvPr id="745398720" name="Group 119"/>
                                      <wpg:cNvGrpSpPr/>
                                      <wpg:grpSpPr>
                                        <a:xfrm>
                                          <a:off x="1161" y="14831"/>
                                          <a:ext cx="2558" cy="290"/>
                                          <a:chOff x="0" y="0"/>
                                          <a:chExt cx="21151" cy="25985"/>
                                        </a:xfrm>
                                      </wpg:grpSpPr>
                                      <wps:wsp>
                                        <wps:cNvPr id="745398721" name="Rectangle 120"/>
                                        <wps:cNvSpPr>
                                          <a:spLocks noChangeArrowheads="1"/>
                                        </wps:cNvSpPr>
                                        <wps:spPr bwMode="auto">
                                          <a:xfrm>
                                            <a:off x="0" y="0"/>
                                            <a:ext cx="8856" cy="25985"/>
                                          </a:xfrm>
                                          <a:prstGeom prst="rect">
                                            <a:avLst/>
                                          </a:prstGeom>
                                          <a:noFill/>
                                          <a:ln>
                                            <a:noFill/>
                                          </a:ln>
                                        </wps:spPr>
                                        <wps:txbx>
                                          <w:txbxContent>
                                            <w:p w14:paraId="04AA5D5C" w14:textId="77777777" w:rsidR="00C003C0" w:rsidRDefault="00C003C0" w:rsidP="00C003C0">
                                              <w:pPr>
                                                <w:pStyle w:val="af5"/>
                                                <w:rPr>
                                                  <w:sz w:val="20"/>
                                                </w:rPr>
                                              </w:pPr>
                                              <w:r>
                                                <w:rPr>
                                                  <w:sz w:val="20"/>
                                                </w:rPr>
                                                <w:t xml:space="preserve"> </w:t>
                                              </w:r>
                                              <w:proofErr w:type="spellStart"/>
                                              <w:r>
                                                <w:rPr>
                                                  <w:sz w:val="20"/>
                                                </w:rPr>
                                                <w:t>Разраб</w:t>
                                              </w:r>
                                              <w:proofErr w:type="spellEnd"/>
                                              <w:r>
                                                <w:rPr>
                                                  <w:sz w:val="20"/>
                                                </w:rPr>
                                                <w:t xml:space="preserve">. </w:t>
                                              </w:r>
                                              <w:proofErr w:type="spellStart"/>
                                              <w:r>
                                                <w:rPr>
                                                  <w:sz w:val="20"/>
                                                </w:rPr>
                                                <w:t>Разраб</w:t>
                                              </w:r>
                                              <w:proofErr w:type="spellEnd"/>
                                              <w:r>
                                                <w:rPr>
                                                  <w:sz w:val="20"/>
                                                </w:rPr>
                                                <w:t>.</w:t>
                                              </w:r>
                                            </w:p>
                                          </w:txbxContent>
                                        </wps:txbx>
                                        <wps:bodyPr rot="0" vert="horz" wrap="square" lIns="12700" tIns="12700" rIns="12700" bIns="12700" anchor="t" anchorCtr="0" upright="1">
                                          <a:noAutofit/>
                                        </wps:bodyPr>
                                      </wps:wsp>
                                      <wps:wsp>
                                        <wps:cNvPr id="745398722" name="Rectangle 121"/>
                                        <wps:cNvSpPr>
                                          <a:spLocks noChangeArrowheads="1"/>
                                        </wps:cNvSpPr>
                                        <wps:spPr bwMode="auto">
                                          <a:xfrm>
                                            <a:off x="9938" y="2240"/>
                                            <a:ext cx="11213" cy="22952"/>
                                          </a:xfrm>
                                          <a:prstGeom prst="rect">
                                            <a:avLst/>
                                          </a:prstGeom>
                                          <a:noFill/>
                                          <a:ln>
                                            <a:noFill/>
                                          </a:ln>
                                        </wps:spPr>
                                        <wps:txbx>
                                          <w:txbxContent>
                                            <w:p w14:paraId="35579D97" w14:textId="77777777" w:rsidR="00C003C0" w:rsidRPr="00D54B0A" w:rsidRDefault="00C003C0" w:rsidP="00C003C0">
                                              <w:pPr>
                                                <w:pStyle w:val="af5"/>
                                                <w:rPr>
                                                  <w:rFonts w:ascii="Times New Roman" w:hAnsi="Times New Roman"/>
                                                  <w:sz w:val="16"/>
                                                  <w:lang w:val="ru-RU"/>
                                                </w:rPr>
                                              </w:pPr>
                                              <w:r w:rsidRPr="00D54B0A">
                                                <w:rPr>
                                                  <w:rFonts w:ascii="Times New Roman" w:hAnsi="Times New Roman"/>
                                                  <w:sz w:val="16"/>
                                                  <w:lang w:val="ru-RU"/>
                                                </w:rPr>
                                                <w:t>Буев Д.Р.</w:t>
                                              </w:r>
                                            </w:p>
                                          </w:txbxContent>
                                        </wps:txbx>
                                        <wps:bodyPr rot="0" vert="horz" wrap="square" lIns="12700" tIns="12700" rIns="12700" bIns="12700" anchor="t" anchorCtr="0" upright="1">
                                          <a:noAutofit/>
                                        </wps:bodyPr>
                                      </wps:wsp>
                                    </wpg:grpSp>
                                    <wpg:grpSp>
                                      <wpg:cNvPr id="745398723" name="Group 122"/>
                                      <wpg:cNvGrpSpPr/>
                                      <wpg:grpSpPr>
                                        <a:xfrm>
                                          <a:off x="1161" y="15085"/>
                                          <a:ext cx="2618" cy="291"/>
                                          <a:chOff x="0" y="-74"/>
                                          <a:chExt cx="21646" cy="26059"/>
                                        </a:xfrm>
                                      </wpg:grpSpPr>
                                      <wps:wsp>
                                        <wps:cNvPr id="745398724" name="Rectangle 123"/>
                                        <wps:cNvSpPr>
                                          <a:spLocks noChangeArrowheads="1"/>
                                        </wps:cNvSpPr>
                                        <wps:spPr bwMode="auto">
                                          <a:xfrm>
                                            <a:off x="0" y="0"/>
                                            <a:ext cx="8856" cy="25985"/>
                                          </a:xfrm>
                                          <a:prstGeom prst="rect">
                                            <a:avLst/>
                                          </a:prstGeom>
                                          <a:noFill/>
                                          <a:ln>
                                            <a:noFill/>
                                          </a:ln>
                                        </wps:spPr>
                                        <wps:txbx>
                                          <w:txbxContent>
                                            <w:p w14:paraId="6D9823D1" w14:textId="77777777" w:rsidR="00C003C0" w:rsidRDefault="00C003C0" w:rsidP="00C003C0">
                                              <w:pPr>
                                                <w:pStyle w:val="af5"/>
                                                <w:rPr>
                                                  <w:sz w:val="20"/>
                                                </w:rPr>
                                              </w:pPr>
                                              <w:r>
                                                <w:rPr>
                                                  <w:sz w:val="20"/>
                                                </w:rPr>
                                                <w:t xml:space="preserve"> </w:t>
                                              </w:r>
                                              <w:proofErr w:type="spellStart"/>
                                              <w:r>
                                                <w:rPr>
                                                  <w:sz w:val="20"/>
                                                </w:rPr>
                                                <w:t>Провер</w:t>
                                              </w:r>
                                              <w:proofErr w:type="spellEnd"/>
                                              <w:r>
                                                <w:rPr>
                                                  <w:sz w:val="20"/>
                                                </w:rPr>
                                                <w:t xml:space="preserve">. </w:t>
                                              </w:r>
                                              <w:proofErr w:type="spellStart"/>
                                              <w:r>
                                                <w:rPr>
                                                  <w:sz w:val="20"/>
                                                </w:rPr>
                                                <w:t>Провер</w:t>
                                              </w:r>
                                              <w:proofErr w:type="spellEnd"/>
                                              <w:r>
                                                <w:rPr>
                                                  <w:sz w:val="20"/>
                                                </w:rPr>
                                                <w:t>.</w:t>
                                              </w:r>
                                            </w:p>
                                          </w:txbxContent>
                                        </wps:txbx>
                                        <wps:bodyPr rot="0" vert="horz" wrap="square" lIns="12700" tIns="12700" rIns="12700" bIns="12700" anchor="t" anchorCtr="0" upright="1">
                                          <a:noAutofit/>
                                        </wps:bodyPr>
                                      </wps:wsp>
                                      <wps:wsp>
                                        <wps:cNvPr id="745398725" name="Rectangle 124"/>
                                        <wps:cNvSpPr>
                                          <a:spLocks noChangeArrowheads="1"/>
                                        </wps:cNvSpPr>
                                        <wps:spPr bwMode="auto">
                                          <a:xfrm>
                                            <a:off x="9379" y="-74"/>
                                            <a:ext cx="12267" cy="20000"/>
                                          </a:xfrm>
                                          <a:prstGeom prst="rect">
                                            <a:avLst/>
                                          </a:prstGeom>
                                          <a:noFill/>
                                          <a:ln>
                                            <a:noFill/>
                                          </a:ln>
                                        </wps:spPr>
                                        <wps:txbx>
                                          <w:txbxContent>
                                            <w:p w14:paraId="09C48730" w14:textId="27166EB5" w:rsidR="00C003C0" w:rsidRPr="000C4454" w:rsidRDefault="00C003C0" w:rsidP="00C003C0">
                                              <w:pPr>
                                                <w:pStyle w:val="af5"/>
                                                <w:rPr>
                                                  <w:rFonts w:ascii="Times New Roman" w:hAnsi="Times New Roman"/>
                                                  <w:sz w:val="16"/>
                                                  <w:lang w:val="ru-RU"/>
                                                </w:rPr>
                                              </w:pPr>
                                              <w:r w:rsidRPr="000C4454">
                                                <w:rPr>
                                                  <w:rFonts w:ascii="Times New Roman" w:hAnsi="Times New Roman"/>
                                                  <w:sz w:val="16"/>
                                                  <w:lang w:val="ru-RU"/>
                                                </w:rPr>
                                                <w:t xml:space="preserve"> </w:t>
                                              </w:r>
                                              <w:r w:rsidR="007A6B10">
                                                <w:rPr>
                                                  <w:rFonts w:ascii="Times New Roman" w:hAnsi="Times New Roman"/>
                                                  <w:sz w:val="16"/>
                                                  <w:lang w:val="ru-RU"/>
                                                </w:rPr>
                                                <w:t>Коропа Е.Н.</w:t>
                                              </w:r>
                                            </w:p>
                                          </w:txbxContent>
                                        </wps:txbx>
                                        <wps:bodyPr rot="0" vert="horz" wrap="square" lIns="12700" tIns="12700" rIns="12700" bIns="12700" anchor="t" anchorCtr="0" upright="1">
                                          <a:noAutofit/>
                                        </wps:bodyPr>
                                      </wps:wsp>
                                    </wpg:grpSp>
                                    <wpg:grpSp>
                                      <wpg:cNvPr id="745398726" name="Group 125"/>
                                      <wpg:cNvGrpSpPr/>
                                      <wpg:grpSpPr>
                                        <a:xfrm>
                                          <a:off x="1177" y="15594"/>
                                          <a:ext cx="2509" cy="290"/>
                                          <a:chOff x="0" y="0"/>
                                          <a:chExt cx="19999" cy="26102"/>
                                        </a:xfrm>
                                      </wpg:grpSpPr>
                                      <wps:wsp>
                                        <wps:cNvPr id="745398727" name="Rectangle 126"/>
                                        <wps:cNvSpPr>
                                          <a:spLocks noChangeArrowheads="1"/>
                                        </wps:cNvSpPr>
                                        <wps:spPr bwMode="auto">
                                          <a:xfrm>
                                            <a:off x="0" y="0"/>
                                            <a:ext cx="8856" cy="26102"/>
                                          </a:xfrm>
                                          <a:prstGeom prst="rect">
                                            <a:avLst/>
                                          </a:prstGeom>
                                          <a:noFill/>
                                          <a:ln>
                                            <a:noFill/>
                                          </a:ln>
                                        </wps:spPr>
                                        <wps:txbx>
                                          <w:txbxContent>
                                            <w:p w14:paraId="608B6912" w14:textId="77777777" w:rsidR="00C003C0" w:rsidRDefault="00C003C0" w:rsidP="00C003C0">
                                              <w:pPr>
                                                <w:pStyle w:val="af5"/>
                                                <w:rPr>
                                                  <w:sz w:val="18"/>
                                                </w:rPr>
                                              </w:pPr>
                                              <w:r>
                                                <w:rPr>
                                                  <w:sz w:val="18"/>
                                                </w:rPr>
                                                <w:t xml:space="preserve"> </w:t>
                                              </w:r>
                                              <w:proofErr w:type="spellStart"/>
                                              <w:r>
                                                <w:rPr>
                                                  <w:sz w:val="20"/>
                                                </w:rPr>
                                                <w:t>Реценз</w:t>
                                              </w:r>
                                              <w:proofErr w:type="spellEnd"/>
                                              <w:r>
                                                <w:rPr>
                                                  <w:sz w:val="18"/>
                                                </w:rPr>
                                                <w:t>.</w:t>
                                              </w:r>
                                            </w:p>
                                          </w:txbxContent>
                                        </wps:txbx>
                                        <wps:bodyPr rot="0" vert="horz" wrap="square" lIns="12700" tIns="12700" rIns="12700" bIns="12700" anchor="t" anchorCtr="0" upright="1">
                                          <a:noAutofit/>
                                        </wps:bodyPr>
                                      </wps:wsp>
                                      <wps:wsp>
                                        <wps:cNvPr id="745398728" name="Rectangle 127"/>
                                        <wps:cNvSpPr>
                                          <a:spLocks noChangeArrowheads="1"/>
                                        </wps:cNvSpPr>
                                        <wps:spPr bwMode="auto">
                                          <a:xfrm>
                                            <a:off x="9281" y="0"/>
                                            <a:ext cx="10718" cy="20000"/>
                                          </a:xfrm>
                                          <a:prstGeom prst="rect">
                                            <a:avLst/>
                                          </a:prstGeom>
                                          <a:noFill/>
                                          <a:ln>
                                            <a:noFill/>
                                          </a:ln>
                                        </wps:spPr>
                                        <wps:txbx>
                                          <w:txbxContent>
                                            <w:p w14:paraId="4F138CF4" w14:textId="77777777" w:rsidR="00C003C0" w:rsidRDefault="00C003C0" w:rsidP="00C003C0"/>
                                          </w:txbxContent>
                                        </wps:txbx>
                                        <wps:bodyPr rot="0" vert="horz" wrap="square" lIns="12700" tIns="12700" rIns="12700" bIns="12700" anchor="t" anchorCtr="0" upright="1">
                                          <a:noAutofit/>
                                        </wps:bodyPr>
                                      </wps:wsp>
                                    </wpg:grpSp>
                                    <wpg:grpSp>
                                      <wpg:cNvPr id="745398729" name="Group 128"/>
                                      <wpg:cNvGrpSpPr/>
                                      <wpg:grpSpPr>
                                        <a:xfrm>
                                          <a:off x="1162" y="16135"/>
                                          <a:ext cx="2509" cy="290"/>
                                          <a:chOff x="0" y="0"/>
                                          <a:chExt cx="19999" cy="25985"/>
                                        </a:xfrm>
                                      </wpg:grpSpPr>
                                      <wps:wsp>
                                        <wps:cNvPr id="745398730" name="Rectangle 129"/>
                                        <wps:cNvSpPr>
                                          <a:spLocks noChangeArrowheads="1"/>
                                        </wps:cNvSpPr>
                                        <wps:spPr bwMode="auto">
                                          <a:xfrm>
                                            <a:off x="0" y="0"/>
                                            <a:ext cx="8856" cy="25985"/>
                                          </a:xfrm>
                                          <a:prstGeom prst="rect">
                                            <a:avLst/>
                                          </a:prstGeom>
                                          <a:noFill/>
                                          <a:ln>
                                            <a:noFill/>
                                          </a:ln>
                                        </wps:spPr>
                                        <wps:txbx>
                                          <w:txbxContent>
                                            <w:p w14:paraId="4B894296" w14:textId="77777777" w:rsidR="00C003C0" w:rsidRDefault="00C003C0" w:rsidP="00C003C0">
                                              <w:pPr>
                                                <w:pStyle w:val="af5"/>
                                                <w:rPr>
                                                  <w:sz w:val="18"/>
                                                </w:rPr>
                                              </w:pPr>
                                              <w:r>
                                                <w:rPr>
                                                  <w:sz w:val="18"/>
                                                </w:rPr>
                                                <w:t xml:space="preserve"> </w:t>
                                              </w:r>
                                              <w:proofErr w:type="spellStart"/>
                                              <w:r>
                                                <w:rPr>
                                                  <w:sz w:val="20"/>
                                                </w:rPr>
                                                <w:t>Утверд</w:t>
                                              </w:r>
                                              <w:proofErr w:type="spellEnd"/>
                                              <w:r>
                                                <w:rPr>
                                                  <w:sz w:val="18"/>
                                                </w:rPr>
                                                <w:t>.</w:t>
                                              </w:r>
                                            </w:p>
                                          </w:txbxContent>
                                        </wps:txbx>
                                        <wps:bodyPr rot="0" vert="horz" wrap="square" lIns="12700" tIns="12700" rIns="12700" bIns="12700" anchor="t" anchorCtr="0" upright="1">
                                          <a:noAutofit/>
                                        </wps:bodyPr>
                                      </wps:wsp>
                                      <wps:wsp>
                                        <wps:cNvPr id="745398731" name="Rectangle 130"/>
                                        <wps:cNvSpPr>
                                          <a:spLocks noChangeArrowheads="1"/>
                                        </wps:cNvSpPr>
                                        <wps:spPr bwMode="auto">
                                          <a:xfrm>
                                            <a:off x="9281" y="0"/>
                                            <a:ext cx="10718" cy="20000"/>
                                          </a:xfrm>
                                          <a:prstGeom prst="rect">
                                            <a:avLst/>
                                          </a:prstGeom>
                                          <a:noFill/>
                                          <a:ln>
                                            <a:noFill/>
                                          </a:ln>
                                        </wps:spPr>
                                        <wps:txbx>
                                          <w:txbxContent>
                                            <w:p w14:paraId="191F3675" w14:textId="77777777" w:rsidR="00C003C0" w:rsidRDefault="00C003C0" w:rsidP="00C003C0">
                                              <w:pPr>
                                                <w:pStyle w:val="af5"/>
                                                <w:rPr>
                                                  <w:sz w:val="20"/>
                                                  <w:lang w:val="ru-RU"/>
                                                </w:rPr>
                                              </w:pPr>
                                            </w:p>
                                          </w:txbxContent>
                                        </wps:txbx>
                                        <wps:bodyPr rot="0" vert="horz" wrap="square" lIns="12700" tIns="12700" rIns="12700" bIns="12700" anchor="t" anchorCtr="0" upright="1">
                                          <a:noAutofit/>
                                        </wps:bodyPr>
                                      </wps:wsp>
                                    </wpg:grpSp>
                                    <wpg:grpSp>
                                      <wpg:cNvPr id="745398732" name="Group 131"/>
                                      <wpg:cNvGrpSpPr/>
                                      <wpg:grpSpPr>
                                        <a:xfrm>
                                          <a:off x="1165" y="15341"/>
                                          <a:ext cx="2510" cy="290"/>
                                          <a:chOff x="0" y="0"/>
                                          <a:chExt cx="19999" cy="25985"/>
                                        </a:xfrm>
                                      </wpg:grpSpPr>
                                      <wps:wsp>
                                        <wps:cNvPr id="745398733" name="Rectangle 132"/>
                                        <wps:cNvSpPr>
                                          <a:spLocks noChangeArrowheads="1"/>
                                        </wps:cNvSpPr>
                                        <wps:spPr bwMode="auto">
                                          <a:xfrm>
                                            <a:off x="0" y="0"/>
                                            <a:ext cx="8856" cy="25985"/>
                                          </a:xfrm>
                                          <a:prstGeom prst="rect">
                                            <a:avLst/>
                                          </a:prstGeom>
                                          <a:noFill/>
                                          <a:ln>
                                            <a:noFill/>
                                          </a:ln>
                                        </wps:spPr>
                                        <wps:txbx>
                                          <w:txbxContent>
                                            <w:p w14:paraId="01ED313D" w14:textId="77777777" w:rsidR="00C003C0" w:rsidRDefault="00C003C0" w:rsidP="00C003C0">
                                              <w:pPr>
                                                <w:pStyle w:val="af5"/>
                                                <w:rPr>
                                                  <w:sz w:val="18"/>
                                                </w:rPr>
                                              </w:pPr>
                                              <w:r>
                                                <w:rPr>
                                                  <w:sz w:val="18"/>
                                                  <w:lang w:val="ru-RU"/>
                                                </w:rPr>
                                                <w:t xml:space="preserve"> Н.</w:t>
                                              </w:r>
                                              <w:r>
                                                <w:rPr>
                                                  <w:sz w:val="18"/>
                                                </w:rPr>
                                                <w:t xml:space="preserve"> </w:t>
                                              </w:r>
                                              <w:r>
                                                <w:rPr>
                                                  <w:sz w:val="20"/>
                                                </w:rPr>
                                                <w:t>Контр</w:t>
                                              </w:r>
                                              <w:r>
                                                <w:rPr>
                                                  <w:sz w:val="18"/>
                                                </w:rPr>
                                                <w:t>.</w:t>
                                              </w:r>
                                            </w:p>
                                          </w:txbxContent>
                                        </wps:txbx>
                                        <wps:bodyPr rot="0" vert="horz" wrap="square" lIns="12700" tIns="12700" rIns="12700" bIns="12700" anchor="t" anchorCtr="0" upright="1">
                                          <a:noAutofit/>
                                        </wps:bodyPr>
                                      </wps:wsp>
                                      <wps:wsp>
                                        <wps:cNvPr id="745398734" name="Rectangle 133"/>
                                        <wps:cNvSpPr>
                                          <a:spLocks noChangeArrowheads="1"/>
                                        </wps:cNvSpPr>
                                        <wps:spPr bwMode="auto">
                                          <a:xfrm>
                                            <a:off x="9281" y="0"/>
                                            <a:ext cx="10718" cy="20000"/>
                                          </a:xfrm>
                                          <a:prstGeom prst="rect">
                                            <a:avLst/>
                                          </a:prstGeom>
                                          <a:noFill/>
                                          <a:ln>
                                            <a:noFill/>
                                          </a:ln>
                                        </wps:spPr>
                                        <wps:txbx>
                                          <w:txbxContent>
                                            <w:p w14:paraId="5CA3B2B4" w14:textId="77777777" w:rsidR="00C003C0" w:rsidRDefault="00C003C0" w:rsidP="00C003C0">
                                              <w:pPr>
                                                <w:pStyle w:val="af5"/>
                                                <w:rPr>
                                                  <w:sz w:val="20"/>
                                                  <w:lang w:val="ru-RU"/>
                                                </w:rPr>
                                              </w:pPr>
                                            </w:p>
                                          </w:txbxContent>
                                        </wps:txbx>
                                        <wps:bodyPr rot="0" vert="horz" wrap="square" lIns="12700" tIns="12700" rIns="12700" bIns="12700" anchor="t" anchorCtr="0" upright="1">
                                          <a:noAutofit/>
                                        </wps:bodyPr>
                                      </wps:wsp>
                                    </wpg:grpSp>
                                    <wpg:grpSp>
                                      <wpg:cNvPr id="745398735" name="Group 134"/>
                                      <wpg:cNvGrpSpPr/>
                                      <wpg:grpSpPr>
                                        <a:xfrm>
                                          <a:off x="276" y="400"/>
                                          <a:ext cx="11330" cy="16039"/>
                                          <a:chOff x="276" y="400"/>
                                          <a:chExt cx="11330" cy="16039"/>
                                        </a:xfrm>
                                      </wpg:grpSpPr>
                                      <wps:wsp>
                                        <wps:cNvPr id="745398736" name="Rectangle 135"/>
                                        <wps:cNvSpPr>
                                          <a:spLocks noChangeArrowheads="1"/>
                                        </wps:cNvSpPr>
                                        <wps:spPr bwMode="auto">
                                          <a:xfrm>
                                            <a:off x="5245" y="14382"/>
                                            <a:ext cx="3214" cy="1097"/>
                                          </a:xfrm>
                                          <a:prstGeom prst="rect">
                                            <a:avLst/>
                                          </a:prstGeom>
                                          <a:noFill/>
                                          <a:ln>
                                            <a:noFill/>
                                          </a:ln>
                                        </wps:spPr>
                                        <wps:txbx>
                                          <w:txbxContent>
                                            <w:p w14:paraId="42943C2B" w14:textId="77777777" w:rsidR="007A6B10" w:rsidRPr="0072578B" w:rsidRDefault="007A6B10" w:rsidP="007A6B10">
                                              <w:pPr>
                                                <w:ind w:firstLine="0"/>
                                                <w:jc w:val="center"/>
                                                <w:rPr>
                                                  <w:rFonts w:ascii="ISOCPEUR" w:eastAsia="ISOCPEUR" w:hAnsi="ISOCPEUR" w:cs="ISOCPEUR"/>
                                                  <w:i/>
                                                  <w:iCs/>
                                                  <w:color w:val="000000"/>
                                                  <w:sz w:val="18"/>
                                                  <w:szCs w:val="18"/>
                                                  <w:lang w:val="ru-RU"/>
                                                </w:rPr>
                                              </w:pPr>
                                              <w:r>
                                                <w:rPr>
                                                  <w:i/>
                                                  <w:iCs/>
                                                  <w:color w:val="000000" w:themeColor="text1"/>
                                                  <w:sz w:val="18"/>
                                                  <w:szCs w:val="18"/>
                                                  <w:lang w:val="ru-RU"/>
                                                </w:rPr>
                                                <w:t>РАЗРАБОТКА СИСТЕМЫ ФОРМИРОВАНИЕ ОТЧЕТОВ ПО ОТРАБОТАННЫМ ЧАСАМ ПРЕПОДАВАТЕЛЕЙ ЧУО «КОЛЛЕДЖ БИЗНЕСА И ПРАВА»</w:t>
                                              </w:r>
                                            </w:p>
                                            <w:p w14:paraId="2D76733F" w14:textId="5962E912" w:rsidR="00C003C0" w:rsidRPr="00856BCB" w:rsidRDefault="00C003C0" w:rsidP="00C003C0">
                                              <w:pPr>
                                                <w:ind w:firstLine="0"/>
                                                <w:jc w:val="center"/>
                                                <w:rPr>
                                                  <w:sz w:val="20"/>
                                                  <w:lang w:val="ru-RU"/>
                                                </w:rPr>
                                              </w:pPr>
                                            </w:p>
                                          </w:txbxContent>
                                        </wps:txbx>
                                        <wps:bodyPr rot="0" vert="horz" wrap="square" lIns="12700" tIns="12700" rIns="12700" bIns="12700" anchor="ctr" anchorCtr="0" upright="1">
                                          <a:noAutofit/>
                                        </wps:bodyPr>
                                      </wps:wsp>
                                      <wpg:grpSp>
                                        <wpg:cNvPr id="745398737" name="Group 136"/>
                                        <wpg:cNvGrpSpPr/>
                                        <wpg:grpSpPr>
                                          <a:xfrm>
                                            <a:off x="276" y="400"/>
                                            <a:ext cx="11330" cy="16039"/>
                                            <a:chOff x="276" y="400"/>
                                            <a:chExt cx="11330" cy="16039"/>
                                          </a:xfrm>
                                        </wpg:grpSpPr>
                                        <wps:wsp>
                                          <wps:cNvPr id="745398738" name="Line 137"/>
                                          <wps:cNvCnPr>
                                            <a:cxnSpLocks noChangeShapeType="1"/>
                                          </wps:cNvCnPr>
                                          <wps:spPr bwMode="auto">
                                            <a:xfrm>
                                              <a:off x="1165" y="14829"/>
                                              <a:ext cx="3985" cy="0"/>
                                            </a:xfrm>
                                            <a:prstGeom prst="line">
                                              <a:avLst/>
                                            </a:prstGeom>
                                            <a:noFill/>
                                            <a:ln w="25400">
                                              <a:solidFill>
                                                <a:srgbClr val="000000"/>
                                              </a:solidFill>
                                              <a:round/>
                                            </a:ln>
                                          </wps:spPr>
                                          <wps:bodyPr/>
                                        </wps:wsp>
                                        <wpg:grpSp>
                                          <wpg:cNvPr id="745398739" name="Group 138"/>
                                          <wpg:cNvGrpSpPr/>
                                          <wpg:grpSpPr>
                                            <a:xfrm>
                                              <a:off x="1161" y="14534"/>
                                              <a:ext cx="4076" cy="322"/>
                                              <a:chOff x="1157" y="14052"/>
                                              <a:chExt cx="3929" cy="322"/>
                                            </a:xfrm>
                                          </wpg:grpSpPr>
                                          <wps:wsp>
                                            <wps:cNvPr id="745398740" name="Rectangle 139"/>
                                            <wps:cNvSpPr>
                                              <a:spLocks noChangeArrowheads="1"/>
                                            </wps:cNvSpPr>
                                            <wps:spPr bwMode="auto">
                                              <a:xfrm>
                                                <a:off x="2241" y="14052"/>
                                                <a:ext cx="1428" cy="322"/>
                                              </a:xfrm>
                                              <a:prstGeom prst="rect">
                                                <a:avLst/>
                                              </a:prstGeom>
                                              <a:noFill/>
                                              <a:ln>
                                                <a:noFill/>
                                              </a:ln>
                                            </wps:spPr>
                                            <wps:txbx>
                                              <w:txbxContent>
                                                <w:p w14:paraId="314D7374" w14:textId="77777777" w:rsidR="00C003C0" w:rsidRDefault="00C003C0" w:rsidP="00C003C0">
                                                  <w:pPr>
                                                    <w:pStyle w:val="af5"/>
                                                    <w:jc w:val="center"/>
                                                    <w:rPr>
                                                      <w:sz w:val="20"/>
                                                    </w:rPr>
                                                  </w:pPr>
                                                  <w:r>
                                                    <w:rPr>
                                                      <w:sz w:val="20"/>
                                                    </w:rPr>
                                                    <w:t xml:space="preserve"> </w:t>
                                                  </w:r>
                                                  <w:r>
                                                    <w:rPr>
                                                      <w:sz w:val="20"/>
                                                      <w:lang w:val="ru-RU"/>
                                                    </w:rPr>
                                                    <w:t xml:space="preserve">№ </w:t>
                                                  </w:r>
                                                  <w:r>
                                                    <w:rPr>
                                                      <w:sz w:val="20"/>
                                                    </w:rPr>
                                                    <w:t>док</w:t>
                                                  </w:r>
                                                  <w:r>
                                                    <w:rPr>
                                                      <w:sz w:val="20"/>
                                                      <w:lang w:val="ru-RU"/>
                                                    </w:rPr>
                                                    <w:t>у</w:t>
                                                  </w:r>
                                                  <w:r>
                                                    <w:rPr>
                                                      <w:sz w:val="20"/>
                                                    </w:rPr>
                                                    <w:t>м.</w:t>
                                                  </w:r>
                                                </w:p>
                                              </w:txbxContent>
                                            </wps:txbx>
                                            <wps:bodyPr rot="0" vert="horz" wrap="square" lIns="12700" tIns="12700" rIns="12700" bIns="12700" anchor="t" anchorCtr="0" upright="1">
                                              <a:noAutofit/>
                                            </wps:bodyPr>
                                          </wps:wsp>
                                          <wps:wsp>
                                            <wps:cNvPr id="745398741" name="Rectangle 140"/>
                                            <wps:cNvSpPr>
                                              <a:spLocks noChangeArrowheads="1"/>
                                            </wps:cNvSpPr>
                                            <wps:spPr bwMode="auto">
                                              <a:xfrm>
                                                <a:off x="3637" y="14052"/>
                                                <a:ext cx="937" cy="268"/>
                                              </a:xfrm>
                                              <a:prstGeom prst="rect">
                                                <a:avLst/>
                                              </a:prstGeom>
                                              <a:noFill/>
                                              <a:ln>
                                                <a:noFill/>
                                              </a:ln>
                                            </wps:spPr>
                                            <wps:txbx>
                                              <w:txbxContent>
                                                <w:p w14:paraId="206182FB" w14:textId="77777777" w:rsidR="00C003C0" w:rsidRPr="00FB2A02" w:rsidRDefault="00C003C0" w:rsidP="00C003C0">
                                                  <w:pPr>
                                                    <w:pStyle w:val="af5"/>
                                                    <w:rPr>
                                                      <w:sz w:val="20"/>
                                                      <w:lang w:val="ru-RU"/>
                                                    </w:rPr>
                                                  </w:pPr>
                                                  <w:proofErr w:type="spellStart"/>
                                                  <w:r>
                                                    <w:rPr>
                                                      <w:sz w:val="20"/>
                                                    </w:rPr>
                                                    <w:t>Подп</w:t>
                                                  </w:r>
                                                  <w:r>
                                                    <w:rPr>
                                                      <w:sz w:val="20"/>
                                                      <w:lang w:val="ru-RU"/>
                                                    </w:rPr>
                                                    <w:t>ись</w:t>
                                                  </w:r>
                                                  <w:proofErr w:type="spellEnd"/>
                                                </w:p>
                                              </w:txbxContent>
                                            </wps:txbx>
                                            <wps:bodyPr rot="0" vert="horz" wrap="square" lIns="12700" tIns="12700" rIns="12700" bIns="12700" anchor="t" anchorCtr="0" upright="1">
                                              <a:noAutofit/>
                                            </wps:bodyPr>
                                          </wps:wsp>
                                          <wps:wsp>
                                            <wps:cNvPr id="745398742" name="Rectangle 141"/>
                                            <wps:cNvSpPr>
                                              <a:spLocks noChangeArrowheads="1"/>
                                            </wps:cNvSpPr>
                                            <wps:spPr bwMode="auto">
                                              <a:xfrm>
                                                <a:off x="4457" y="14052"/>
                                                <a:ext cx="629" cy="290"/>
                                              </a:xfrm>
                                              <a:prstGeom prst="rect">
                                                <a:avLst/>
                                              </a:prstGeom>
                                              <a:noFill/>
                                              <a:ln>
                                                <a:noFill/>
                                              </a:ln>
                                            </wps:spPr>
                                            <wps:txbx>
                                              <w:txbxContent>
                                                <w:p w14:paraId="5FCA308C" w14:textId="77777777" w:rsidR="00C003C0" w:rsidRDefault="00C003C0" w:rsidP="00C003C0">
                                                  <w:pPr>
                                                    <w:pStyle w:val="af5"/>
                                                    <w:rPr>
                                                      <w:sz w:val="20"/>
                                                    </w:rPr>
                                                  </w:pPr>
                                                  <w:r>
                                                    <w:rPr>
                                                      <w:sz w:val="20"/>
                                                      <w:lang w:val="ru-RU"/>
                                                    </w:rPr>
                                                    <w:t>Д</w:t>
                                                  </w:r>
                                                  <w:proofErr w:type="spellStart"/>
                                                  <w:r>
                                                    <w:rPr>
                                                      <w:sz w:val="20"/>
                                                    </w:rPr>
                                                    <w:t>ата</w:t>
                                                  </w:r>
                                                  <w:proofErr w:type="spellEnd"/>
                                                </w:p>
                                              </w:txbxContent>
                                            </wps:txbx>
                                            <wps:bodyPr rot="0" vert="horz" wrap="square" lIns="12700" tIns="12700" rIns="12700" bIns="12700" anchor="t" anchorCtr="0" upright="1">
                                              <a:noAutofit/>
                                            </wps:bodyPr>
                                          </wps:wsp>
                                          <wps:wsp>
                                            <wps:cNvPr id="745398743" name="Line 142"/>
                                            <wps:cNvCnPr>
                                              <a:cxnSpLocks noChangeShapeType="1"/>
                                            </wps:cNvCnPr>
                                            <wps:spPr bwMode="auto">
                                              <a:xfrm>
                                                <a:off x="1157" y="14062"/>
                                                <a:ext cx="3841" cy="0"/>
                                              </a:xfrm>
                                              <a:prstGeom prst="line">
                                                <a:avLst/>
                                              </a:prstGeom>
                                              <a:noFill/>
                                              <a:ln w="25400">
                                                <a:solidFill>
                                                  <a:srgbClr val="000000"/>
                                                </a:solidFill>
                                                <a:round/>
                                              </a:ln>
                                            </wps:spPr>
                                            <wps:bodyPr/>
                                          </wps:wsp>
                                          <wpg:grpSp>
                                            <wpg:cNvPr id="745398744" name="Group 143"/>
                                            <wpg:cNvGrpSpPr/>
                                            <wpg:grpSpPr>
                                              <a:xfrm>
                                                <a:off x="1161" y="14053"/>
                                                <a:ext cx="1103" cy="290"/>
                                                <a:chOff x="1179" y="14296"/>
                                                <a:chExt cx="1103" cy="290"/>
                                              </a:xfrm>
                                            </wpg:grpSpPr>
                                            <wps:wsp>
                                              <wps:cNvPr id="745398745" name="Rectangle 144"/>
                                              <wps:cNvSpPr>
                                                <a:spLocks noChangeArrowheads="1"/>
                                              </wps:cNvSpPr>
                                              <wps:spPr bwMode="auto">
                                                <a:xfrm>
                                                  <a:off x="1179" y="14296"/>
                                                  <a:ext cx="443" cy="290"/>
                                                </a:xfrm>
                                                <a:prstGeom prst="rect">
                                                  <a:avLst/>
                                                </a:prstGeom>
                                                <a:noFill/>
                                                <a:ln>
                                                  <a:noFill/>
                                                </a:ln>
                                              </wps:spPr>
                                              <wps:txbx>
                                                <w:txbxContent>
                                                  <w:p w14:paraId="46C03CB5" w14:textId="77777777" w:rsidR="00C003C0" w:rsidRDefault="00C003C0" w:rsidP="00C003C0">
                                                    <w:pPr>
                                                      <w:pStyle w:val="af5"/>
                                                      <w:jc w:val="center"/>
                                                      <w:rPr>
                                                        <w:sz w:val="20"/>
                                                      </w:rPr>
                                                    </w:pPr>
                                                    <w:proofErr w:type="spellStart"/>
                                                    <w:r>
                                                      <w:rPr>
                                                        <w:sz w:val="20"/>
                                                      </w:rPr>
                                                      <w:t>Изм</w:t>
                                                    </w:r>
                                                    <w:proofErr w:type="spellEnd"/>
                                                    <w:r>
                                                      <w:rPr>
                                                        <w:sz w:val="20"/>
                                                      </w:rPr>
                                                      <w:t>.</w:t>
                                                    </w:r>
                                                  </w:p>
                                                </w:txbxContent>
                                              </wps:txbx>
                                              <wps:bodyPr rot="0" vert="horz" wrap="square" lIns="12700" tIns="12700" rIns="12700" bIns="12700" anchor="t" anchorCtr="0" upright="1">
                                                <a:noAutofit/>
                                              </wps:bodyPr>
                                            </wps:wsp>
                                            <wps:wsp>
                                              <wps:cNvPr id="745398746" name="Rectangle 145"/>
                                              <wps:cNvSpPr>
                                                <a:spLocks noChangeArrowheads="1"/>
                                              </wps:cNvSpPr>
                                              <wps:spPr bwMode="auto">
                                                <a:xfrm>
                                                  <a:off x="1730" y="14296"/>
                                                  <a:ext cx="552" cy="290"/>
                                                </a:xfrm>
                                                <a:prstGeom prst="rect">
                                                  <a:avLst/>
                                                </a:prstGeom>
                                                <a:noFill/>
                                                <a:ln>
                                                  <a:noFill/>
                                                </a:ln>
                                              </wps:spPr>
                                              <wps:txbx>
                                                <w:txbxContent>
                                                  <w:p w14:paraId="26AEB4D0" w14:textId="77777777" w:rsidR="00C003C0" w:rsidRDefault="00C003C0" w:rsidP="00C003C0">
                                                    <w:pPr>
                                                      <w:pStyle w:val="af5"/>
                                                      <w:jc w:val="center"/>
                                                      <w:rPr>
                                                        <w:sz w:val="20"/>
                                                      </w:rPr>
                                                    </w:pPr>
                                                    <w:r>
                                                      <w:rPr>
                                                        <w:sz w:val="20"/>
                                                      </w:rPr>
                                                      <w:t>Лист</w:t>
                                                    </w:r>
                                                  </w:p>
                                                </w:txbxContent>
                                              </wps:txbx>
                                              <wps:bodyPr rot="0" vert="horz" wrap="square" lIns="12700" tIns="12700" rIns="12700" bIns="12700" anchor="t" anchorCtr="0" upright="1">
                                                <a:noAutofit/>
                                              </wps:bodyPr>
                                            </wps:wsp>
                                          </wpg:grpSp>
                                        </wpg:grpSp>
                                        <wpg:grpSp>
                                          <wpg:cNvPr id="745398747" name="Group 146"/>
                                          <wpg:cNvGrpSpPr/>
                                          <wpg:grpSpPr>
                                            <a:xfrm>
                                              <a:off x="276" y="400"/>
                                              <a:ext cx="11330" cy="16039"/>
                                              <a:chOff x="276" y="400"/>
                                              <a:chExt cx="11330" cy="16039"/>
                                            </a:xfrm>
                                          </wpg:grpSpPr>
                                          <wps:wsp>
                                            <wps:cNvPr id="745398748" name="Line 147"/>
                                            <wps:cNvCnPr>
                                              <a:cxnSpLocks noChangeShapeType="1"/>
                                            </wps:cNvCnPr>
                                            <wps:spPr bwMode="auto">
                                              <a:xfrm>
                                                <a:off x="1157" y="15084"/>
                                                <a:ext cx="3964" cy="1"/>
                                              </a:xfrm>
                                              <a:prstGeom prst="line">
                                                <a:avLst/>
                                              </a:prstGeom>
                                              <a:noFill/>
                                              <a:ln w="12700">
                                                <a:solidFill>
                                                  <a:srgbClr val="000000"/>
                                                </a:solidFill>
                                                <a:round/>
                                              </a:ln>
                                            </wps:spPr>
                                            <wps:bodyPr/>
                                          </wps:wsp>
                                          <wps:wsp>
                                            <wps:cNvPr id="745398749" name="Line 148"/>
                                            <wps:cNvCnPr>
                                              <a:cxnSpLocks noChangeShapeType="1"/>
                                            </wps:cNvCnPr>
                                            <wps:spPr bwMode="auto">
                                              <a:xfrm>
                                                <a:off x="8559" y="15294"/>
                                                <a:ext cx="3022" cy="0"/>
                                              </a:xfrm>
                                              <a:prstGeom prst="line">
                                                <a:avLst/>
                                              </a:prstGeom>
                                              <a:noFill/>
                                              <a:ln w="25400">
                                                <a:solidFill>
                                                  <a:srgbClr val="000000"/>
                                                </a:solidFill>
                                                <a:round/>
                                              </a:ln>
                                            </wps:spPr>
                                            <wps:bodyPr/>
                                          </wps:wsp>
                                          <wpg:grpSp>
                                            <wpg:cNvPr id="745398750" name="Group 149"/>
                                            <wpg:cNvGrpSpPr/>
                                            <wpg:grpSpPr>
                                              <a:xfrm>
                                                <a:off x="5124" y="15587"/>
                                                <a:ext cx="6462" cy="3"/>
                                                <a:chOff x="4986" y="15084"/>
                                                <a:chExt cx="6240" cy="3"/>
                                              </a:xfrm>
                                            </wpg:grpSpPr>
                                            <wps:wsp>
                                              <wps:cNvPr id="745398751" name="Line 150"/>
                                              <wps:cNvCnPr>
                                                <a:cxnSpLocks noChangeShapeType="1"/>
                                              </wps:cNvCnPr>
                                              <wps:spPr bwMode="auto">
                                                <a:xfrm>
                                                  <a:off x="8318" y="15085"/>
                                                  <a:ext cx="2908" cy="2"/>
                                                </a:xfrm>
                                                <a:prstGeom prst="line">
                                                  <a:avLst/>
                                                </a:prstGeom>
                                                <a:noFill/>
                                                <a:ln w="25400">
                                                  <a:solidFill>
                                                    <a:srgbClr val="000000"/>
                                                  </a:solidFill>
                                                  <a:round/>
                                                </a:ln>
                                              </wps:spPr>
                                              <wps:bodyPr/>
                                            </wps:wsp>
                                            <wps:wsp>
                                              <wps:cNvPr id="745398752" name="Line 151"/>
                                              <wps:cNvCnPr>
                                                <a:cxnSpLocks noChangeShapeType="1"/>
                                              </wps:cNvCnPr>
                                              <wps:spPr bwMode="auto">
                                                <a:xfrm>
                                                  <a:off x="4986" y="15084"/>
                                                  <a:ext cx="3345" cy="0"/>
                                                </a:xfrm>
                                                <a:prstGeom prst="line">
                                                  <a:avLst/>
                                                </a:prstGeom>
                                                <a:noFill/>
                                                <a:ln w="25400">
                                                  <a:solidFill>
                                                    <a:srgbClr val="000000"/>
                                                  </a:solidFill>
                                                  <a:round/>
                                                </a:ln>
                                              </wps:spPr>
                                              <wps:bodyPr/>
                                            </wps:wsp>
                                          </wpg:grpSp>
                                          <wpg:grpSp>
                                            <wpg:cNvPr id="745398753" name="Group 152"/>
                                            <wpg:cNvGrpSpPr/>
                                            <wpg:grpSpPr>
                                              <a:xfrm>
                                                <a:off x="276" y="400"/>
                                                <a:ext cx="11330" cy="16039"/>
                                                <a:chOff x="276" y="400"/>
                                                <a:chExt cx="11330" cy="16039"/>
                                              </a:xfrm>
                                            </wpg:grpSpPr>
                                            <wps:wsp>
                                              <wps:cNvPr id="745398754" name="Line 153"/>
                                              <wps:cNvCnPr>
                                                <a:cxnSpLocks noChangeShapeType="1"/>
                                              </wps:cNvCnPr>
                                              <wps:spPr bwMode="auto">
                                                <a:xfrm>
                                                  <a:off x="8541" y="14274"/>
                                                  <a:ext cx="2" cy="2154"/>
                                                </a:xfrm>
                                                <a:prstGeom prst="line">
                                                  <a:avLst/>
                                                </a:prstGeom>
                                                <a:noFill/>
                                                <a:ln w="25400">
                                                  <a:solidFill>
                                                    <a:srgbClr val="000000"/>
                                                  </a:solidFill>
                                                  <a:round/>
                                                </a:ln>
                                              </wps:spPr>
                                              <wps:bodyPr/>
                                            </wps:wsp>
                                            <wps:wsp>
                                              <wps:cNvPr id="745398755" name="Line 154"/>
                                              <wps:cNvCnPr>
                                                <a:cxnSpLocks noChangeShapeType="1"/>
                                              </wps:cNvCnPr>
                                              <wps:spPr bwMode="auto">
                                                <a:xfrm>
                                                  <a:off x="1725" y="13387"/>
                                                  <a:ext cx="0" cy="1450"/>
                                                </a:xfrm>
                                                <a:prstGeom prst="line">
                                                  <a:avLst/>
                                                </a:prstGeom>
                                                <a:noFill/>
                                                <a:ln w="25400">
                                                  <a:solidFill>
                                                    <a:srgbClr val="000000"/>
                                                  </a:solidFill>
                                                  <a:round/>
                                                </a:ln>
                                              </wps:spPr>
                                              <wps:bodyPr/>
                                            </wps:wsp>
                                            <wps:wsp>
                                              <wps:cNvPr id="745398756" name="Line 155"/>
                                              <wps:cNvCnPr>
                                                <a:cxnSpLocks noChangeShapeType="1"/>
                                              </wps:cNvCnPr>
                                              <wps:spPr bwMode="auto">
                                                <a:xfrm>
                                                  <a:off x="2314" y="13424"/>
                                                  <a:ext cx="14" cy="3010"/>
                                                </a:xfrm>
                                                <a:prstGeom prst="line">
                                                  <a:avLst/>
                                                </a:prstGeom>
                                                <a:noFill/>
                                                <a:ln w="25400">
                                                  <a:solidFill>
                                                    <a:srgbClr val="000000"/>
                                                  </a:solidFill>
                                                  <a:round/>
                                                </a:ln>
                                              </wps:spPr>
                                              <wps:bodyPr/>
                                            </wps:wsp>
                                            <wps:wsp>
                                              <wps:cNvPr id="745398757" name="Line 156"/>
                                              <wps:cNvCnPr>
                                                <a:cxnSpLocks noChangeShapeType="1"/>
                                              </wps:cNvCnPr>
                                              <wps:spPr bwMode="auto">
                                                <a:xfrm flipV="1">
                                                  <a:off x="4585" y="13419"/>
                                                  <a:ext cx="0" cy="3012"/>
                                                </a:xfrm>
                                                <a:prstGeom prst="line">
                                                  <a:avLst/>
                                                </a:prstGeom>
                                                <a:noFill/>
                                                <a:ln w="25400">
                                                  <a:solidFill>
                                                    <a:srgbClr val="000000"/>
                                                  </a:solidFill>
                                                  <a:round/>
                                                </a:ln>
                                              </wps:spPr>
                                              <wps:bodyPr/>
                                            </wps:wsp>
                                            <wps:wsp>
                                              <wps:cNvPr id="745398758" name="Line 157"/>
                                              <wps:cNvCnPr>
                                                <a:cxnSpLocks noChangeShapeType="1"/>
                                              </wps:cNvCnPr>
                                              <wps:spPr bwMode="auto">
                                                <a:xfrm>
                                                  <a:off x="1165" y="13707"/>
                                                  <a:ext cx="3985" cy="0"/>
                                                </a:xfrm>
                                                <a:prstGeom prst="line">
                                                  <a:avLst/>
                                                </a:prstGeom>
                                                <a:noFill/>
                                                <a:ln w="12700">
                                                  <a:solidFill>
                                                    <a:srgbClr val="000000"/>
                                                  </a:solidFill>
                                                  <a:round/>
                                                </a:ln>
                                              </wps:spPr>
                                              <wps:bodyPr/>
                                            </wps:wsp>
                                            <wps:wsp>
                                              <wps:cNvPr id="745398759" name="Line 158"/>
                                              <wps:cNvCnPr>
                                                <a:cxnSpLocks noChangeShapeType="1"/>
                                              </wps:cNvCnPr>
                                              <wps:spPr bwMode="auto">
                                                <a:xfrm flipV="1">
                                                  <a:off x="3722" y="13424"/>
                                                  <a:ext cx="0" cy="3012"/>
                                                </a:xfrm>
                                                <a:prstGeom prst="line">
                                                  <a:avLst/>
                                                </a:prstGeom>
                                                <a:noFill/>
                                                <a:ln w="25400">
                                                  <a:solidFill>
                                                    <a:srgbClr val="000000"/>
                                                  </a:solidFill>
                                                  <a:round/>
                                                </a:ln>
                                              </wps:spPr>
                                              <wps:bodyPr/>
                                            </wps:wsp>
                                            <wps:wsp>
                                              <wps:cNvPr id="745398760" name="Line 159"/>
                                              <wps:cNvCnPr>
                                                <a:cxnSpLocks noChangeShapeType="1"/>
                                              </wps:cNvCnPr>
                                              <wps:spPr bwMode="auto">
                                                <a:xfrm flipV="1">
                                                  <a:off x="5146" y="13424"/>
                                                  <a:ext cx="0" cy="3015"/>
                                                </a:xfrm>
                                                <a:prstGeom prst="line">
                                                  <a:avLst/>
                                                </a:prstGeom>
                                                <a:noFill/>
                                                <a:ln w="25400">
                                                  <a:solidFill>
                                                    <a:srgbClr val="000000"/>
                                                  </a:solidFill>
                                                  <a:round/>
                                                </a:ln>
                                              </wps:spPr>
                                              <wps:bodyPr/>
                                            </wps:wsp>
                                            <wps:wsp>
                                              <wps:cNvPr id="745398761" name="Line 160"/>
                                              <wps:cNvCnPr>
                                                <a:cxnSpLocks noChangeShapeType="1"/>
                                              </wps:cNvCnPr>
                                              <wps:spPr bwMode="auto">
                                                <a:xfrm>
                                                  <a:off x="5136" y="14274"/>
                                                  <a:ext cx="6447" cy="0"/>
                                                </a:xfrm>
                                                <a:prstGeom prst="line">
                                                  <a:avLst/>
                                                </a:prstGeom>
                                                <a:noFill/>
                                                <a:ln w="25400">
                                                  <a:solidFill>
                                                    <a:srgbClr val="000000"/>
                                                  </a:solidFill>
                                                  <a:round/>
                                                </a:ln>
                                              </wps:spPr>
                                              <wps:bodyPr/>
                                            </wps:wsp>
                                            <wpg:grpSp>
                                              <wpg:cNvPr id="745398762" name="Group 161"/>
                                              <wpg:cNvGrpSpPr/>
                                              <wpg:grpSpPr>
                                                <a:xfrm>
                                                  <a:off x="9378" y="14271"/>
                                                  <a:ext cx="886" cy="1003"/>
                                                  <a:chOff x="9381" y="14274"/>
                                                  <a:chExt cx="886" cy="947"/>
                                                </a:xfrm>
                                              </wpg:grpSpPr>
                                              <wps:wsp>
                                                <wps:cNvPr id="745398763" name="Line 162"/>
                                                <wps:cNvCnPr>
                                                  <a:cxnSpLocks noChangeShapeType="1"/>
                                                </wps:cNvCnPr>
                                                <wps:spPr bwMode="auto">
                                                  <a:xfrm>
                                                    <a:off x="9381" y="14274"/>
                                                    <a:ext cx="4" cy="947"/>
                                                  </a:xfrm>
                                                  <a:prstGeom prst="line">
                                                    <a:avLst/>
                                                  </a:prstGeom>
                                                  <a:noFill/>
                                                  <a:ln w="25400">
                                                    <a:solidFill>
                                                      <a:srgbClr val="000000"/>
                                                    </a:solidFill>
                                                    <a:round/>
                                                  </a:ln>
                                                </wps:spPr>
                                                <wps:bodyPr/>
                                              </wps:wsp>
                                              <wps:wsp>
                                                <wps:cNvPr id="745398764" name="Line 163"/>
                                                <wps:cNvCnPr>
                                                  <a:cxnSpLocks noChangeShapeType="1"/>
                                                </wps:cNvCnPr>
                                                <wps:spPr bwMode="auto">
                                                  <a:xfrm>
                                                    <a:off x="10262" y="14274"/>
                                                    <a:ext cx="5" cy="947"/>
                                                  </a:xfrm>
                                                  <a:prstGeom prst="line">
                                                    <a:avLst/>
                                                  </a:prstGeom>
                                                  <a:noFill/>
                                                  <a:ln w="25400">
                                                    <a:solidFill>
                                                      <a:srgbClr val="000000"/>
                                                    </a:solidFill>
                                                    <a:round/>
                                                  </a:ln>
                                                </wps:spPr>
                                                <wps:bodyPr/>
                                              </wps:wsp>
                                            </wpg:grpSp>
                                            <wpg:grpSp>
                                              <wpg:cNvPr id="745398765" name="Group 164"/>
                                              <wpg:cNvGrpSpPr/>
                                              <wpg:grpSpPr>
                                                <a:xfrm>
                                                  <a:off x="8584" y="14253"/>
                                                  <a:ext cx="2928" cy="303"/>
                                                  <a:chOff x="8357" y="14586"/>
                                                  <a:chExt cx="2827" cy="283"/>
                                                </a:xfrm>
                                              </wpg:grpSpPr>
                                              <wps:wsp>
                                                <wps:cNvPr id="745398766" name="Rectangle 165"/>
                                                <wps:cNvSpPr>
                                                  <a:spLocks noChangeArrowheads="1"/>
                                                </wps:cNvSpPr>
                                                <wps:spPr bwMode="auto">
                                                  <a:xfrm>
                                                    <a:off x="9180" y="14586"/>
                                                    <a:ext cx="744" cy="283"/>
                                                  </a:xfrm>
                                                  <a:prstGeom prst="rect">
                                                    <a:avLst/>
                                                  </a:prstGeom>
                                                  <a:noFill/>
                                                  <a:ln>
                                                    <a:noFill/>
                                                  </a:ln>
                                                </wps:spPr>
                                                <wps:txbx>
                                                  <w:txbxContent>
                                                    <w:p w14:paraId="25E7E89F" w14:textId="77777777" w:rsidR="00C003C0" w:rsidRDefault="00C003C0" w:rsidP="00C003C0">
                                                      <w:pPr>
                                                        <w:pStyle w:val="af5"/>
                                                        <w:jc w:val="center"/>
                                                        <w:rPr>
                                                          <w:sz w:val="20"/>
                                                          <w:lang w:val="ru-RU"/>
                                                        </w:rPr>
                                                      </w:pPr>
                                                      <w:r>
                                                        <w:rPr>
                                                          <w:sz w:val="20"/>
                                                          <w:lang w:val="ru-RU"/>
                                                        </w:rPr>
                                                        <w:t>Масса</w:t>
                                                      </w:r>
                                                    </w:p>
                                                  </w:txbxContent>
                                                </wps:txbx>
                                                <wps:bodyPr rot="0" vert="horz" wrap="square" lIns="12700" tIns="12700" rIns="12700" bIns="12700" anchor="t" anchorCtr="0" upright="1">
                                                  <a:noAutofit/>
                                                </wps:bodyPr>
                                              </wps:wsp>
                                              <wps:wsp>
                                                <wps:cNvPr id="745398767" name="Rectangle 166"/>
                                                <wps:cNvSpPr>
                                                  <a:spLocks noChangeArrowheads="1"/>
                                                </wps:cNvSpPr>
                                                <wps:spPr bwMode="auto">
                                                  <a:xfrm>
                                                    <a:off x="8357" y="14586"/>
                                                    <a:ext cx="743" cy="282"/>
                                                  </a:xfrm>
                                                  <a:prstGeom prst="rect">
                                                    <a:avLst/>
                                                  </a:prstGeom>
                                                  <a:noFill/>
                                                  <a:ln>
                                                    <a:noFill/>
                                                  </a:ln>
                                                </wps:spPr>
                                                <wps:txbx>
                                                  <w:txbxContent>
                                                    <w:p w14:paraId="789C1C78" w14:textId="77777777" w:rsidR="00C003C0" w:rsidRDefault="00C003C0" w:rsidP="00C003C0">
                                                      <w:pPr>
                                                        <w:pStyle w:val="af5"/>
                                                        <w:jc w:val="center"/>
                                                        <w:rPr>
                                                          <w:sz w:val="18"/>
                                                        </w:rPr>
                                                      </w:pPr>
                                                      <w:proofErr w:type="spellStart"/>
                                                      <w:r>
                                                        <w:rPr>
                                                          <w:sz w:val="20"/>
                                                        </w:rPr>
                                                        <w:t>Лит</w:t>
                                                      </w:r>
                                                      <w:proofErr w:type="spellEnd"/>
                                                      <w:r>
                                                        <w:rPr>
                                                          <w:sz w:val="18"/>
                                                        </w:rPr>
                                                        <w:t>.</w:t>
                                                      </w:r>
                                                    </w:p>
                                                  </w:txbxContent>
                                                </wps:txbx>
                                                <wps:bodyPr rot="0" vert="horz" wrap="square" lIns="12700" tIns="12700" rIns="12700" bIns="12700" anchor="t" anchorCtr="0" upright="1">
                                                  <a:noAutofit/>
                                                </wps:bodyPr>
                                              </wps:wsp>
                                              <wps:wsp>
                                                <wps:cNvPr id="745398768" name="Rectangle 167"/>
                                                <wps:cNvSpPr>
                                                  <a:spLocks noChangeArrowheads="1"/>
                                                </wps:cNvSpPr>
                                                <wps:spPr bwMode="auto">
                                                  <a:xfrm>
                                                    <a:off x="10011" y="14586"/>
                                                    <a:ext cx="1173" cy="283"/>
                                                  </a:xfrm>
                                                  <a:prstGeom prst="rect">
                                                    <a:avLst/>
                                                  </a:prstGeom>
                                                  <a:noFill/>
                                                  <a:ln>
                                                    <a:noFill/>
                                                  </a:ln>
                                                </wps:spPr>
                                                <wps:txbx>
                                                  <w:txbxContent>
                                                    <w:p w14:paraId="66BE6557" w14:textId="77777777" w:rsidR="00C003C0" w:rsidRDefault="00C003C0" w:rsidP="00C003C0">
                                                      <w:pPr>
                                                        <w:pStyle w:val="af5"/>
                                                        <w:jc w:val="center"/>
                                                        <w:rPr>
                                                          <w:sz w:val="20"/>
                                                          <w:lang w:val="ru-RU"/>
                                                        </w:rPr>
                                                      </w:pPr>
                                                      <w:r>
                                                        <w:rPr>
                                                          <w:sz w:val="20"/>
                                                          <w:lang w:val="ru-RU"/>
                                                        </w:rPr>
                                                        <w:t>Масштаб</w:t>
                                                      </w:r>
                                                    </w:p>
                                                  </w:txbxContent>
                                                </wps:txbx>
                                                <wps:bodyPr rot="0" vert="horz" wrap="square" lIns="12700" tIns="12700" rIns="12700" bIns="12700" anchor="t" anchorCtr="0" upright="1">
                                                  <a:noAutofit/>
                                                </wps:bodyPr>
                                              </wps:wsp>
                                            </wpg:grpSp>
                                            <wpg:grpSp>
                                              <wpg:cNvPr id="745398769" name="Group 168"/>
                                              <wpg:cNvGrpSpPr/>
                                              <wpg:grpSpPr>
                                                <a:xfrm>
                                                  <a:off x="8496" y="15296"/>
                                                  <a:ext cx="2571" cy="303"/>
                                                  <a:chOff x="8496" y="15296"/>
                                                  <a:chExt cx="2571" cy="303"/>
                                                </a:xfrm>
                                              </wpg:grpSpPr>
                                              <wps:wsp>
                                                <wps:cNvPr id="745398770" name="Rectangle 169"/>
                                                <wps:cNvSpPr>
                                                  <a:spLocks noChangeArrowheads="1"/>
                                                </wps:cNvSpPr>
                                                <wps:spPr bwMode="auto">
                                                  <a:xfrm>
                                                    <a:off x="8496" y="15296"/>
                                                    <a:ext cx="1105" cy="268"/>
                                                  </a:xfrm>
                                                  <a:prstGeom prst="rect">
                                                    <a:avLst/>
                                                  </a:prstGeom>
                                                  <a:noFill/>
                                                  <a:ln>
                                                    <a:noFill/>
                                                  </a:ln>
                                                </wps:spPr>
                                                <wps:txbx>
                                                  <w:txbxContent>
                                                    <w:p w14:paraId="631D4162" w14:textId="7DA66E49" w:rsidR="00C003C0" w:rsidRPr="00AC018C" w:rsidRDefault="00C003C0" w:rsidP="00C003C0">
                                                      <w:pPr>
                                                        <w:pStyle w:val="af5"/>
                                                        <w:jc w:val="center"/>
                                                        <w:rPr>
                                                          <w:sz w:val="20"/>
                                                          <w:lang w:val="ru-RU"/>
                                                        </w:rPr>
                                                      </w:pPr>
                                                      <w:r>
                                                        <w:rPr>
                                                          <w:sz w:val="20"/>
                                                          <w:lang w:val="ru-RU"/>
                                                        </w:rPr>
                                                        <w:t xml:space="preserve">Лист </w:t>
                                                      </w:r>
                                                      <w:r w:rsidR="007A6B10">
                                                        <w:rPr>
                                                          <w:sz w:val="20"/>
                                                          <w:lang w:val="ru-RU"/>
                                                        </w:rPr>
                                                        <w:t>1</w:t>
                                                      </w:r>
                                                    </w:p>
                                                  </w:txbxContent>
                                                </wps:txbx>
                                                <wps:bodyPr rot="0" vert="horz" wrap="square" lIns="12700" tIns="12700" rIns="12700" bIns="12700" anchor="t" anchorCtr="0" upright="1">
                                                  <a:noAutofit/>
                                                </wps:bodyPr>
                                              </wps:wsp>
                                              <wps:wsp>
                                                <wps:cNvPr id="745398771" name="Rectangle 170"/>
                                                <wps:cNvSpPr>
                                                  <a:spLocks noChangeArrowheads="1"/>
                                                </wps:cNvSpPr>
                                                <wps:spPr bwMode="auto">
                                                  <a:xfrm>
                                                    <a:off x="9853" y="15296"/>
                                                    <a:ext cx="1214" cy="303"/>
                                                  </a:xfrm>
                                                  <a:prstGeom prst="rect">
                                                    <a:avLst/>
                                                  </a:prstGeom>
                                                  <a:noFill/>
                                                  <a:ln>
                                                    <a:noFill/>
                                                  </a:ln>
                                                </wps:spPr>
                                                <wps:txbx>
                                                  <w:txbxContent>
                                                    <w:p w14:paraId="79C4B108" w14:textId="0BC78F75" w:rsidR="00C003C0" w:rsidRDefault="00C003C0" w:rsidP="00C003C0">
                                                      <w:pPr>
                                                        <w:pStyle w:val="af5"/>
                                                        <w:jc w:val="left"/>
                                                        <w:rPr>
                                                          <w:sz w:val="20"/>
                                                          <w:lang w:val="ru-RU"/>
                                                        </w:rPr>
                                                      </w:pPr>
                                                      <w:r>
                                                        <w:rPr>
                                                          <w:sz w:val="20"/>
                                                          <w:lang w:val="ru-RU"/>
                                                        </w:rPr>
                                                        <w:t xml:space="preserve">Листов </w:t>
                                                      </w:r>
                                                      <w:r w:rsidR="007A6B10">
                                                        <w:rPr>
                                                          <w:sz w:val="20"/>
                                                          <w:lang w:val="ru-RU"/>
                                                        </w:rPr>
                                                        <w:t>3</w:t>
                                                      </w:r>
                                                    </w:p>
                                                  </w:txbxContent>
                                                </wps:txbx>
                                                <wps:bodyPr rot="0" vert="horz" wrap="square" lIns="12700" tIns="12700" rIns="12700" bIns="12700" anchor="t" anchorCtr="0" upright="1">
                                                  <a:noAutofit/>
                                                </wps:bodyPr>
                                              </wps:wsp>
                                            </wpg:grpSp>
                                            <wpg:grpSp>
                                              <wpg:cNvPr id="745398772" name="Group 171"/>
                                              <wpg:cNvGrpSpPr/>
                                              <wpg:grpSpPr>
                                                <a:xfrm>
                                                  <a:off x="276" y="400"/>
                                                  <a:ext cx="11330" cy="16034"/>
                                                  <a:chOff x="276" y="400"/>
                                                  <a:chExt cx="11330" cy="16034"/>
                                                </a:xfrm>
                                              </wpg:grpSpPr>
                                              <wpg:grpSp>
                                                <wpg:cNvPr id="745398773" name="Group 172"/>
                                                <wpg:cNvGrpSpPr/>
                                                <wpg:grpSpPr>
                                                  <a:xfrm>
                                                    <a:off x="276" y="7254"/>
                                                    <a:ext cx="555" cy="9162"/>
                                                    <a:chOff x="276" y="7254"/>
                                                    <a:chExt cx="555" cy="9162"/>
                                                  </a:xfrm>
                                                </wpg:grpSpPr>
                                                <wps:wsp>
                                                  <wps:cNvPr id="745398774" name="Text Box 173"/>
                                                  <wps:cNvSpPr txBox="1">
                                                    <a:spLocks noChangeArrowheads="1"/>
                                                  </wps:cNvSpPr>
                                                  <wps:spPr bwMode="auto">
                                                    <a:xfrm>
                                                      <a:off x="276" y="15058"/>
                                                      <a:ext cx="540" cy="1358"/>
                                                    </a:xfrm>
                                                    <a:prstGeom prst="rect">
                                                      <a:avLst/>
                                                    </a:prstGeom>
                                                    <a:solidFill>
                                                      <a:srgbClr val="FFFFFF"/>
                                                    </a:solidFill>
                                                    <a:ln>
                                                      <a:noFill/>
                                                    </a:ln>
                                                  </wps:spPr>
                                                  <wps:txbx>
                                                    <w:txbxContent>
                                                      <w:p w14:paraId="6A779478" w14:textId="77777777" w:rsidR="00C003C0" w:rsidRDefault="00C003C0" w:rsidP="00C003C0">
                                                        <w:pPr>
                                                          <w:pStyle w:val="af5"/>
                                                          <w:rPr>
                                                            <w:sz w:val="20"/>
                                                          </w:rPr>
                                                        </w:pPr>
                                                        <w:proofErr w:type="spellStart"/>
                                                        <w:r>
                                                          <w:rPr>
                                                            <w:sz w:val="20"/>
                                                          </w:rPr>
                                                          <w:t>Инв</w:t>
                                                        </w:r>
                                                        <w:proofErr w:type="spellEnd"/>
                                                        <w:r>
                                                          <w:rPr>
                                                            <w:sz w:val="20"/>
                                                          </w:rPr>
                                                          <w:t>.№</w:t>
                                                        </w:r>
                                                        <w:r>
                                                          <w:rPr>
                                                            <w:sz w:val="20"/>
                                                            <w:lang w:val="ru-RU"/>
                                                          </w:rPr>
                                                          <w:t>подл</w:t>
                                                        </w:r>
                                                        <w:r>
                                                          <w:rPr>
                                                            <w:sz w:val="20"/>
                                                          </w:rPr>
                                                          <w:t>.</w:t>
                                                        </w:r>
                                                      </w:p>
                                                    </w:txbxContent>
                                                  </wps:txbx>
                                                  <wps:bodyPr rot="0" vert="vert270" wrap="square" lIns="91440" tIns="45720" rIns="91440" bIns="45720" anchor="t" anchorCtr="0" upright="1">
                                                    <a:noAutofit/>
                                                  </wps:bodyPr>
                                                </wps:wsp>
                                                <wps:wsp>
                                                  <wps:cNvPr id="745398775" name="Text Box 174"/>
                                                  <wps:cNvSpPr txBox="1">
                                                    <a:spLocks noChangeArrowheads="1"/>
                                                  </wps:cNvSpPr>
                                                  <wps:spPr bwMode="auto">
                                                    <a:xfrm>
                                                      <a:off x="276" y="13133"/>
                                                      <a:ext cx="540" cy="1740"/>
                                                    </a:xfrm>
                                                    <a:prstGeom prst="rect">
                                                      <a:avLst/>
                                                    </a:prstGeom>
                                                    <a:solidFill>
                                                      <a:srgbClr val="FFFFFF"/>
                                                    </a:solidFill>
                                                    <a:ln>
                                                      <a:noFill/>
                                                    </a:ln>
                                                  </wps:spPr>
                                                  <wps:txbx>
                                                    <w:txbxContent>
                                                      <w:p w14:paraId="5A5FEC15" w14:textId="77777777" w:rsidR="00C003C0" w:rsidRDefault="00C003C0" w:rsidP="00C003C0">
                                                        <w:pPr>
                                                          <w:pStyle w:val="af5"/>
                                                          <w:jc w:val="center"/>
                                                          <w:rPr>
                                                            <w:sz w:val="20"/>
                                                            <w:lang w:val="ru-RU"/>
                                                          </w:rPr>
                                                        </w:pPr>
                                                        <w:r>
                                                          <w:rPr>
                                                            <w:sz w:val="20"/>
                                                            <w:lang w:val="ru-RU"/>
                                                          </w:rPr>
                                                          <w:t>Подп. и дата</w:t>
                                                        </w:r>
                                                      </w:p>
                                                    </w:txbxContent>
                                                  </wps:txbx>
                                                  <wps:bodyPr rot="0" vert="vert270" wrap="square" lIns="91440" tIns="45720" rIns="91440" bIns="45720" anchor="t" anchorCtr="0" upright="1">
                                                    <a:noAutofit/>
                                                  </wps:bodyPr>
                                                </wps:wsp>
                                                <wps:wsp>
                                                  <wps:cNvPr id="745398776" name="Text Box 175"/>
                                                  <wps:cNvSpPr txBox="1">
                                                    <a:spLocks noChangeArrowheads="1"/>
                                                  </wps:cNvSpPr>
                                                  <wps:spPr bwMode="auto">
                                                    <a:xfrm>
                                                      <a:off x="276" y="11394"/>
                                                      <a:ext cx="540" cy="1440"/>
                                                    </a:xfrm>
                                                    <a:prstGeom prst="rect">
                                                      <a:avLst/>
                                                    </a:prstGeom>
                                                    <a:solidFill>
                                                      <a:srgbClr val="FFFFFF"/>
                                                    </a:solidFill>
                                                    <a:ln>
                                                      <a:noFill/>
                                                    </a:ln>
                                                  </wps:spPr>
                                                  <wps:txbx>
                                                    <w:txbxContent>
                                                      <w:p w14:paraId="2C968246" w14:textId="77777777" w:rsidR="00C003C0" w:rsidRDefault="00C003C0" w:rsidP="00C003C0">
                                                        <w:pPr>
                                                          <w:pStyle w:val="af5"/>
                                                          <w:jc w:val="center"/>
                                                          <w:rPr>
                                                            <w:sz w:val="20"/>
                                                            <w:lang w:val="ru-RU"/>
                                                          </w:rPr>
                                                        </w:pPr>
                                                        <w:proofErr w:type="spellStart"/>
                                                        <w:r>
                                                          <w:rPr>
                                                            <w:sz w:val="20"/>
                                                            <w:lang w:val="ru-RU"/>
                                                          </w:rPr>
                                                          <w:t>Взам.инв</w:t>
                                                        </w:r>
                                                        <w:proofErr w:type="spellEnd"/>
                                                        <w:r>
                                                          <w:rPr>
                                                            <w:sz w:val="20"/>
                                                            <w:lang w:val="ru-RU"/>
                                                          </w:rPr>
                                                          <w:t>.№</w:t>
                                                        </w:r>
                                                      </w:p>
                                                    </w:txbxContent>
                                                  </wps:txbx>
                                                  <wps:bodyPr rot="0" vert="vert270" wrap="square" lIns="91440" tIns="45720" rIns="91440" bIns="45720" anchor="t" anchorCtr="0" upright="1">
                                                    <a:noAutofit/>
                                                  </wps:bodyPr>
                                                </wps:wsp>
                                                <wps:wsp>
                                                  <wps:cNvPr id="745398777" name="Text Box 176"/>
                                                  <wps:cNvSpPr txBox="1">
                                                    <a:spLocks noChangeArrowheads="1"/>
                                                  </wps:cNvSpPr>
                                                  <wps:spPr bwMode="auto">
                                                    <a:xfrm>
                                                      <a:off x="276" y="9234"/>
                                                      <a:ext cx="540" cy="1940"/>
                                                    </a:xfrm>
                                                    <a:prstGeom prst="rect">
                                                      <a:avLst/>
                                                    </a:prstGeom>
                                                    <a:solidFill>
                                                      <a:srgbClr val="FFFFFF"/>
                                                    </a:solidFill>
                                                    <a:ln>
                                                      <a:noFill/>
                                                    </a:ln>
                                                  </wps:spPr>
                                                  <wps:txbx>
                                                    <w:txbxContent>
                                                      <w:p w14:paraId="04299DB4" w14:textId="77777777" w:rsidR="00C003C0" w:rsidRDefault="00C003C0" w:rsidP="00C003C0">
                                                        <w:pPr>
                                                          <w:pStyle w:val="af5"/>
                                                          <w:jc w:val="center"/>
                                                          <w:rPr>
                                                            <w:sz w:val="20"/>
                                                          </w:rPr>
                                                        </w:pPr>
                                                        <w:proofErr w:type="spellStart"/>
                                                        <w:r>
                                                          <w:rPr>
                                                            <w:sz w:val="20"/>
                                                            <w:lang w:val="ru-RU"/>
                                                          </w:rPr>
                                                          <w:t>Инв</w:t>
                                                        </w:r>
                                                        <w:proofErr w:type="spellEnd"/>
                                                        <w:r>
                                                          <w:rPr>
                                                            <w:sz w:val="20"/>
                                                            <w:lang w:val="ru-RU"/>
                                                          </w:rPr>
                                                          <w:t>.№</w:t>
                                                        </w:r>
                                                        <w:proofErr w:type="spellStart"/>
                                                        <w:r>
                                                          <w:rPr>
                                                            <w:sz w:val="20"/>
                                                            <w:lang w:val="ru-RU"/>
                                                          </w:rPr>
                                                          <w:t>дубл</w:t>
                                                        </w:r>
                                                        <w:proofErr w:type="spellEnd"/>
                                                        <w:r>
                                                          <w:rPr>
                                                            <w:sz w:val="20"/>
                                                          </w:rPr>
                                                          <w:t>.</w:t>
                                                        </w:r>
                                                      </w:p>
                                                    </w:txbxContent>
                                                  </wps:txbx>
                                                  <wps:bodyPr rot="0" vert="vert270" wrap="square" lIns="91440" tIns="45720" rIns="91440" bIns="45720" anchor="t" anchorCtr="0" upright="1">
                                                    <a:noAutofit/>
                                                  </wps:bodyPr>
                                                </wps:wsp>
                                                <wps:wsp>
                                                  <wps:cNvPr id="745398778" name="Text Box 177"/>
                                                  <wps:cNvSpPr txBox="1">
                                                    <a:spLocks noChangeArrowheads="1"/>
                                                  </wps:cNvSpPr>
                                                  <wps:spPr bwMode="auto">
                                                    <a:xfrm>
                                                      <a:off x="291" y="7254"/>
                                                      <a:ext cx="540" cy="1800"/>
                                                    </a:xfrm>
                                                    <a:prstGeom prst="rect">
                                                      <a:avLst/>
                                                    </a:prstGeom>
                                                    <a:solidFill>
                                                      <a:srgbClr val="FFFFFF"/>
                                                    </a:solidFill>
                                                    <a:ln>
                                                      <a:noFill/>
                                                    </a:ln>
                                                  </wps:spPr>
                                                  <wps:txbx>
                                                    <w:txbxContent>
                                                      <w:p w14:paraId="7DC02B4A" w14:textId="77777777" w:rsidR="00C003C0" w:rsidRDefault="00C003C0" w:rsidP="00C003C0">
                                                        <w:pPr>
                                                          <w:pStyle w:val="af5"/>
                                                          <w:jc w:val="center"/>
                                                          <w:rPr>
                                                            <w:sz w:val="20"/>
                                                            <w:lang w:val="ru-RU"/>
                                                          </w:rPr>
                                                        </w:pPr>
                                                        <w:r>
                                                          <w:rPr>
                                                            <w:sz w:val="20"/>
                                                            <w:lang w:val="ru-RU"/>
                                                          </w:rPr>
                                                          <w:t>Подп. и дата</w:t>
                                                        </w:r>
                                                      </w:p>
                                                    </w:txbxContent>
                                                  </wps:txbx>
                                                  <wps:bodyPr rot="0" vert="vert270" wrap="square" lIns="91440" tIns="45720" rIns="91440" bIns="45720" anchor="t" anchorCtr="0" upright="1">
                                                    <a:noAutofit/>
                                                  </wps:bodyPr>
                                                </wps:wsp>
                                              </wpg:grpSp>
                                              <wpg:grpSp>
                                                <wpg:cNvPr id="745398779" name="Group 178"/>
                                                <wpg:cNvGrpSpPr/>
                                                <wpg:grpSpPr>
                                                  <a:xfrm>
                                                    <a:off x="426" y="400"/>
                                                    <a:ext cx="11180" cy="16034"/>
                                                    <a:chOff x="426" y="400"/>
                                                    <a:chExt cx="11180" cy="16034"/>
                                                  </a:xfrm>
                                                </wpg:grpSpPr>
                                                <wps:wsp>
                                                  <wps:cNvPr id="745398780" name="Line 179"/>
                                                  <wps:cNvCnPr>
                                                    <a:cxnSpLocks noChangeShapeType="1"/>
                                                  </wps:cNvCnPr>
                                                  <wps:spPr bwMode="auto">
                                                    <a:xfrm>
                                                      <a:off x="1165" y="13407"/>
                                                      <a:ext cx="10440" cy="0"/>
                                                    </a:xfrm>
                                                    <a:prstGeom prst="line">
                                                      <a:avLst/>
                                                    </a:prstGeom>
                                                    <a:noFill/>
                                                    <a:ln w="25400">
                                                      <a:solidFill>
                                                        <a:srgbClr val="000000"/>
                                                      </a:solidFill>
                                                      <a:round/>
                                                    </a:ln>
                                                  </wps:spPr>
                                                  <wps:bodyPr/>
                                                </wps:wsp>
                                                <wpg:grpSp>
                                                  <wpg:cNvPr id="745398781" name="Group 180"/>
                                                  <wpg:cNvGrpSpPr/>
                                                  <wpg:grpSpPr>
                                                    <a:xfrm>
                                                      <a:off x="426" y="400"/>
                                                      <a:ext cx="11180" cy="16034"/>
                                                      <a:chOff x="426" y="400"/>
                                                      <a:chExt cx="11180" cy="16034"/>
                                                    </a:xfrm>
                                                  </wpg:grpSpPr>
                                                  <wpg:grpSp>
                                                    <wpg:cNvPr id="745398782" name="Group 181"/>
                                                    <wpg:cNvGrpSpPr/>
                                                    <wpg:grpSpPr>
                                                      <a:xfrm>
                                                        <a:off x="426" y="400"/>
                                                        <a:ext cx="11180" cy="16034"/>
                                                        <a:chOff x="426" y="400"/>
                                                        <a:chExt cx="11180" cy="16034"/>
                                                      </a:xfrm>
                                                    </wpg:grpSpPr>
                                                    <wps:wsp>
                                                      <wps:cNvPr id="745398783" name="Rectangle 182"/>
                                                      <wps:cNvSpPr>
                                                        <a:spLocks noChangeArrowheads="1"/>
                                                      </wps:cNvSpPr>
                                                      <wps:spPr bwMode="auto">
                                                        <a:xfrm>
                                                          <a:off x="1166" y="400"/>
                                                          <a:ext cx="10440" cy="16034"/>
                                                        </a:xfrm>
                                                        <a:prstGeom prst="rect">
                                                          <a:avLst/>
                                                        </a:prstGeom>
                                                        <a:noFill/>
                                                        <a:ln w="25400">
                                                          <a:solidFill>
                                                            <a:srgbClr val="000000"/>
                                                          </a:solidFill>
                                                          <a:miter lim="800000"/>
                                                        </a:ln>
                                                      </wps:spPr>
                                                      <wps:bodyPr rot="0" vert="horz" wrap="square" lIns="91440" tIns="45720" rIns="91440" bIns="45720" anchor="t" anchorCtr="0" upright="1">
                                                        <a:noAutofit/>
                                                      </wps:bodyPr>
                                                    </wps:wsp>
                                                    <wpg:grpSp>
                                                      <wpg:cNvPr id="745398784" name="Group 183"/>
                                                      <wpg:cNvGrpSpPr/>
                                                      <wpg:grpSpPr>
                                                        <a:xfrm>
                                                          <a:off x="426" y="7161"/>
                                                          <a:ext cx="735" cy="9273"/>
                                                          <a:chOff x="426" y="7161"/>
                                                          <a:chExt cx="735" cy="8668"/>
                                                        </a:xfrm>
                                                      </wpg:grpSpPr>
                                                      <wps:wsp>
                                                        <wps:cNvPr id="745398785" name="Line 184"/>
                                                        <wps:cNvCnPr>
                                                          <a:cxnSpLocks noChangeShapeType="1"/>
                                                        </wps:cNvCnPr>
                                                        <wps:spPr bwMode="auto">
                                                          <a:xfrm flipH="1">
                                                            <a:off x="426" y="15829"/>
                                                            <a:ext cx="720" cy="0"/>
                                                          </a:xfrm>
                                                          <a:prstGeom prst="line">
                                                            <a:avLst/>
                                                          </a:prstGeom>
                                                          <a:noFill/>
                                                          <a:ln w="25400">
                                                            <a:solidFill>
                                                              <a:srgbClr val="000000"/>
                                                            </a:solidFill>
                                                            <a:round/>
                                                          </a:ln>
                                                        </wps:spPr>
                                                        <wps:bodyPr/>
                                                      </wps:wsp>
                                                      <wps:wsp>
                                                        <wps:cNvPr id="745398786" name="Line 185"/>
                                                        <wps:cNvCnPr>
                                                          <a:cxnSpLocks noChangeShapeType="1"/>
                                                        </wps:cNvCnPr>
                                                        <wps:spPr bwMode="auto">
                                                          <a:xfrm flipV="1">
                                                            <a:off x="441" y="7174"/>
                                                            <a:ext cx="0" cy="8640"/>
                                                          </a:xfrm>
                                                          <a:prstGeom prst="line">
                                                            <a:avLst/>
                                                          </a:prstGeom>
                                                          <a:noFill/>
                                                          <a:ln w="25400">
                                                            <a:solidFill>
                                                              <a:srgbClr val="000000"/>
                                                            </a:solidFill>
                                                            <a:round/>
                                                          </a:ln>
                                                        </wps:spPr>
                                                        <wps:bodyPr/>
                                                      </wps:wsp>
                                                      <wps:wsp>
                                                        <wps:cNvPr id="745398787" name="Line 186"/>
                                                        <wps:cNvCnPr>
                                                          <a:cxnSpLocks noChangeShapeType="1"/>
                                                        </wps:cNvCnPr>
                                                        <wps:spPr bwMode="auto">
                                                          <a:xfrm>
                                                            <a:off x="426" y="7174"/>
                                                            <a:ext cx="731" cy="0"/>
                                                          </a:xfrm>
                                                          <a:prstGeom prst="line">
                                                            <a:avLst/>
                                                          </a:prstGeom>
                                                          <a:noFill/>
                                                          <a:ln w="25400">
                                                            <a:solidFill>
                                                              <a:srgbClr val="000000"/>
                                                            </a:solidFill>
                                                            <a:round/>
                                                          </a:ln>
                                                        </wps:spPr>
                                                        <wps:bodyPr/>
                                                      </wps:wsp>
                                                      <wps:wsp>
                                                        <wps:cNvPr id="745398788" name="Line 187"/>
                                                        <wps:cNvCnPr>
                                                          <a:cxnSpLocks noChangeShapeType="1"/>
                                                        </wps:cNvCnPr>
                                                        <wps:spPr bwMode="auto">
                                                          <a:xfrm flipV="1">
                                                            <a:off x="696" y="7161"/>
                                                            <a:ext cx="0" cy="8640"/>
                                                          </a:xfrm>
                                                          <a:prstGeom prst="line">
                                                            <a:avLst/>
                                                          </a:prstGeom>
                                                          <a:noFill/>
                                                          <a:ln w="25400">
                                                            <a:solidFill>
                                                              <a:srgbClr val="000000"/>
                                                            </a:solidFill>
                                                            <a:round/>
                                                          </a:ln>
                                                        </wps:spPr>
                                                        <wps:bodyPr/>
                                                      </wps:wsp>
                                                      <wps:wsp>
                                                        <wps:cNvPr id="745398789" name="Line 188"/>
                                                        <wps:cNvCnPr>
                                                          <a:cxnSpLocks noChangeShapeType="1"/>
                                                        </wps:cNvCnPr>
                                                        <wps:spPr bwMode="auto">
                                                          <a:xfrm flipH="1">
                                                            <a:off x="441" y="9054"/>
                                                            <a:ext cx="720" cy="0"/>
                                                          </a:xfrm>
                                                          <a:prstGeom prst="line">
                                                            <a:avLst/>
                                                          </a:prstGeom>
                                                          <a:noFill/>
                                                          <a:ln w="25400">
                                                            <a:solidFill>
                                                              <a:srgbClr val="000000"/>
                                                            </a:solidFill>
                                                            <a:round/>
                                                          </a:ln>
                                                        </wps:spPr>
                                                        <wps:bodyPr/>
                                                      </wps:wsp>
                                                      <wps:wsp>
                                                        <wps:cNvPr id="745398790" name="Line 189"/>
                                                        <wps:cNvCnPr>
                                                          <a:cxnSpLocks noChangeShapeType="1"/>
                                                        </wps:cNvCnPr>
                                                        <wps:spPr bwMode="auto">
                                                          <a:xfrm flipH="1">
                                                            <a:off x="441" y="10929"/>
                                                            <a:ext cx="720" cy="0"/>
                                                          </a:xfrm>
                                                          <a:prstGeom prst="line">
                                                            <a:avLst/>
                                                          </a:prstGeom>
                                                          <a:noFill/>
                                                          <a:ln w="25400">
                                                            <a:solidFill>
                                                              <a:srgbClr val="000000"/>
                                                            </a:solidFill>
                                                            <a:round/>
                                                          </a:ln>
                                                        </wps:spPr>
                                                        <wps:bodyPr/>
                                                      </wps:wsp>
                                                      <wps:wsp>
                                                        <wps:cNvPr id="745398791" name="Line 190"/>
                                                        <wps:cNvCnPr>
                                                          <a:cxnSpLocks noChangeShapeType="1"/>
                                                        </wps:cNvCnPr>
                                                        <wps:spPr bwMode="auto">
                                                          <a:xfrm flipH="1">
                                                            <a:off x="441" y="12534"/>
                                                            <a:ext cx="720" cy="0"/>
                                                          </a:xfrm>
                                                          <a:prstGeom prst="line">
                                                            <a:avLst/>
                                                          </a:prstGeom>
                                                          <a:noFill/>
                                                          <a:ln w="25400">
                                                            <a:solidFill>
                                                              <a:srgbClr val="000000"/>
                                                            </a:solidFill>
                                                            <a:round/>
                                                          </a:ln>
                                                        </wps:spPr>
                                                        <wps:bodyPr/>
                                                      </wps:wsp>
                                                      <wps:wsp>
                                                        <wps:cNvPr id="745398792" name="Line 191"/>
                                                        <wps:cNvCnPr>
                                                          <a:cxnSpLocks noChangeShapeType="1"/>
                                                        </wps:cNvCnPr>
                                                        <wps:spPr bwMode="auto">
                                                          <a:xfrm flipH="1">
                                                            <a:off x="441" y="14544"/>
                                                            <a:ext cx="720" cy="0"/>
                                                          </a:xfrm>
                                                          <a:prstGeom prst="line">
                                                            <a:avLst/>
                                                          </a:prstGeom>
                                                          <a:noFill/>
                                                          <a:ln w="25400">
                                                            <a:solidFill>
                                                              <a:srgbClr val="000000"/>
                                                            </a:solidFill>
                                                            <a:round/>
                                                          </a:ln>
                                                        </wps:spPr>
                                                        <wps:bodyPr/>
                                                      </wps:wsp>
                                                    </wpg:grpSp>
                                                  </wpg:grpSp>
                                                  <wps:wsp>
                                                    <wps:cNvPr id="745398793" name="Line 192"/>
                                                    <wps:cNvCnPr>
                                                      <a:cxnSpLocks noChangeShapeType="1"/>
                                                    </wps:cNvCnPr>
                                                    <wps:spPr bwMode="auto">
                                                      <a:xfrm>
                                                        <a:off x="1161" y="1134"/>
                                                        <a:ext cx="3912" cy="0"/>
                                                      </a:xfrm>
                                                      <a:prstGeom prst="line">
                                                        <a:avLst/>
                                                      </a:prstGeom>
                                                      <a:noFill/>
                                                      <a:ln w="25400">
                                                        <a:solidFill>
                                                          <a:srgbClr val="000000"/>
                                                        </a:solidFill>
                                                        <a:round/>
                                                      </a:ln>
                                                    </wps:spPr>
                                                    <wps:bodyPr/>
                                                  </wps:wsp>
                                                  <wps:wsp>
                                                    <wps:cNvPr id="745398794" name="Line 193"/>
                                                    <wps:cNvCnPr>
                                                      <a:cxnSpLocks noChangeShapeType="1"/>
                                                    </wps:cNvCnPr>
                                                    <wps:spPr bwMode="auto">
                                                      <a:xfrm flipV="1">
                                                        <a:off x="5061" y="414"/>
                                                        <a:ext cx="0" cy="720"/>
                                                      </a:xfrm>
                                                      <a:prstGeom prst="line">
                                                        <a:avLst/>
                                                      </a:prstGeom>
                                                      <a:noFill/>
                                                      <a:ln w="25400">
                                                        <a:solidFill>
                                                          <a:srgbClr val="000000"/>
                                                        </a:solidFill>
                                                        <a:round/>
                                                      </a:ln>
                                                    </wps:spPr>
                                                    <wps:bodyPr/>
                                                  </wps:wsp>
                                                </wpg:grpSp>
                                              </wpg:grpSp>
                                            </wpg:grpSp>
                                          </wpg:grpSp>
                                          <wps:wsp>
                                            <wps:cNvPr id="745398795" name="Text Box 194"/>
                                            <wps:cNvSpPr txBox="1">
                                              <a:spLocks noChangeArrowheads="1"/>
                                            </wps:cNvSpPr>
                                            <wps:spPr bwMode="auto">
                                              <a:xfrm>
                                                <a:off x="5721" y="13553"/>
                                                <a:ext cx="5220" cy="665"/>
                                              </a:xfrm>
                                              <a:prstGeom prst="rect">
                                                <a:avLst/>
                                              </a:prstGeom>
                                              <a:noFill/>
                                              <a:ln>
                                                <a:noFill/>
                                              </a:ln>
                                            </wps:spPr>
                                            <wps:txbx>
                                              <w:txbxContent>
                                                <w:p w14:paraId="36D85BF2" w14:textId="53E28068" w:rsidR="00C003C0" w:rsidRPr="00382472" w:rsidRDefault="00C003C0" w:rsidP="00C003C0">
                                                  <w:pPr>
                                                    <w:jc w:val="center"/>
                                                    <w:rPr>
                                                      <w:rFonts w:cs="Times New Roman"/>
                                                      <w:i/>
                                                      <w:caps/>
                                                      <w:sz w:val="40"/>
                                                      <w:szCs w:val="40"/>
                                                    </w:rPr>
                                                  </w:pPr>
                                                  <w:r>
                                                    <w:rPr>
                                                      <w:rFonts w:cs="Times New Roman"/>
                                                      <w:sz w:val="40"/>
                                                      <w:szCs w:val="40"/>
                                                      <w:lang w:val="ru-RU"/>
                                                    </w:rPr>
                                                    <w:t xml:space="preserve">КП </w:t>
                                                  </w:r>
                                                  <w:r w:rsidRPr="00382472">
                                                    <w:rPr>
                                                      <w:rFonts w:cs="Times New Roman"/>
                                                      <w:sz w:val="40"/>
                                                      <w:szCs w:val="40"/>
                                                    </w:rPr>
                                                    <w:t>Т.</w:t>
                                                  </w:r>
                                                  <w:r>
                                                    <w:rPr>
                                                      <w:rFonts w:cs="Times New Roman"/>
                                                      <w:sz w:val="40"/>
                                                      <w:szCs w:val="40"/>
                                                    </w:rPr>
                                                    <w:t>29200</w:t>
                                                  </w:r>
                                                  <w:r>
                                                    <w:rPr>
                                                      <w:rFonts w:cs="Times New Roman"/>
                                                      <w:sz w:val="40"/>
                                                      <w:szCs w:val="40"/>
                                                      <w:lang w:val="ru-RU"/>
                                                    </w:rPr>
                                                    <w:t>1</w:t>
                                                  </w:r>
                                                  <w:r>
                                                    <w:rPr>
                                                      <w:rFonts w:cs="Times New Roman"/>
                                                      <w:sz w:val="40"/>
                                                      <w:szCs w:val="40"/>
                                                    </w:rPr>
                                                    <w:t>.40</w:t>
                                                  </w:r>
                                                  <w:r>
                                                    <w:rPr>
                                                      <w:rFonts w:cs="Times New Roman"/>
                                                      <w:sz w:val="40"/>
                                                      <w:szCs w:val="40"/>
                                                      <w:lang w:val="ru-RU"/>
                                                    </w:rPr>
                                                    <w:t>1</w:t>
                                                  </w:r>
                                                  <w:r w:rsidRPr="00382472">
                                                    <w:rPr>
                                                      <w:rFonts w:cs="Times New Roman"/>
                                                      <w:sz w:val="40"/>
                                                      <w:szCs w:val="40"/>
                                                    </w:rPr>
                                                    <w:t xml:space="preserve"> ГЧ</w:t>
                                                  </w:r>
                                                </w:p>
                                                <w:p w14:paraId="254C1800" w14:textId="77777777" w:rsidR="00C003C0" w:rsidRPr="007D0E2B" w:rsidRDefault="00C003C0" w:rsidP="00C003C0">
                                                  <w:pPr>
                                                    <w:pStyle w:val="af5"/>
                                                    <w:jc w:val="center"/>
                                                    <w:rPr>
                                                      <w:rFonts w:ascii="Times New Roman" w:hAnsi="Times New Roman"/>
                                                      <w:sz w:val="40"/>
                                                      <w:szCs w:val="40"/>
                                                      <w:lang w:val="ru-RU"/>
                                                    </w:rPr>
                                                  </w:pPr>
                                                </w:p>
                                              </w:txbxContent>
                                            </wps:txbx>
                                            <wps:bodyPr rot="0" vert="horz" wrap="square" lIns="91440" tIns="45720" rIns="91440" bIns="45720" anchor="t" anchorCtr="0" upright="1">
                                              <a:noAutofit/>
                                            </wps:bodyPr>
                                          </wps:wsp>
                                        </wpg:grpSp>
                                      </wpg:grpSp>
                                    </wpg:grp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71211B33" id="Группа 745398696" o:spid="_x0000_s1081" style="position:absolute;left:0;text-align:left;margin-left:13.7pt;margin-top:-37.85pt;width:565.5pt;height:802.3pt;z-index:-251648000;mso-position-horizontal-relative:page;mso-width-relative:margin;mso-height-relative:margin" coordorigin="276,400" coordsize="11330,16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">
                <v:line id="Line 96" o:spid="_x0000_s1082"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" strokeweight="2pt"/>
                <v:group id="Group 97" o:spid="_x0000_s1083"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">
                  <v:line id="Line 98" o:spid="_x0000_s1084" style="position:absolute;visibility:visible;mso-wrap-style:square" from="8543,14559" to="11591,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" strokeweight="2pt"/>
                  <v:group id="Group 99" o:spid="_x0000_s1085"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">
                    <v:group id="Group 100" o:spid="_x0000_s1086"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">
                      <v:line id="Line 101" o:spid="_x0000_s1087"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" strokeweight="1pt"/>
                      <v:line id="Line 102" o:spid="_x0000_s1088"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" strokeweight="1pt"/>
                    </v:group>
                    <v:group id="Group 103" o:spid="_x0000_s1089"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">
                      <v:line id="Line 104" o:spid="_x0000_s1090"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" strokeweight="1pt"/>
                      <v:line id="Line 105" o:spid="_x0000_s1091"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" strokeweight="1pt"/>
                      <v:group id="Group 106" o:spid="_x0000_s1092"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">
                        <v:rect id="Rectangle 107" o:spid="_x0000_s1093" style="position:absolute;left:8541;top:15849;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" filled="f" stroked="f">
                          <v:textbox inset="1pt,1pt,1pt,1pt">
                            <w:txbxContent>
                              <w:p w14:paraId="7CAF91A6" w14:textId="77777777" w:rsidR="00C003C0" w:rsidRPr="007B0056" w:rsidRDefault="00C003C0" w:rsidP="00C003C0">
                                <w:pPr>
                                  <w:pStyle w:val="af5"/>
                                  <w:jc w:val="center"/>
                                  <w:rPr>
                                    <w:rFonts w:ascii="Times New Roman" w:hAnsi="Times New Roman"/>
                                    <w:sz w:val="30"/>
                                    <w:szCs w:val="30"/>
                                    <w:lang w:val="ru-RU"/>
                                  </w:rPr>
                                </w:pPr>
                                <w:r w:rsidRPr="007B0056">
                                  <w:rPr>
                                    <w:rFonts w:ascii="Times New Roman" w:hAnsi="Times New Roman"/>
                                    <w:sz w:val="30"/>
                                    <w:szCs w:val="30"/>
                                    <w:lang w:val="ru-RU"/>
                                  </w:rPr>
                                  <w:t>КБП</w:t>
                                </w:r>
                              </w:p>
                            </w:txbxContent>
                          </v:textbox>
                        </v:rect>
                        <v:shape id="Text Box 108" o:spid="_x0000_s1094"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" filled="f" stroked="f">
                          <v:textbox>
                            <w:txbxContent>
                              <w:p w14:paraId="471A47CD" w14:textId="77777777" w:rsidR="00C003C0" w:rsidRPr="00382472" w:rsidRDefault="00C003C0" w:rsidP="00C003C0">
                                <w:pPr>
                                  <w:pStyle w:val="af5"/>
                                  <w:jc w:val="center"/>
                                  <w:rPr>
                                    <w:rFonts w:ascii="Times New Roman" w:hAnsi="Times New Roman"/>
                                    <w:sz w:val="24"/>
                                    <w:lang w:val="ru-RU"/>
                                  </w:rPr>
                                </w:pPr>
                                <w:r w:rsidRPr="00382472">
                                  <w:rPr>
                                    <w:rFonts w:ascii="Times New Roman" w:hAnsi="Times New Roman"/>
                                    <w:sz w:val="24"/>
                                    <w:lang w:val="ru-RU"/>
                                  </w:rPr>
                                  <w:t>У</w:t>
                                </w:r>
                              </w:p>
                            </w:txbxContent>
                          </v:textbox>
                        </v:shape>
                        <v:group id="Group 109" o:spid="_x0000_s1095"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">
                          <v:group id="Group 110" o:spid="_x0000_s1096"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">
                            <v:rect id="Rectangle 111" o:spid="_x0000_s1097"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" filled="f" stroked="f">
                              <v:textbox inset="1pt,1pt,1pt,1pt">
                                <w:txbxContent>
                                  <w:p w14:paraId="26E47DDF" w14:textId="77777777" w:rsidR="00C003C0" w:rsidRDefault="00C003C0" w:rsidP="00C003C0">
                                    <w:pPr>
                                      <w:pStyle w:val="af5"/>
                                      <w:rPr>
                                        <w:sz w:val="20"/>
                                      </w:rPr>
                                    </w:pPr>
                                    <w:r>
                                      <w:rPr>
                                        <w:sz w:val="20"/>
                                        <w:lang w:val="ru-RU"/>
                                      </w:rPr>
                                      <w:t>Т</w:t>
                                    </w:r>
                                    <w:r>
                                      <w:rPr>
                                        <w:sz w:val="20"/>
                                      </w:rPr>
                                      <w:t>. Контр.</w:t>
                                    </w:r>
                                  </w:p>
                                </w:txbxContent>
                              </v:textbox>
                            </v:rect>
                            <v:rect id="Rectangle 112" o:spid="_x0000_s109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" filled="f" stroked="f">
                              <v:textbox inset="1pt,1pt,1pt,1pt">
                                <w:txbxContent>
                                  <w:p w14:paraId="52E936B7" w14:textId="77777777" w:rsidR="00C003C0" w:rsidRDefault="00C003C0" w:rsidP="00C003C0">
                                    <w:pPr>
                                      <w:pStyle w:val="af5"/>
                                      <w:rPr>
                                        <w:sz w:val="18"/>
                                        <w:lang w:val="ru-RU"/>
                                      </w:rPr>
                                    </w:pPr>
                                    <w:r>
                                      <w:rPr>
                                        <w:sz w:val="18"/>
                                        <w:lang w:val="ru-RU"/>
                                      </w:rPr>
                                      <w:t xml:space="preserve">  </w:t>
                                    </w:r>
                                  </w:p>
                                </w:txbxContent>
                              </v:textbox>
                            </v:rect>
                          </v:group>
                          <v:group id="Group 113" o:spid="_x0000_s1099"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">
                            <v:line id="Line 114" o:spid="_x0000_s1100"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" strokeweight="1pt"/>
                            <v:line id="Line 115" o:spid="_x0000_s1101"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" strokeweight="1pt"/>
                            <v:line id="Line 116" o:spid="_x0000_s1102"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" strokeweight="1pt"/>
                            <v:line id="Line 117" o:spid="_x0000_s1103"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" strokeweight="1pt"/>
                            <v:group id="Group 118" o:spid="_x0000_s1104"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">
                              <v:group id="Group 119" o:spid="_x0000_s1105" style="position:absolute;left:1161;top:14831;width:2558;height:290" coordsize="21151,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">
                                <v:rect id="Rectangle 120" o:spid="_x0000_s1106"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" filled="f" stroked="f">
                                  <v:textbox inset="1pt,1pt,1pt,1pt">
                                    <w:txbxContent>
                                      <w:p w14:paraId="04AA5D5C" w14:textId="77777777" w:rsidR="00C003C0" w:rsidRDefault="00C003C0" w:rsidP="00C003C0">
                                        <w:pPr>
                                          <w:pStyle w:val="af5"/>
                                          <w:rPr>
                                            <w:sz w:val="20"/>
                                          </w:rPr>
                                        </w:pPr>
                                        <w:r>
                                          <w:rPr>
                                            <w:sz w:val="20"/>
                                          </w:rPr>
                                          <w:t xml:space="preserve"> </w:t>
                                        </w:r>
                                        <w:proofErr w:type="spellStart"/>
                                        <w:r>
                                          <w:rPr>
                                            <w:sz w:val="20"/>
                                          </w:rPr>
                                          <w:t>Разраб</w:t>
                                        </w:r>
                                        <w:proofErr w:type="spellEnd"/>
                                        <w:r>
                                          <w:rPr>
                                            <w:sz w:val="20"/>
                                          </w:rPr>
                                          <w:t xml:space="preserve">. </w:t>
                                        </w:r>
                                        <w:proofErr w:type="spellStart"/>
                                        <w:r>
                                          <w:rPr>
                                            <w:sz w:val="20"/>
                                          </w:rPr>
                                          <w:t>Разраб</w:t>
                                        </w:r>
                                        <w:proofErr w:type="spellEnd"/>
                                        <w:r>
                                          <w:rPr>
                                            <w:sz w:val="20"/>
                                          </w:rPr>
                                          <w:t>.</w:t>
                                        </w:r>
                                      </w:p>
                                    </w:txbxContent>
                                  </v:textbox>
                                </v:rect>
                                <v:rect id="Rectangle 121" o:spid="_x0000_s1107" style="position:absolute;left:9938;top:2240;width:11213;height:2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" filled="f" stroked="f">
                                  <v:textbox inset="1pt,1pt,1pt,1pt">
                                    <w:txbxContent>
                                      <w:p w14:paraId="35579D97" w14:textId="77777777" w:rsidR="00C003C0" w:rsidRPr="00D54B0A" w:rsidRDefault="00C003C0" w:rsidP="00C003C0">
                                        <w:pPr>
                                          <w:pStyle w:val="af5"/>
                                          <w:rPr>
                                            <w:rFonts w:ascii="Times New Roman" w:hAnsi="Times New Roman"/>
                                            <w:sz w:val="16"/>
                                            <w:lang w:val="ru-RU"/>
                                          </w:rPr>
                                        </w:pPr>
                                        <w:r w:rsidRPr="00D54B0A">
                                          <w:rPr>
                                            <w:rFonts w:ascii="Times New Roman" w:hAnsi="Times New Roman"/>
                                            <w:sz w:val="16"/>
                                            <w:lang w:val="ru-RU"/>
                                          </w:rPr>
                                          <w:t>Буев Д.Р.</w:t>
                                        </w:r>
                                      </w:p>
                                    </w:txbxContent>
                                  </v:textbox>
                                </v:rect>
                              </v:group>
                              <v:group id="Group 122" o:spid="_x0000_s1108" style="position:absolute;left:1161;top:15085;width:2618;height:291" coordorigin=",-74" coordsize="21646,2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">
                                <v:rect id="Rectangle 123" o:spid="_x0000_s1109"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" filled="f" stroked="f">
                                  <v:textbox inset="1pt,1pt,1pt,1pt">
                                    <w:txbxContent>
                                      <w:p w14:paraId="6D9823D1" w14:textId="77777777" w:rsidR="00C003C0" w:rsidRDefault="00C003C0" w:rsidP="00C003C0">
                                        <w:pPr>
                                          <w:pStyle w:val="af5"/>
                                          <w:rPr>
                                            <w:sz w:val="20"/>
                                          </w:rPr>
                                        </w:pPr>
                                        <w:r>
                                          <w:rPr>
                                            <w:sz w:val="20"/>
                                          </w:rPr>
                                          <w:t xml:space="preserve"> </w:t>
                                        </w:r>
                                        <w:proofErr w:type="spellStart"/>
                                        <w:r>
                                          <w:rPr>
                                            <w:sz w:val="20"/>
                                          </w:rPr>
                                          <w:t>Провер</w:t>
                                        </w:r>
                                        <w:proofErr w:type="spellEnd"/>
                                        <w:r>
                                          <w:rPr>
                                            <w:sz w:val="20"/>
                                          </w:rPr>
                                          <w:t xml:space="preserve">. </w:t>
                                        </w:r>
                                        <w:proofErr w:type="spellStart"/>
                                        <w:r>
                                          <w:rPr>
                                            <w:sz w:val="20"/>
                                          </w:rPr>
                                          <w:t>Провер</w:t>
                                        </w:r>
                                        <w:proofErr w:type="spellEnd"/>
                                        <w:r>
                                          <w:rPr>
                                            <w:sz w:val="20"/>
                                          </w:rPr>
                                          <w:t>.</w:t>
                                        </w:r>
                                      </w:p>
                                    </w:txbxContent>
                                  </v:textbox>
                                </v:rect>
                                <v:rect id="Rectangle 124" o:spid="_x0000_s1110" style="position:absolute;left:9379;top:-74;width:1226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" filled="f" stroked="f">
                                  <v:textbox inset="1pt,1pt,1pt,1pt">
                                    <w:txbxContent>
                                      <w:p w14:paraId="09C48730" w14:textId="27166EB5" w:rsidR="00C003C0" w:rsidRPr="000C4454" w:rsidRDefault="00C003C0" w:rsidP="00C003C0">
                                        <w:pPr>
                                          <w:pStyle w:val="af5"/>
                                          <w:rPr>
                                            <w:rFonts w:ascii="Times New Roman" w:hAnsi="Times New Roman"/>
                                            <w:sz w:val="16"/>
                                            <w:lang w:val="ru-RU"/>
                                          </w:rPr>
                                        </w:pPr>
                                        <w:r w:rsidRPr="000C4454">
                                          <w:rPr>
                                            <w:rFonts w:ascii="Times New Roman" w:hAnsi="Times New Roman"/>
                                            <w:sz w:val="16"/>
                                            <w:lang w:val="ru-RU"/>
                                          </w:rPr>
                                          <w:t xml:space="preserve"> </w:t>
                                        </w:r>
                                        <w:r w:rsidR="007A6B10">
                                          <w:rPr>
                                            <w:rFonts w:ascii="Times New Roman" w:hAnsi="Times New Roman"/>
                                            <w:sz w:val="16"/>
                                            <w:lang w:val="ru-RU"/>
                                          </w:rPr>
                                          <w:t>Коропа Е.Н.</w:t>
                                        </w:r>
                                      </w:p>
                                    </w:txbxContent>
                                  </v:textbox>
                                </v:rect>
                              </v:group>
                              <v:group id="Group 125" o:spid="_x0000_s1111"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">
                                <v:rect id="Rectangle 126" o:spid="_x0000_s1112"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" filled="f" stroked="f">
                                  <v:textbox inset="1pt,1pt,1pt,1pt">
                                    <w:txbxContent>
                                      <w:p w14:paraId="608B6912" w14:textId="77777777" w:rsidR="00C003C0" w:rsidRDefault="00C003C0" w:rsidP="00C003C0">
                                        <w:pPr>
                                          <w:pStyle w:val="af5"/>
                                          <w:rPr>
                                            <w:sz w:val="18"/>
                                          </w:rPr>
                                        </w:pPr>
                                        <w:r>
                                          <w:rPr>
                                            <w:sz w:val="18"/>
                                          </w:rPr>
                                          <w:t xml:space="preserve"> </w:t>
                                        </w:r>
                                        <w:proofErr w:type="spellStart"/>
                                        <w:r>
                                          <w:rPr>
                                            <w:sz w:val="20"/>
                                          </w:rPr>
                                          <w:t>Реценз</w:t>
                                        </w:r>
                                        <w:proofErr w:type="spellEnd"/>
                                        <w:r>
                                          <w:rPr>
                                            <w:sz w:val="18"/>
                                          </w:rPr>
                                          <w:t>.</w:t>
                                        </w:r>
                                      </w:p>
                                    </w:txbxContent>
                                  </v:textbox>
                                </v:rect>
                                <v:rect id="Rectangle 127" o:spid="_x0000_s111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" filled="f" stroked="f">
                                  <v:textbox inset="1pt,1pt,1pt,1pt">
                                    <w:txbxContent>
                                      <w:p w14:paraId="4F138CF4" w14:textId="77777777" w:rsidR="00C003C0" w:rsidRDefault="00C003C0" w:rsidP="00C003C0"/>
                                    </w:txbxContent>
                                  </v:textbox>
                                </v:rect>
                              </v:group>
                              <v:group id="Group 128" o:spid="_x0000_s1114"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">
                                <v:rect id="Rectangle 129" o:spid="_x0000_s111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" filled="f" stroked="f">
                                  <v:textbox inset="1pt,1pt,1pt,1pt">
                                    <w:txbxContent>
                                      <w:p w14:paraId="4B894296" w14:textId="77777777" w:rsidR="00C003C0" w:rsidRDefault="00C003C0" w:rsidP="00C003C0">
                                        <w:pPr>
                                          <w:pStyle w:val="af5"/>
                                          <w:rPr>
                                            <w:sz w:val="18"/>
                                          </w:rPr>
                                        </w:pPr>
                                        <w:r>
                                          <w:rPr>
                                            <w:sz w:val="18"/>
                                          </w:rPr>
                                          <w:t xml:space="preserve"> </w:t>
                                        </w:r>
                                        <w:proofErr w:type="spellStart"/>
                                        <w:r>
                                          <w:rPr>
                                            <w:sz w:val="20"/>
                                          </w:rPr>
                                          <w:t>Утверд</w:t>
                                        </w:r>
                                        <w:proofErr w:type="spellEnd"/>
                                        <w:r>
                                          <w:rPr>
                                            <w:sz w:val="18"/>
                                          </w:rPr>
                                          <w:t>.</w:t>
                                        </w:r>
                                      </w:p>
                                    </w:txbxContent>
                                  </v:textbox>
                                </v:rect>
                                <v:rect id="Rectangle 130" o:spid="_x0000_s111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" filled="f" stroked="f">
                                  <v:textbox inset="1pt,1pt,1pt,1pt">
                                    <w:txbxContent>
                                      <w:p w14:paraId="191F3675" w14:textId="77777777" w:rsidR="00C003C0" w:rsidRDefault="00C003C0" w:rsidP="00C003C0">
                                        <w:pPr>
                                          <w:pStyle w:val="af5"/>
                                          <w:rPr>
                                            <w:sz w:val="20"/>
                                            <w:lang w:val="ru-RU"/>
                                          </w:rPr>
                                        </w:pPr>
                                      </w:p>
                                    </w:txbxContent>
                                  </v:textbox>
                                </v:rect>
                              </v:group>
                              <v:group id="Group 131" o:spid="_x0000_s1117"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">
                                <v:rect id="Rectangle 132" o:spid="_x0000_s111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" filled="f" stroked="f">
                                  <v:textbox inset="1pt,1pt,1pt,1pt">
                                    <w:txbxContent>
                                      <w:p w14:paraId="01ED313D" w14:textId="77777777" w:rsidR="00C003C0" w:rsidRDefault="00C003C0" w:rsidP="00C003C0">
                                        <w:pPr>
                                          <w:pStyle w:val="af5"/>
                                          <w:rPr>
                                            <w:sz w:val="18"/>
                                          </w:rPr>
                                        </w:pPr>
                                        <w:r>
                                          <w:rPr>
                                            <w:sz w:val="18"/>
                                            <w:lang w:val="ru-RU"/>
                                          </w:rPr>
                                          <w:t xml:space="preserve"> Н.</w:t>
                                        </w:r>
                                        <w:r>
                                          <w:rPr>
                                            <w:sz w:val="18"/>
                                          </w:rPr>
                                          <w:t xml:space="preserve"> </w:t>
                                        </w:r>
                                        <w:r>
                                          <w:rPr>
                                            <w:sz w:val="20"/>
                                          </w:rPr>
                                          <w:t>Контр</w:t>
                                        </w:r>
                                        <w:r>
                                          <w:rPr>
                                            <w:sz w:val="18"/>
                                          </w:rPr>
                                          <w:t>.</w:t>
                                        </w:r>
                                      </w:p>
                                    </w:txbxContent>
                                  </v:textbox>
                                </v:rect>
                                <v:rect id="Rectangle 133" o:spid="_x0000_s111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" filled="f" stroked="f">
                                  <v:textbox inset="1pt,1pt,1pt,1pt">
                                    <w:txbxContent>
                                      <w:p w14:paraId="5CA3B2B4" w14:textId="77777777" w:rsidR="00C003C0" w:rsidRDefault="00C003C0" w:rsidP="00C003C0">
                                        <w:pPr>
                                          <w:pStyle w:val="af5"/>
                                          <w:rPr>
                                            <w:sz w:val="20"/>
                                            <w:lang w:val="ru-RU"/>
                                          </w:rPr>
                                        </w:pPr>
                                      </w:p>
                                    </w:txbxContent>
                                  </v:textbox>
                                </v:rect>
                              </v:group>
                              <v:group id="Group 134" o:spid="_x0000_s1120"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">
                                <v:rect id="_x0000_s1121" style="position:absolute;left:5245;top:14382;width:3214;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" filled="f" stroked="f">
                                  <v:textbox inset="1pt,1pt,1pt,1pt">
                                    <w:txbxContent>
                                      <w:p w14:paraId="42943C2B" w14:textId="77777777" w:rsidR="007A6B10" w:rsidRPr="0072578B" w:rsidRDefault="007A6B10" w:rsidP="007A6B10">
                                        <w:pPr>
                                          <w:ind w:firstLine="0"/>
                                          <w:jc w:val="center"/>
                                          <w:rPr>
                                            <w:rFonts w:ascii="ISOCPEUR" w:eastAsia="ISOCPEUR" w:hAnsi="ISOCPEUR" w:cs="ISOCPEUR"/>
                                            <w:i/>
                                            <w:iCs/>
                                            <w:color w:val="000000"/>
                                            <w:sz w:val="18"/>
                                            <w:szCs w:val="18"/>
                                            <w:lang w:val="ru-RU"/>
                                          </w:rPr>
                                        </w:pPr>
                                        <w:r>
                                          <w:rPr>
                                            <w:i/>
                                            <w:iCs/>
                                            <w:color w:val="000000" w:themeColor="text1"/>
                                            <w:sz w:val="18"/>
                                            <w:szCs w:val="18"/>
                                            <w:lang w:val="ru-RU"/>
                                          </w:rPr>
                                          <w:t>РАЗРАБОТКА СИСТЕМЫ ФОРМИРОВАНИЕ ОТЧЕТОВ ПО ОТРАБОТАННЫМ ЧАСАМ ПРЕПОДАВАТЕЛЕЙ ЧУО «КОЛЛЕДЖ БИЗНЕСА И ПРАВА»</w:t>
                                        </w:r>
                                      </w:p>
                                      <w:p w14:paraId="2D76733F" w14:textId="5962E912" w:rsidR="00C003C0" w:rsidRPr="00856BCB" w:rsidRDefault="00C003C0" w:rsidP="00C003C0">
                                        <w:pPr>
                                          <w:ind w:firstLine="0"/>
                                          <w:jc w:val="center"/>
                                          <w:rPr>
                                            <w:sz w:val="20"/>
                                            <w:lang w:val="ru-RU"/>
                                          </w:rPr>
                                        </w:pPr>
                                      </w:p>
                                    </w:txbxContent>
                                  </v:textbox>
                                </v:rect>
                                <v:group id="Group 136" o:spid="_x0000_s1122"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">
                                  <v:line id="Line 137" o:spid="_x0000_s1123"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" strokeweight="2pt"/>
                                  <v:group id="Group 138" o:spid="_x0000_s1124" style="position:absolute;left:1161;top:14534;width:4076;height:322" coordorigin="1157,14052" coordsize="392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">
                                    <v:rect id="Rectangle 139" o:spid="_x0000_s1125"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" filled="f" stroked="f">
                                      <v:textbox inset="1pt,1pt,1pt,1pt">
                                        <w:txbxContent>
                                          <w:p w14:paraId="314D7374" w14:textId="77777777" w:rsidR="00C003C0" w:rsidRDefault="00C003C0" w:rsidP="00C003C0">
                                            <w:pPr>
                                              <w:pStyle w:val="af5"/>
                                              <w:jc w:val="center"/>
                                              <w:rPr>
                                                <w:sz w:val="20"/>
                                              </w:rPr>
                                            </w:pPr>
                                            <w:r>
                                              <w:rPr>
                                                <w:sz w:val="20"/>
                                              </w:rPr>
                                              <w:t xml:space="preserve"> </w:t>
                                            </w:r>
                                            <w:r>
                                              <w:rPr>
                                                <w:sz w:val="20"/>
                                                <w:lang w:val="ru-RU"/>
                                              </w:rPr>
                                              <w:t xml:space="preserve">№ </w:t>
                                            </w:r>
                                            <w:r>
                                              <w:rPr>
                                                <w:sz w:val="20"/>
                                              </w:rPr>
                                              <w:t>док</w:t>
                                            </w:r>
                                            <w:r>
                                              <w:rPr>
                                                <w:sz w:val="20"/>
                                                <w:lang w:val="ru-RU"/>
                                              </w:rPr>
                                              <w:t>у</w:t>
                                            </w:r>
                                            <w:r>
                                              <w:rPr>
                                                <w:sz w:val="20"/>
                                              </w:rPr>
                                              <w:t>м.</w:t>
                                            </w:r>
                                          </w:p>
                                        </w:txbxContent>
                                      </v:textbox>
                                    </v:rect>
                                    <v:rect id="Rectangle 140" o:spid="_x0000_s1126" style="position:absolute;left:3637;top:14052;width:937;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" filled="f" stroked="f">
                                      <v:textbox inset="1pt,1pt,1pt,1pt">
                                        <w:txbxContent>
                                          <w:p w14:paraId="206182FB" w14:textId="77777777" w:rsidR="00C003C0" w:rsidRPr="00FB2A02" w:rsidRDefault="00C003C0" w:rsidP="00C003C0">
                                            <w:pPr>
                                              <w:pStyle w:val="af5"/>
                                              <w:rPr>
                                                <w:sz w:val="20"/>
                                                <w:lang w:val="ru-RU"/>
                                              </w:rPr>
                                            </w:pPr>
                                            <w:proofErr w:type="spellStart"/>
                                            <w:r>
                                              <w:rPr>
                                                <w:sz w:val="20"/>
                                              </w:rPr>
                                              <w:t>Подп</w:t>
                                            </w:r>
                                            <w:r>
                                              <w:rPr>
                                                <w:sz w:val="20"/>
                                                <w:lang w:val="ru-RU"/>
                                              </w:rPr>
                                              <w:t>ись</w:t>
                                            </w:r>
                                            <w:proofErr w:type="spellEnd"/>
                                          </w:p>
                                        </w:txbxContent>
                                      </v:textbox>
                                    </v:rect>
                                    <v:rect id="Rectangle 141" o:spid="_x0000_s1127" style="position:absolute;left:4457;top:14052;width:629;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" filled="f" stroked="f">
                                      <v:textbox inset="1pt,1pt,1pt,1pt">
                                        <w:txbxContent>
                                          <w:p w14:paraId="5FCA308C" w14:textId="77777777" w:rsidR="00C003C0" w:rsidRDefault="00C003C0" w:rsidP="00C003C0">
                                            <w:pPr>
                                              <w:pStyle w:val="af5"/>
                                              <w:rPr>
                                                <w:sz w:val="20"/>
                                              </w:rPr>
                                            </w:pPr>
                                            <w:r>
                                              <w:rPr>
                                                <w:sz w:val="20"/>
                                                <w:lang w:val="ru-RU"/>
                                              </w:rPr>
                                              <w:t>Д</w:t>
                                            </w:r>
                                            <w:proofErr w:type="spellStart"/>
                                            <w:r>
                                              <w:rPr>
                                                <w:sz w:val="20"/>
                                              </w:rPr>
                                              <w:t>ата</w:t>
                                            </w:r>
                                            <w:proofErr w:type="spellEnd"/>
                                          </w:p>
                                        </w:txbxContent>
                                      </v:textbox>
                                    </v:rect>
                                    <v:line id="Line 142" o:spid="_x0000_s1128"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" strokeweight="2pt"/>
                                    <v:group id="Group 143" o:spid="_x0000_s1129" style="position:absolute;left:1161;top:14053;width:1103;height:290" coordorigin="1179,14296" coordsize="110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">
                                      <v:rect id="Rectangle 144" o:spid="_x0000_s1130"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" filled="f" stroked="f">
                                        <v:textbox inset="1pt,1pt,1pt,1pt">
                                          <w:txbxContent>
                                            <w:p w14:paraId="46C03CB5" w14:textId="77777777" w:rsidR="00C003C0" w:rsidRDefault="00C003C0" w:rsidP="00C003C0">
                                              <w:pPr>
                                                <w:pStyle w:val="af5"/>
                                                <w:jc w:val="center"/>
                                                <w:rPr>
                                                  <w:sz w:val="20"/>
                                                </w:rPr>
                                              </w:pPr>
                                              <w:proofErr w:type="spellStart"/>
                                              <w:r>
                                                <w:rPr>
                                                  <w:sz w:val="20"/>
                                                </w:rPr>
                                                <w:t>Изм</w:t>
                                              </w:r>
                                              <w:proofErr w:type="spellEnd"/>
                                              <w:r>
                                                <w:rPr>
                                                  <w:sz w:val="20"/>
                                                </w:rPr>
                                                <w:t>.</w:t>
                                              </w:r>
                                            </w:p>
                                          </w:txbxContent>
                                        </v:textbox>
                                      </v:rect>
                                      <v:rect id="Rectangle 145" o:spid="_x0000_s1131" style="position:absolute;left:1730;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" filled="f" stroked="f">
                                        <v:textbox inset="1pt,1pt,1pt,1pt">
                                          <w:txbxContent>
                                            <w:p w14:paraId="26AEB4D0" w14:textId="77777777" w:rsidR="00C003C0" w:rsidRDefault="00C003C0" w:rsidP="00C003C0">
                                              <w:pPr>
                                                <w:pStyle w:val="af5"/>
                                                <w:jc w:val="center"/>
                                                <w:rPr>
                                                  <w:sz w:val="20"/>
                                                </w:rPr>
                                              </w:pPr>
                                              <w:r>
                                                <w:rPr>
                                                  <w:sz w:val="20"/>
                                                </w:rPr>
                                                <w:t>Лист</w:t>
                                              </w:r>
                                            </w:p>
                                          </w:txbxContent>
                                        </v:textbox>
                                      </v:rect>
                                    </v:group>
                                  </v:group>
                                  <v:group id="Group 146" o:spid="_x0000_s1132"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">
                                    <v:line id="Line 147" o:spid="_x0000_s1133"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" strokeweight="1pt"/>
                                    <v:line id="Line 148" o:spid="_x0000_s1134" style="position:absolute;visibility:visible;mso-wrap-style:square" from="8559,15294" to="11581,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" strokeweight="2pt"/>
                                    <v:group id="Group 149" o:spid="_x0000_s1135"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">
                                      <v:line id="Line 150" o:spid="_x0000_s1136" style="position:absolute;visibility:visible;mso-wrap-style:square" from="8318,15085" to="11226,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" strokeweight="2pt"/>
                                      <v:line id="Line 151" o:spid="_x0000_s1137"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" strokeweight="2pt"/>
                                    </v:group>
                                    <v:group id="Group 152" o:spid="_x0000_s1138"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">
                                      <v:line id="Line 153" o:spid="_x0000_s1139"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" strokeweight="2pt"/>
                                      <v:line id="Line 154" o:spid="_x0000_s1140"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" strokeweight="2pt"/>
                                      <v:line id="Line 155" o:spid="_x0000_s1141" style="position:absolute;visibility:visible;mso-wrap-style:square" from="2314,13424" to="2328,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" strokeweight="2pt"/>
                                      <v:line id="Line 156" o:spid="_x0000_s1142" style="position:absolute;flip:y;visibility:visible;mso-wrap-style:square" from="4585,13419" to="4585,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" strokeweight="2pt"/>
                                      <v:line id="Line 157" o:spid="_x0000_s1143"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" strokeweight="1pt"/>
                                      <v:line id="Line 158" o:spid="_x0000_s1144" style="position:absolute;flip:y;visibility:visible;mso-wrap-style:square" from="3722,13424" to="3722,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" strokeweight="2pt"/>
                                      <v:line id="Line 159" o:spid="_x0000_s1145" style="position:absolute;flip:y;visibility:visible;mso-wrap-style:square" from="5146,13424" to="5146,16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" strokeweight="2pt"/>
                                      <v:line id="Line 160" o:spid="_x0000_s1146"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" strokeweight="2pt"/>
                                      <v:group id="Group 161" o:spid="_x0000_s1147"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">
                                        <v:line id="Line 162" o:spid="_x0000_s1148"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" strokeweight="2pt"/>
                                        <v:line id="Line 163" o:spid="_x0000_s1149"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" strokeweight="2pt"/>
                                      </v:group>
                                      <v:group id="Group 164" o:spid="_x0000_s1150"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">
                                        <v:rect id="Rectangle 165" o:spid="_x0000_s1151"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" filled="f" stroked="f">
                                          <v:textbox inset="1pt,1pt,1pt,1pt">
                                            <w:txbxContent>
                                              <w:p w14:paraId="25E7E89F" w14:textId="77777777" w:rsidR="00C003C0" w:rsidRDefault="00C003C0" w:rsidP="00C003C0">
                                                <w:pPr>
                                                  <w:pStyle w:val="af5"/>
                                                  <w:jc w:val="center"/>
                                                  <w:rPr>
                                                    <w:sz w:val="20"/>
                                                    <w:lang w:val="ru-RU"/>
                                                  </w:rPr>
                                                </w:pPr>
                                                <w:r>
                                                  <w:rPr>
                                                    <w:sz w:val="20"/>
                                                    <w:lang w:val="ru-RU"/>
                                                  </w:rPr>
                                                  <w:t>Масса</w:t>
                                                </w:r>
                                              </w:p>
                                            </w:txbxContent>
                                          </v:textbox>
                                        </v:rect>
                                        <v:rect id="Rectangle 166" o:spid="_x0000_s1152"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" filled="f" stroked="f">
                                          <v:textbox inset="1pt,1pt,1pt,1pt">
                                            <w:txbxContent>
                                              <w:p w14:paraId="789C1C78" w14:textId="77777777" w:rsidR="00C003C0" w:rsidRDefault="00C003C0" w:rsidP="00C003C0">
                                                <w:pPr>
                                                  <w:pStyle w:val="af5"/>
                                                  <w:jc w:val="center"/>
                                                  <w:rPr>
                                                    <w:sz w:val="18"/>
                                                  </w:rPr>
                                                </w:pPr>
                                                <w:proofErr w:type="spellStart"/>
                                                <w:r>
                                                  <w:rPr>
                                                    <w:sz w:val="20"/>
                                                  </w:rPr>
                                                  <w:t>Лит</w:t>
                                                </w:r>
                                                <w:proofErr w:type="spellEnd"/>
                                                <w:r>
                                                  <w:rPr>
                                                    <w:sz w:val="18"/>
                                                  </w:rPr>
                                                  <w:t>.</w:t>
                                                </w:r>
                                              </w:p>
                                            </w:txbxContent>
                                          </v:textbox>
                                        </v:rect>
                                        <v:rect id="Rectangle 167" o:spid="_x0000_s1153"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" filled="f" stroked="f">
                                          <v:textbox inset="1pt,1pt,1pt,1pt">
                                            <w:txbxContent>
                                              <w:p w14:paraId="66BE6557" w14:textId="77777777" w:rsidR="00C003C0" w:rsidRDefault="00C003C0" w:rsidP="00C003C0">
                                                <w:pPr>
                                                  <w:pStyle w:val="af5"/>
                                                  <w:jc w:val="center"/>
                                                  <w:rPr>
                                                    <w:sz w:val="20"/>
                                                    <w:lang w:val="ru-RU"/>
                                                  </w:rPr>
                                                </w:pPr>
                                                <w:r>
                                                  <w:rPr>
                                                    <w:sz w:val="20"/>
                                                    <w:lang w:val="ru-RU"/>
                                                  </w:rPr>
                                                  <w:t>Масштаб</w:t>
                                                </w:r>
                                              </w:p>
                                            </w:txbxContent>
                                          </v:textbox>
                                        </v:rect>
                                      </v:group>
                                      <v:group id="Group 168" o:spid="_x0000_s1154"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">
                                        <v:rect id="Rectangle 169" o:spid="_x0000_s1155"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" filled="f" stroked="f">
                                          <v:textbox inset="1pt,1pt,1pt,1pt">
                                            <w:txbxContent>
                                              <w:p w14:paraId="631D4162" w14:textId="7DA66E49" w:rsidR="00C003C0" w:rsidRPr="00AC018C" w:rsidRDefault="00C003C0" w:rsidP="00C003C0">
                                                <w:pPr>
                                                  <w:pStyle w:val="af5"/>
                                                  <w:jc w:val="center"/>
                                                  <w:rPr>
                                                    <w:sz w:val="20"/>
                                                    <w:lang w:val="ru-RU"/>
                                                  </w:rPr>
                                                </w:pPr>
                                                <w:r>
                                                  <w:rPr>
                                                    <w:sz w:val="20"/>
                                                    <w:lang w:val="ru-RU"/>
                                                  </w:rPr>
                                                  <w:t xml:space="preserve">Лист </w:t>
                                                </w:r>
                                                <w:r w:rsidR="007A6B10">
                                                  <w:rPr>
                                                    <w:sz w:val="20"/>
                                                    <w:lang w:val="ru-RU"/>
                                                  </w:rPr>
                                                  <w:t>1</w:t>
                                                </w:r>
                                              </w:p>
                                            </w:txbxContent>
                                          </v:textbox>
                                        </v:rect>
                                        <v:rect id="Rectangle 170" o:spid="_x0000_s1156"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" filled="f" stroked="f">
                                          <v:textbox inset="1pt,1pt,1pt,1pt">
                                            <w:txbxContent>
                                              <w:p w14:paraId="79C4B108" w14:textId="0BC78F75" w:rsidR="00C003C0" w:rsidRDefault="00C003C0" w:rsidP="00C003C0">
                                                <w:pPr>
                                                  <w:pStyle w:val="af5"/>
                                                  <w:jc w:val="left"/>
                                                  <w:rPr>
                                                    <w:sz w:val="20"/>
                                                    <w:lang w:val="ru-RU"/>
                                                  </w:rPr>
                                                </w:pPr>
                                                <w:r>
                                                  <w:rPr>
                                                    <w:sz w:val="20"/>
                                                    <w:lang w:val="ru-RU"/>
                                                  </w:rPr>
                                                  <w:t xml:space="preserve">Листов </w:t>
                                                </w:r>
                                                <w:r w:rsidR="007A6B10">
                                                  <w:rPr>
                                                    <w:sz w:val="20"/>
                                                    <w:lang w:val="ru-RU"/>
                                                  </w:rPr>
                                                  <w:t>3</w:t>
                                                </w:r>
                                              </w:p>
                                            </w:txbxContent>
                                          </v:textbox>
                                        </v:rect>
                                      </v:group>
                                      <v:group id="Group 171" o:spid="_x0000_s1157" style="position:absolute;left:276;top:400;width:11330;height:16034" coordorigin="276,400" coordsize="1133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">
                                        <v:group id="Group 172" o:spid="_x0000_s1158" style="position:absolute;left:276;top:7254;width:555;height:9162" coordorigin="276,7254" coordsize="555,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">
                                          <v:shape id="Text Box 173" o:spid="_x0000_s1159" type="#_x0000_t202" style="position:absolute;left:276;top:15058;width:540;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" stroked="f">
                                            <v:textbox style="layout-flow:vertical;mso-layout-flow-alt:bottom-to-top">
                                              <w:txbxContent>
                                                <w:p w14:paraId="6A779478" w14:textId="77777777" w:rsidR="00C003C0" w:rsidRDefault="00C003C0" w:rsidP="00C003C0">
                                                  <w:pPr>
                                                    <w:pStyle w:val="af5"/>
                                                    <w:rPr>
                                                      <w:sz w:val="20"/>
                                                    </w:rPr>
                                                  </w:pPr>
                                                  <w:proofErr w:type="spellStart"/>
                                                  <w:r>
                                                    <w:rPr>
                                                      <w:sz w:val="20"/>
                                                    </w:rPr>
                                                    <w:t>Инв</w:t>
                                                  </w:r>
                                                  <w:proofErr w:type="spellEnd"/>
                                                  <w:r>
                                                    <w:rPr>
                                                      <w:sz w:val="20"/>
                                                    </w:rPr>
                                                    <w:t>.№</w:t>
                                                  </w:r>
                                                  <w:r>
                                                    <w:rPr>
                                                      <w:sz w:val="20"/>
                                                      <w:lang w:val="ru-RU"/>
                                                    </w:rPr>
                                                    <w:t>подл</w:t>
                                                  </w:r>
                                                  <w:r>
                                                    <w:rPr>
                                                      <w:sz w:val="20"/>
                                                    </w:rPr>
                                                    <w:t>.</w:t>
                                                  </w:r>
                                                </w:p>
                                              </w:txbxContent>
                                            </v:textbox>
                                          </v:shape>
                                          <v:shape id="Text Box 174" o:spid="_x0000_s1160" type="#_x0000_t202" style="position:absolute;left:276;top:13133;width:54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" stroked="f">
                                            <v:textbox style="layout-flow:vertical;mso-layout-flow-alt:bottom-to-top">
                                              <w:txbxContent>
                                                <w:p w14:paraId="5A5FEC15" w14:textId="77777777" w:rsidR="00C003C0" w:rsidRDefault="00C003C0" w:rsidP="00C003C0">
                                                  <w:pPr>
                                                    <w:pStyle w:val="af5"/>
                                                    <w:jc w:val="center"/>
                                                    <w:rPr>
                                                      <w:sz w:val="20"/>
                                                      <w:lang w:val="ru-RU"/>
                                                    </w:rPr>
                                                  </w:pPr>
                                                  <w:r>
                                                    <w:rPr>
                                                      <w:sz w:val="20"/>
                                                      <w:lang w:val="ru-RU"/>
                                                    </w:rPr>
                                                    <w:t>Подп. и дата</w:t>
                                                  </w:r>
                                                </w:p>
                                              </w:txbxContent>
                                            </v:textbox>
                                          </v:shape>
                                          <v:shape id="Text Box 175" o:spid="_x0000_s1161"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" stroked="f">
                                            <v:textbox style="layout-flow:vertical;mso-layout-flow-alt:bottom-to-top">
                                              <w:txbxContent>
                                                <w:p w14:paraId="2C968246" w14:textId="77777777" w:rsidR="00C003C0" w:rsidRDefault="00C003C0" w:rsidP="00C003C0">
                                                  <w:pPr>
                                                    <w:pStyle w:val="af5"/>
                                                    <w:jc w:val="center"/>
                                                    <w:rPr>
                                                      <w:sz w:val="20"/>
                                                      <w:lang w:val="ru-RU"/>
                                                    </w:rPr>
                                                  </w:pPr>
                                                  <w:proofErr w:type="spellStart"/>
                                                  <w:r>
                                                    <w:rPr>
                                                      <w:sz w:val="20"/>
                                                      <w:lang w:val="ru-RU"/>
                                                    </w:rPr>
                                                    <w:t>Взам.инв</w:t>
                                                  </w:r>
                                                  <w:proofErr w:type="spellEnd"/>
                                                  <w:r>
                                                    <w:rPr>
                                                      <w:sz w:val="20"/>
                                                      <w:lang w:val="ru-RU"/>
                                                    </w:rPr>
                                                    <w:t>.№</w:t>
                                                  </w:r>
                                                </w:p>
                                              </w:txbxContent>
                                            </v:textbox>
                                          </v:shape>
                                          <v:shape id="Text Box 176" o:spid="_x0000_s1162" type="#_x0000_t202" style="position:absolute;left:276;top:9234;width:540;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" stroked="f">
                                            <v:textbox style="layout-flow:vertical;mso-layout-flow-alt:bottom-to-top">
                                              <w:txbxContent>
                                                <w:p w14:paraId="04299DB4" w14:textId="77777777" w:rsidR="00C003C0" w:rsidRDefault="00C003C0" w:rsidP="00C003C0">
                                                  <w:pPr>
                                                    <w:pStyle w:val="af5"/>
                                                    <w:jc w:val="center"/>
                                                    <w:rPr>
                                                      <w:sz w:val="20"/>
                                                    </w:rPr>
                                                  </w:pPr>
                                                  <w:proofErr w:type="spellStart"/>
                                                  <w:r>
                                                    <w:rPr>
                                                      <w:sz w:val="20"/>
                                                      <w:lang w:val="ru-RU"/>
                                                    </w:rPr>
                                                    <w:t>Инв</w:t>
                                                  </w:r>
                                                  <w:proofErr w:type="spellEnd"/>
                                                  <w:r>
                                                    <w:rPr>
                                                      <w:sz w:val="20"/>
                                                      <w:lang w:val="ru-RU"/>
                                                    </w:rPr>
                                                    <w:t>.№</w:t>
                                                  </w:r>
                                                  <w:proofErr w:type="spellStart"/>
                                                  <w:r>
                                                    <w:rPr>
                                                      <w:sz w:val="20"/>
                                                      <w:lang w:val="ru-RU"/>
                                                    </w:rPr>
                                                    <w:t>дубл</w:t>
                                                  </w:r>
                                                  <w:proofErr w:type="spellEnd"/>
                                                  <w:r>
                                                    <w:rPr>
                                                      <w:sz w:val="20"/>
                                                    </w:rPr>
                                                    <w:t>.</w:t>
                                                  </w:r>
                                                </w:p>
                                              </w:txbxContent>
                                            </v:textbox>
                                          </v:shape>
                                          <v:shape id="Text Box 177" o:spid="_x0000_s1163"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" stroked="f">
                                            <v:textbox style="layout-flow:vertical;mso-layout-flow-alt:bottom-to-top">
                                              <w:txbxContent>
                                                <w:p w14:paraId="7DC02B4A" w14:textId="77777777" w:rsidR="00C003C0" w:rsidRDefault="00C003C0" w:rsidP="00C003C0">
                                                  <w:pPr>
                                                    <w:pStyle w:val="af5"/>
                                                    <w:jc w:val="center"/>
                                                    <w:rPr>
                                                      <w:sz w:val="20"/>
                                                      <w:lang w:val="ru-RU"/>
                                                    </w:rPr>
                                                  </w:pPr>
                                                  <w:r>
                                                    <w:rPr>
                                                      <w:sz w:val="20"/>
                                                      <w:lang w:val="ru-RU"/>
                                                    </w:rPr>
                                                    <w:t>Подп. и дата</w:t>
                                                  </w:r>
                                                </w:p>
                                              </w:txbxContent>
                                            </v:textbox>
                                          </v:shape>
                                        </v:group>
                                        <v:group id="Group 178" o:spid="_x0000_s1164"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">
                                          <v:line id="Line 179" o:spid="_x0000_s1165"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" strokeweight="2pt"/>
                                          <v:group id="Group 180" o:spid="_x0000_s1166"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">
                                            <v:group id="Group 181" o:spid="_x0000_s1167"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">
                                              <v:rect id="Rectangle 182" o:spid="_x0000_s1168" style="position:absolute;left:1166;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" filled="f" strokeweight="2pt"/>
                                              <v:group id="Group 183" o:spid="_x0000_s1169"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">
                                                <v:line id="Line 184" o:spid="_x0000_s1170"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" strokeweight="2pt"/>
                                                <v:line id="Line 185" o:spid="_x0000_s1171"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" strokeweight="2pt"/>
                                                <v:line id="Line 186" o:spid="_x0000_s1172"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" strokeweight="2pt"/>
                                                <v:line id="Line 187" o:spid="_x0000_s1173"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" strokeweight="2pt"/>
                                                <v:line id="Line 188" o:spid="_x0000_s1174"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" strokeweight="2pt"/>
                                                <v:line id="Line 189" o:spid="_x0000_s1175"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" strokeweight="2pt"/>
                                                <v:line id="Line 190" o:spid="_x0000_s1176"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" strokeweight="2pt"/>
                                                <v:line id="Line 191" o:spid="_x0000_s1177"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" strokeweight="2pt"/>
                                              </v:group>
                                            </v:group>
                                            <v:line id="Line 192" o:spid="_x0000_s1178"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" strokeweight="2pt"/>
                                            <v:line id="Line 193" o:spid="_x0000_s1179"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" strokeweight="2pt"/>
                                          </v:group>
                                        </v:group>
                                      </v:group>
                                    </v:group>
                                    <v:shape id="Text Box 194" o:spid="_x0000_s1180" type="#_x0000_t202" style="position:absolute;left:5721;top:13553;width:5220;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" filled="f" stroked="f">
                                      <v:textbox>
                                        <w:txbxContent>
                                          <w:p w14:paraId="36D85BF2" w14:textId="53E28068" w:rsidR="00C003C0" w:rsidRPr="00382472" w:rsidRDefault="00C003C0" w:rsidP="00C003C0">
                                            <w:pPr>
                                              <w:jc w:val="center"/>
                                              <w:rPr>
                                                <w:rFonts w:cs="Times New Roman"/>
                                                <w:i/>
                                                <w:caps/>
                                                <w:sz w:val="40"/>
                                                <w:szCs w:val="40"/>
                                              </w:rPr>
                                            </w:pPr>
                                            <w:r>
                                              <w:rPr>
                                                <w:rFonts w:cs="Times New Roman"/>
                                                <w:sz w:val="40"/>
                                                <w:szCs w:val="40"/>
                                                <w:lang w:val="ru-RU"/>
                                              </w:rPr>
                                              <w:t xml:space="preserve">КП </w:t>
                                            </w:r>
                                            <w:r w:rsidRPr="00382472">
                                              <w:rPr>
                                                <w:rFonts w:cs="Times New Roman"/>
                                                <w:sz w:val="40"/>
                                                <w:szCs w:val="40"/>
                                              </w:rPr>
                                              <w:t>Т.</w:t>
                                            </w:r>
                                            <w:r>
                                              <w:rPr>
                                                <w:rFonts w:cs="Times New Roman"/>
                                                <w:sz w:val="40"/>
                                                <w:szCs w:val="40"/>
                                              </w:rPr>
                                              <w:t>29200</w:t>
                                            </w:r>
                                            <w:r>
                                              <w:rPr>
                                                <w:rFonts w:cs="Times New Roman"/>
                                                <w:sz w:val="40"/>
                                                <w:szCs w:val="40"/>
                                                <w:lang w:val="ru-RU"/>
                                              </w:rPr>
                                              <w:t>1</w:t>
                                            </w:r>
                                            <w:r>
                                              <w:rPr>
                                                <w:rFonts w:cs="Times New Roman"/>
                                                <w:sz w:val="40"/>
                                                <w:szCs w:val="40"/>
                                              </w:rPr>
                                              <w:t>.40</w:t>
                                            </w:r>
                                            <w:r>
                                              <w:rPr>
                                                <w:rFonts w:cs="Times New Roman"/>
                                                <w:sz w:val="40"/>
                                                <w:szCs w:val="40"/>
                                                <w:lang w:val="ru-RU"/>
                                              </w:rPr>
                                              <w:t>1</w:t>
                                            </w:r>
                                            <w:r w:rsidRPr="00382472">
                                              <w:rPr>
                                                <w:rFonts w:cs="Times New Roman"/>
                                                <w:sz w:val="40"/>
                                                <w:szCs w:val="40"/>
                                              </w:rPr>
                                              <w:t xml:space="preserve"> ГЧ</w:t>
                                            </w:r>
                                          </w:p>
                                          <w:p w14:paraId="254C1800" w14:textId="77777777" w:rsidR="00C003C0" w:rsidRPr="007D0E2B" w:rsidRDefault="00C003C0" w:rsidP="00C003C0">
                                            <w:pPr>
                                              <w:pStyle w:val="af5"/>
                                              <w:jc w:val="center"/>
                                              <w:rPr>
                                                <w:rFonts w:ascii="Times New Roman" w:hAnsi="Times New Roman"/>
                                                <w:sz w:val="40"/>
                                                <w:szCs w:val="40"/>
                                                <w:lang w:val="ru-RU"/>
                                              </w:rPr>
                                            </w:pPr>
                                          </w:p>
                                        </w:txbxContent>
                                      </v:textbox>
                                    </v:shape>
                                  </v:group>
                                </v:group>
                              </v:group>
                            </v:group>
                          </v:group>
                        </v:group>
                      </v:group>
                    </v:group>
                  </v:group>
                </v:group>
                <w10:wrap anchorx="page"/>
              </v:group>
            </w:pict>
          </mc:Fallback>
        </mc:AlternateContent>
      </w:r>
    </w:p>
    <w:sectPr w:rsidR="00C003C0" w:rsidRPr="00C003C0" w:rsidSect="00812FC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EF70" w14:textId="77777777" w:rsidR="00634680" w:rsidRDefault="00634680" w:rsidP="00856BCB">
      <w:r>
        <w:separator/>
      </w:r>
    </w:p>
  </w:endnote>
  <w:endnote w:type="continuationSeparator" w:id="0">
    <w:p w14:paraId="7C5EC595" w14:textId="77777777" w:rsidR="00634680" w:rsidRDefault="00634680" w:rsidP="00856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12060"/>
      <w:docPartObj>
        <w:docPartGallery w:val="Page Numbers (Bottom of Page)"/>
        <w:docPartUnique/>
      </w:docPartObj>
    </w:sdtPr>
    <w:sdtEndPr/>
    <w:sdtContent>
      <w:p w14:paraId="4FD7BA6C" w14:textId="77777777" w:rsidR="00A6167B" w:rsidRDefault="00A6167B" w:rsidP="00BD5690">
        <w:pPr>
          <w:pStyle w:val="af8"/>
          <w:jc w:val="right"/>
        </w:pPr>
        <w:r>
          <w:fldChar w:fldCharType="begin"/>
        </w:r>
        <w:r>
          <w:instrText>PAGE   \* MERGEFORMAT</w:instrText>
        </w:r>
        <w:r>
          <w:fldChar w:fldCharType="separate"/>
        </w:r>
        <w:r>
          <w:rPr>
            <w:lang w:val="ru-RU"/>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191667"/>
      <w:docPartObj>
        <w:docPartGallery w:val="Page Numbers (Bottom of Page)"/>
        <w:docPartUnique/>
      </w:docPartObj>
    </w:sdtPr>
    <w:sdtEndPr/>
    <w:sdtContent>
      <w:p w14:paraId="42608C9B" w14:textId="1A92EC1B" w:rsidR="000A4E69" w:rsidRPr="00804CE2" w:rsidRDefault="00812FC3" w:rsidP="00804CE2">
        <w:pPr>
          <w:pStyle w:val="af8"/>
          <w:jc w:val="right"/>
        </w:pPr>
        <w:r>
          <w:fldChar w:fldCharType="begin"/>
        </w:r>
        <w:r>
          <w:instrText>PAGE   \* MERGEFORMAT</w:instrText>
        </w:r>
        <w:r>
          <w:fldChar w:fldCharType="separate"/>
        </w:r>
        <w:r>
          <w:rPr>
            <w:lang w:val="ru-RU"/>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79819"/>
      <w:docPartObj>
        <w:docPartGallery w:val="Page Numbers (Bottom of Page)"/>
        <w:docPartUnique/>
      </w:docPartObj>
    </w:sdtPr>
    <w:sdtEndPr/>
    <w:sdtContent>
      <w:p w14:paraId="0418300E" w14:textId="36E86D69" w:rsidR="000A4E69" w:rsidRDefault="00A6167B" w:rsidP="00E76A43">
        <w:pPr>
          <w:pStyle w:val="af8"/>
          <w:jc w:val="right"/>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17781" w14:textId="77777777" w:rsidR="00634680" w:rsidRDefault="00634680" w:rsidP="00856BCB">
      <w:r>
        <w:separator/>
      </w:r>
    </w:p>
  </w:footnote>
  <w:footnote w:type="continuationSeparator" w:id="0">
    <w:p w14:paraId="3A884520" w14:textId="77777777" w:rsidR="00634680" w:rsidRDefault="00634680" w:rsidP="00856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74A"/>
    <w:multiLevelType w:val="hybridMultilevel"/>
    <w:tmpl w:val="7E783590"/>
    <w:lvl w:ilvl="0" w:tplc="CAF251F4">
      <w:start w:val="1"/>
      <w:numFmt w:val="bullet"/>
      <w:suff w:val="space"/>
      <w:lvlText w:val=""/>
      <w:lvlJc w:val="left"/>
      <w:pPr>
        <w:ind w:left="0" w:firstLine="454"/>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1" w15:restartNumberingAfterBreak="0">
    <w:nsid w:val="00D06BF8"/>
    <w:multiLevelType w:val="hybridMultilevel"/>
    <w:tmpl w:val="408CB4D2"/>
    <w:lvl w:ilvl="0" w:tplc="D784664E">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075C7303"/>
    <w:multiLevelType w:val="hybridMultilevel"/>
    <w:tmpl w:val="8E3041F6"/>
    <w:lvl w:ilvl="0" w:tplc="C3C87122">
      <w:start w:val="1"/>
      <w:numFmt w:val="bullet"/>
      <w:suff w:val="space"/>
      <w:lvlText w:val=""/>
      <w:lvlJc w:val="left"/>
      <w:pPr>
        <w:ind w:left="0" w:firstLine="454"/>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3" w15:restartNumberingAfterBreak="0">
    <w:nsid w:val="0EFB601A"/>
    <w:multiLevelType w:val="hybridMultilevel"/>
    <w:tmpl w:val="1B26F5E2"/>
    <w:lvl w:ilvl="0" w:tplc="D28E0BD0">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0F0E4929"/>
    <w:multiLevelType w:val="multilevel"/>
    <w:tmpl w:val="7814068E"/>
    <w:lvl w:ilvl="0">
      <w:start w:val="1"/>
      <w:numFmt w:val="bullet"/>
      <w:suff w:val="space"/>
      <w:lvlText w:val=""/>
      <w:lvlJc w:val="left"/>
      <w:pPr>
        <w:ind w:left="0" w:firstLine="709"/>
      </w:pPr>
      <w:rPr>
        <w:rFonts w:ascii="Symbol" w:hAnsi="Symbol"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abstractNum w:abstractNumId="5" w15:restartNumberingAfterBreak="0">
    <w:nsid w:val="160168DA"/>
    <w:multiLevelType w:val="hybridMultilevel"/>
    <w:tmpl w:val="5A6416F2"/>
    <w:lvl w:ilvl="0" w:tplc="E9169E74">
      <w:start w:val="1"/>
      <w:numFmt w:val="bullet"/>
      <w:suff w:val="space"/>
      <w:lvlText w:val=""/>
      <w:lvlJc w:val="left"/>
      <w:pPr>
        <w:ind w:left="0" w:firstLine="454"/>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6" w15:restartNumberingAfterBreak="0">
    <w:nsid w:val="1F80342D"/>
    <w:multiLevelType w:val="multilevel"/>
    <w:tmpl w:val="B5B67A32"/>
    <w:lvl w:ilvl="0">
      <w:start w:val="1"/>
      <w:numFmt w:val="bullet"/>
      <w:suff w:val="space"/>
      <w:lvlText w:val=""/>
      <w:lvlJc w:val="left"/>
      <w:pPr>
        <w:ind w:left="0" w:firstLine="709"/>
      </w:pPr>
      <w:rPr>
        <w:rFonts w:ascii="Symbol" w:hAnsi="Symbol"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abstractNum w:abstractNumId="7" w15:restartNumberingAfterBreak="0">
    <w:nsid w:val="202D24A1"/>
    <w:multiLevelType w:val="multilevel"/>
    <w:tmpl w:val="EAE01366"/>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26833E3"/>
    <w:multiLevelType w:val="hybridMultilevel"/>
    <w:tmpl w:val="10EEF2E8"/>
    <w:lvl w:ilvl="0" w:tplc="6E60C772">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2A0D66CD"/>
    <w:multiLevelType w:val="hybridMultilevel"/>
    <w:tmpl w:val="D15AE2B8"/>
    <w:lvl w:ilvl="0" w:tplc="D5942C24">
      <w:start w:val="1"/>
      <w:numFmt w:val="bullet"/>
      <w:suff w:val="space"/>
      <w:lvlText w:val=""/>
      <w:lvlJc w:val="left"/>
      <w:pPr>
        <w:ind w:left="0" w:firstLine="454"/>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10" w15:restartNumberingAfterBreak="0">
    <w:nsid w:val="2D317036"/>
    <w:multiLevelType w:val="hybridMultilevel"/>
    <w:tmpl w:val="FB382D02"/>
    <w:lvl w:ilvl="0" w:tplc="AB3C9BA4">
      <w:start w:val="1"/>
      <w:numFmt w:val="bullet"/>
      <w:suff w:val="space"/>
      <w:lvlText w:val=""/>
      <w:lvlJc w:val="left"/>
      <w:pPr>
        <w:ind w:left="0" w:firstLine="454"/>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11" w15:restartNumberingAfterBreak="0">
    <w:nsid w:val="2E1F2207"/>
    <w:multiLevelType w:val="hybridMultilevel"/>
    <w:tmpl w:val="6DDCEE5C"/>
    <w:lvl w:ilvl="0" w:tplc="EA320D60">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2F225D46"/>
    <w:multiLevelType w:val="hybridMultilevel"/>
    <w:tmpl w:val="AB94EA9E"/>
    <w:lvl w:ilvl="0" w:tplc="632AAECE">
      <w:start w:val="1"/>
      <w:numFmt w:val="decimal"/>
      <w:suff w:val="space"/>
      <w:lvlText w:val="%1)"/>
      <w:lvlJc w:val="left"/>
      <w:pPr>
        <w:ind w:left="0" w:firstLine="0"/>
      </w:pPr>
      <w:rPr>
        <w:rFonts w:hint="default"/>
      </w:rPr>
    </w:lvl>
    <w:lvl w:ilvl="1" w:tplc="20000019" w:tentative="1">
      <w:start w:val="1"/>
      <w:numFmt w:val="lowerLetter"/>
      <w:lvlText w:val="%2."/>
      <w:lvlJc w:val="left"/>
      <w:pPr>
        <w:ind w:left="1152" w:hanging="360"/>
      </w:pPr>
    </w:lvl>
    <w:lvl w:ilvl="2" w:tplc="2000001B" w:tentative="1">
      <w:start w:val="1"/>
      <w:numFmt w:val="lowerRoman"/>
      <w:lvlText w:val="%3."/>
      <w:lvlJc w:val="right"/>
      <w:pPr>
        <w:ind w:left="1872" w:hanging="180"/>
      </w:pPr>
    </w:lvl>
    <w:lvl w:ilvl="3" w:tplc="2000000F" w:tentative="1">
      <w:start w:val="1"/>
      <w:numFmt w:val="decimal"/>
      <w:lvlText w:val="%4."/>
      <w:lvlJc w:val="left"/>
      <w:pPr>
        <w:ind w:left="2592" w:hanging="360"/>
      </w:pPr>
    </w:lvl>
    <w:lvl w:ilvl="4" w:tplc="20000019" w:tentative="1">
      <w:start w:val="1"/>
      <w:numFmt w:val="lowerLetter"/>
      <w:lvlText w:val="%5."/>
      <w:lvlJc w:val="left"/>
      <w:pPr>
        <w:ind w:left="3312" w:hanging="360"/>
      </w:pPr>
    </w:lvl>
    <w:lvl w:ilvl="5" w:tplc="2000001B" w:tentative="1">
      <w:start w:val="1"/>
      <w:numFmt w:val="lowerRoman"/>
      <w:lvlText w:val="%6."/>
      <w:lvlJc w:val="right"/>
      <w:pPr>
        <w:ind w:left="4032" w:hanging="180"/>
      </w:pPr>
    </w:lvl>
    <w:lvl w:ilvl="6" w:tplc="2000000F" w:tentative="1">
      <w:start w:val="1"/>
      <w:numFmt w:val="decimal"/>
      <w:lvlText w:val="%7."/>
      <w:lvlJc w:val="left"/>
      <w:pPr>
        <w:ind w:left="4752" w:hanging="360"/>
      </w:pPr>
    </w:lvl>
    <w:lvl w:ilvl="7" w:tplc="20000019" w:tentative="1">
      <w:start w:val="1"/>
      <w:numFmt w:val="lowerLetter"/>
      <w:lvlText w:val="%8."/>
      <w:lvlJc w:val="left"/>
      <w:pPr>
        <w:ind w:left="5472" w:hanging="360"/>
      </w:pPr>
    </w:lvl>
    <w:lvl w:ilvl="8" w:tplc="2000001B" w:tentative="1">
      <w:start w:val="1"/>
      <w:numFmt w:val="lowerRoman"/>
      <w:lvlText w:val="%9."/>
      <w:lvlJc w:val="right"/>
      <w:pPr>
        <w:ind w:left="6192" w:hanging="180"/>
      </w:pPr>
    </w:lvl>
  </w:abstractNum>
  <w:abstractNum w:abstractNumId="13" w15:restartNumberingAfterBreak="0">
    <w:nsid w:val="393D1613"/>
    <w:multiLevelType w:val="hybridMultilevel"/>
    <w:tmpl w:val="57E8EAD2"/>
    <w:lvl w:ilvl="0" w:tplc="8B34E208">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3ABD208D"/>
    <w:multiLevelType w:val="hybridMultilevel"/>
    <w:tmpl w:val="32343A78"/>
    <w:lvl w:ilvl="0" w:tplc="0F4408CE">
      <w:start w:val="1"/>
      <w:numFmt w:val="bullet"/>
      <w:suff w:val="space"/>
      <w:lvlText w:val=""/>
      <w:lvlJc w:val="left"/>
      <w:pPr>
        <w:ind w:left="0" w:firstLine="454"/>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15" w15:restartNumberingAfterBreak="0">
    <w:nsid w:val="3DDF4405"/>
    <w:multiLevelType w:val="hybridMultilevel"/>
    <w:tmpl w:val="A84CEBBE"/>
    <w:lvl w:ilvl="0" w:tplc="7602AFF4">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3F0611A1"/>
    <w:multiLevelType w:val="multilevel"/>
    <w:tmpl w:val="A1D8723E"/>
    <w:lvl w:ilvl="0">
      <w:start w:val="1"/>
      <w:numFmt w:val="bullet"/>
      <w:suff w:val="space"/>
      <w:lvlText w:val=""/>
      <w:lvlJc w:val="left"/>
      <w:pPr>
        <w:ind w:left="0" w:firstLine="709"/>
      </w:pPr>
      <w:rPr>
        <w:rFonts w:ascii="Symbol" w:hAnsi="Symbol"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abstractNum w:abstractNumId="17" w15:restartNumberingAfterBreak="0">
    <w:nsid w:val="448139B0"/>
    <w:multiLevelType w:val="hybridMultilevel"/>
    <w:tmpl w:val="781E7172"/>
    <w:lvl w:ilvl="0" w:tplc="418E5036">
      <w:start w:val="1"/>
      <w:numFmt w:val="bullet"/>
      <w:suff w:val="space"/>
      <w:lvlText w:val=""/>
      <w:lvlJc w:val="left"/>
      <w:pPr>
        <w:ind w:left="0" w:firstLine="454"/>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18" w15:restartNumberingAfterBreak="0">
    <w:nsid w:val="45D0015D"/>
    <w:multiLevelType w:val="multilevel"/>
    <w:tmpl w:val="6150A372"/>
    <w:lvl w:ilvl="0">
      <w:start w:val="1"/>
      <w:numFmt w:val="bullet"/>
      <w:suff w:val="space"/>
      <w:lvlText w:val=""/>
      <w:lvlJc w:val="left"/>
      <w:pPr>
        <w:ind w:left="0" w:firstLine="709"/>
      </w:pPr>
      <w:rPr>
        <w:rFonts w:ascii="Symbol" w:hAnsi="Symbol"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abstractNum w:abstractNumId="19" w15:restartNumberingAfterBreak="0">
    <w:nsid w:val="486C26C5"/>
    <w:multiLevelType w:val="multilevel"/>
    <w:tmpl w:val="CC9627E2"/>
    <w:lvl w:ilvl="0">
      <w:start w:val="1"/>
      <w:numFmt w:val="bullet"/>
      <w:suff w:val="space"/>
      <w:lvlText w:val=""/>
      <w:lvlJc w:val="left"/>
      <w:pPr>
        <w:ind w:left="0" w:firstLine="709"/>
      </w:pPr>
      <w:rPr>
        <w:rFonts w:ascii="Symbol" w:hAnsi="Symbol"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abstractNum w:abstractNumId="20" w15:restartNumberingAfterBreak="0">
    <w:nsid w:val="488F54A8"/>
    <w:multiLevelType w:val="hybridMultilevel"/>
    <w:tmpl w:val="A5A65E90"/>
    <w:lvl w:ilvl="0" w:tplc="1E6A3A52">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4A2129F0"/>
    <w:multiLevelType w:val="hybridMultilevel"/>
    <w:tmpl w:val="85F8F33E"/>
    <w:lvl w:ilvl="0" w:tplc="2C34528E">
      <w:start w:val="1"/>
      <w:numFmt w:val="bullet"/>
      <w:suff w:val="space"/>
      <w:lvlText w:val=""/>
      <w:lvlJc w:val="left"/>
      <w:pPr>
        <w:ind w:left="0" w:firstLine="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4A6416A1"/>
    <w:multiLevelType w:val="hybridMultilevel"/>
    <w:tmpl w:val="3330306A"/>
    <w:lvl w:ilvl="0" w:tplc="7452C93A">
      <w:start w:val="1"/>
      <w:numFmt w:val="bullet"/>
      <w:suff w:val="space"/>
      <w:lvlText w:val=""/>
      <w:lvlJc w:val="left"/>
      <w:pPr>
        <w:ind w:left="0" w:firstLine="454"/>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23" w15:restartNumberingAfterBreak="0">
    <w:nsid w:val="4C3F43E5"/>
    <w:multiLevelType w:val="hybridMultilevel"/>
    <w:tmpl w:val="7B4A60A4"/>
    <w:lvl w:ilvl="0" w:tplc="E2B285F0">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4C8D0243"/>
    <w:multiLevelType w:val="hybridMultilevel"/>
    <w:tmpl w:val="6168448C"/>
    <w:lvl w:ilvl="0" w:tplc="9DE291DE">
      <w:start w:val="1"/>
      <w:numFmt w:val="bullet"/>
      <w:suff w:val="space"/>
      <w:lvlText w:val=""/>
      <w:lvlJc w:val="left"/>
      <w:pPr>
        <w:ind w:left="0" w:firstLine="454"/>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25" w15:restartNumberingAfterBreak="0">
    <w:nsid w:val="4C9F2869"/>
    <w:multiLevelType w:val="hybridMultilevel"/>
    <w:tmpl w:val="7BDADF7A"/>
    <w:lvl w:ilvl="0" w:tplc="037C2130">
      <w:start w:val="1"/>
      <w:numFmt w:val="bullet"/>
      <w:suff w:val="space"/>
      <w:lvlText w:val=""/>
      <w:lvlJc w:val="left"/>
      <w:pPr>
        <w:ind w:left="0" w:firstLine="454"/>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26" w15:restartNumberingAfterBreak="0">
    <w:nsid w:val="56F77768"/>
    <w:multiLevelType w:val="multilevel"/>
    <w:tmpl w:val="BE8EE2DC"/>
    <w:lvl w:ilvl="0">
      <w:start w:val="1"/>
      <w:numFmt w:val="bullet"/>
      <w:suff w:val="space"/>
      <w:lvlText w:val=""/>
      <w:lvlJc w:val="left"/>
      <w:pPr>
        <w:ind w:left="0" w:firstLine="709"/>
      </w:pPr>
      <w:rPr>
        <w:rFonts w:ascii="Symbol" w:hAnsi="Symbol"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abstractNum w:abstractNumId="27" w15:restartNumberingAfterBreak="0">
    <w:nsid w:val="57BA4950"/>
    <w:multiLevelType w:val="hybridMultilevel"/>
    <w:tmpl w:val="873C7304"/>
    <w:lvl w:ilvl="0" w:tplc="A83ED18C">
      <w:start w:val="1"/>
      <w:numFmt w:val="bullet"/>
      <w:suff w:val="space"/>
      <w:lvlText w:val=""/>
      <w:lvlJc w:val="left"/>
      <w:pPr>
        <w:ind w:left="360"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5FF62C47"/>
    <w:multiLevelType w:val="hybridMultilevel"/>
    <w:tmpl w:val="18E4518C"/>
    <w:lvl w:ilvl="0" w:tplc="A70E5BFA">
      <w:start w:val="1"/>
      <w:numFmt w:val="bullet"/>
      <w:suff w:val="space"/>
      <w:lvlText w:val=""/>
      <w:lvlJc w:val="left"/>
      <w:pPr>
        <w:ind w:left="0" w:firstLine="454"/>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29" w15:restartNumberingAfterBreak="0">
    <w:nsid w:val="61316C59"/>
    <w:multiLevelType w:val="hybridMultilevel"/>
    <w:tmpl w:val="FA0A0CE4"/>
    <w:lvl w:ilvl="0" w:tplc="00EEF22A">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0" w15:restartNumberingAfterBreak="0">
    <w:nsid w:val="61467CCA"/>
    <w:multiLevelType w:val="hybridMultilevel"/>
    <w:tmpl w:val="A7060D90"/>
    <w:lvl w:ilvl="0" w:tplc="7250D570">
      <w:start w:val="1"/>
      <w:numFmt w:val="bullet"/>
      <w:suff w:val="space"/>
      <w:lvlText w:val=""/>
      <w:lvlJc w:val="left"/>
      <w:pPr>
        <w:ind w:left="360"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1" w15:restartNumberingAfterBreak="0">
    <w:nsid w:val="621460E8"/>
    <w:multiLevelType w:val="hybridMultilevel"/>
    <w:tmpl w:val="BED43EB2"/>
    <w:lvl w:ilvl="0" w:tplc="2A824530">
      <w:start w:val="1"/>
      <w:numFmt w:val="bullet"/>
      <w:suff w:val="space"/>
      <w:lvlText w:val=""/>
      <w:lvlJc w:val="left"/>
      <w:pPr>
        <w:ind w:left="0" w:firstLine="454"/>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32" w15:restartNumberingAfterBreak="0">
    <w:nsid w:val="64F37E84"/>
    <w:multiLevelType w:val="hybridMultilevel"/>
    <w:tmpl w:val="9E54902A"/>
    <w:lvl w:ilvl="0" w:tplc="FA2046C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3" w15:restartNumberingAfterBreak="0">
    <w:nsid w:val="695C4EDF"/>
    <w:multiLevelType w:val="hybridMultilevel"/>
    <w:tmpl w:val="D52209B2"/>
    <w:lvl w:ilvl="0" w:tplc="3594BEFC">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4" w15:restartNumberingAfterBreak="0">
    <w:nsid w:val="6C2D428C"/>
    <w:multiLevelType w:val="multilevel"/>
    <w:tmpl w:val="27020174"/>
    <w:lvl w:ilvl="0">
      <w:start w:val="1"/>
      <w:numFmt w:val="bullet"/>
      <w:lvlText w:val=""/>
      <w:lvlJc w:val="left"/>
      <w:pPr>
        <w:ind w:left="0" w:firstLine="709"/>
      </w:pPr>
      <w:rPr>
        <w:rFonts w:ascii="Symbol" w:hAnsi="Symbol" w:hint="default"/>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Noto Sans Symbols" w:eastAsia="Noto Sans Symbols" w:hAnsi="Noto Sans Symbols" w:cs="Noto Sans Symbols" w:hint="default"/>
      </w:rPr>
    </w:lvl>
    <w:lvl w:ilvl="3">
      <w:start w:val="1"/>
      <w:numFmt w:val="bullet"/>
      <w:lvlText w:val="●"/>
      <w:lvlJc w:val="left"/>
      <w:pPr>
        <w:ind w:left="2520" w:hanging="360"/>
      </w:pPr>
      <w:rPr>
        <w:rFonts w:ascii="Noto Sans Symbols" w:eastAsia="Noto Sans Symbols" w:hAnsi="Noto Sans Symbols" w:cs="Noto Sans Symbols"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Noto Sans Symbols" w:eastAsia="Noto Sans Symbols" w:hAnsi="Noto Sans Symbols" w:cs="Noto Sans Symbols" w:hint="default"/>
      </w:rPr>
    </w:lvl>
    <w:lvl w:ilvl="6">
      <w:start w:val="1"/>
      <w:numFmt w:val="bullet"/>
      <w:lvlText w:val="●"/>
      <w:lvlJc w:val="left"/>
      <w:pPr>
        <w:ind w:left="4680" w:hanging="360"/>
      </w:pPr>
      <w:rPr>
        <w:rFonts w:ascii="Noto Sans Symbols" w:eastAsia="Noto Sans Symbols" w:hAnsi="Noto Sans Symbols" w:cs="Noto Sans Symbols"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Noto Sans Symbols" w:eastAsia="Noto Sans Symbols" w:hAnsi="Noto Sans Symbols" w:cs="Noto Sans Symbols" w:hint="default"/>
      </w:rPr>
    </w:lvl>
  </w:abstractNum>
  <w:abstractNum w:abstractNumId="35" w15:restartNumberingAfterBreak="0">
    <w:nsid w:val="6F6421E9"/>
    <w:multiLevelType w:val="hybridMultilevel"/>
    <w:tmpl w:val="6478DD76"/>
    <w:lvl w:ilvl="0" w:tplc="F7B43BDA">
      <w:start w:val="1"/>
      <w:numFmt w:val="bullet"/>
      <w:suff w:val="space"/>
      <w:lvlText w:val=""/>
      <w:lvlJc w:val="left"/>
      <w:pPr>
        <w:ind w:left="0" w:firstLine="454"/>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36" w15:restartNumberingAfterBreak="0">
    <w:nsid w:val="70845696"/>
    <w:multiLevelType w:val="hybridMultilevel"/>
    <w:tmpl w:val="C43CB5E4"/>
    <w:lvl w:ilvl="0" w:tplc="980C77B4">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7" w15:restartNumberingAfterBreak="0">
    <w:nsid w:val="791A3202"/>
    <w:multiLevelType w:val="hybridMultilevel"/>
    <w:tmpl w:val="8FBEE548"/>
    <w:lvl w:ilvl="0" w:tplc="2B6C4CE0">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8" w15:restartNumberingAfterBreak="0">
    <w:nsid w:val="7D2C5DCD"/>
    <w:multiLevelType w:val="multilevel"/>
    <w:tmpl w:val="38360068"/>
    <w:lvl w:ilvl="0">
      <w:start w:val="1"/>
      <w:numFmt w:val="bullet"/>
      <w:suff w:val="space"/>
      <w:lvlText w:val=""/>
      <w:lvlJc w:val="left"/>
      <w:pPr>
        <w:ind w:left="0" w:firstLine="709"/>
      </w:pPr>
      <w:rPr>
        <w:rFonts w:ascii="Symbol" w:hAnsi="Symbol"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abstractNum w:abstractNumId="39" w15:restartNumberingAfterBreak="0">
    <w:nsid w:val="7E124130"/>
    <w:multiLevelType w:val="multilevel"/>
    <w:tmpl w:val="F3523732"/>
    <w:lvl w:ilvl="0">
      <w:start w:val="1"/>
      <w:numFmt w:val="bullet"/>
      <w:suff w:val="space"/>
      <w:lvlText w:val="⎯"/>
      <w:lvlJc w:val="left"/>
      <w:pPr>
        <w:ind w:left="0" w:firstLine="709"/>
      </w:pPr>
      <w:rPr>
        <w:rFonts w:ascii="Noto Sans Symbols" w:hAnsi="Noto Sans Symbols" w:hint="default"/>
      </w:rPr>
    </w:lvl>
    <w:lvl w:ilvl="1">
      <w:start w:val="1"/>
      <w:numFmt w:val="bullet"/>
      <w:suff w:val="space"/>
      <w:lvlText w:val=""/>
      <w:lvlJc w:val="left"/>
      <w:pPr>
        <w:ind w:left="0" w:firstLine="709"/>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40" w15:restartNumberingAfterBreak="0">
    <w:nsid w:val="7F0374C4"/>
    <w:multiLevelType w:val="multilevel"/>
    <w:tmpl w:val="A7F84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39"/>
  </w:num>
  <w:num w:numId="4">
    <w:abstractNumId w:val="6"/>
  </w:num>
  <w:num w:numId="5">
    <w:abstractNumId w:val="19"/>
  </w:num>
  <w:num w:numId="6">
    <w:abstractNumId w:val="18"/>
  </w:num>
  <w:num w:numId="7">
    <w:abstractNumId w:val="4"/>
  </w:num>
  <w:num w:numId="8">
    <w:abstractNumId w:val="16"/>
  </w:num>
  <w:num w:numId="9">
    <w:abstractNumId w:val="26"/>
  </w:num>
  <w:num w:numId="10">
    <w:abstractNumId w:val="38"/>
  </w:num>
  <w:num w:numId="11">
    <w:abstractNumId w:val="34"/>
  </w:num>
  <w:num w:numId="12">
    <w:abstractNumId w:val="11"/>
  </w:num>
  <w:num w:numId="13">
    <w:abstractNumId w:val="37"/>
  </w:num>
  <w:num w:numId="14">
    <w:abstractNumId w:val="21"/>
  </w:num>
  <w:num w:numId="15">
    <w:abstractNumId w:val="27"/>
  </w:num>
  <w:num w:numId="16">
    <w:abstractNumId w:val="20"/>
  </w:num>
  <w:num w:numId="17">
    <w:abstractNumId w:val="30"/>
  </w:num>
  <w:num w:numId="18">
    <w:abstractNumId w:val="12"/>
  </w:num>
  <w:num w:numId="19">
    <w:abstractNumId w:val="29"/>
  </w:num>
  <w:num w:numId="20">
    <w:abstractNumId w:val="17"/>
  </w:num>
  <w:num w:numId="21">
    <w:abstractNumId w:val="5"/>
  </w:num>
  <w:num w:numId="22">
    <w:abstractNumId w:val="25"/>
  </w:num>
  <w:num w:numId="23">
    <w:abstractNumId w:val="14"/>
  </w:num>
  <w:num w:numId="24">
    <w:abstractNumId w:val="22"/>
  </w:num>
  <w:num w:numId="25">
    <w:abstractNumId w:val="2"/>
  </w:num>
  <w:num w:numId="26">
    <w:abstractNumId w:val="31"/>
  </w:num>
  <w:num w:numId="27">
    <w:abstractNumId w:val="0"/>
  </w:num>
  <w:num w:numId="28">
    <w:abstractNumId w:val="28"/>
  </w:num>
  <w:num w:numId="29">
    <w:abstractNumId w:val="9"/>
  </w:num>
  <w:num w:numId="30">
    <w:abstractNumId w:val="35"/>
  </w:num>
  <w:num w:numId="31">
    <w:abstractNumId w:val="24"/>
  </w:num>
  <w:num w:numId="32">
    <w:abstractNumId w:val="10"/>
  </w:num>
  <w:num w:numId="33">
    <w:abstractNumId w:val="33"/>
  </w:num>
  <w:num w:numId="34">
    <w:abstractNumId w:val="36"/>
  </w:num>
  <w:num w:numId="35">
    <w:abstractNumId w:val="32"/>
  </w:num>
  <w:num w:numId="36">
    <w:abstractNumId w:val="8"/>
  </w:num>
  <w:num w:numId="37">
    <w:abstractNumId w:val="23"/>
  </w:num>
  <w:num w:numId="38">
    <w:abstractNumId w:val="15"/>
  </w:num>
  <w:num w:numId="39">
    <w:abstractNumId w:val="40"/>
  </w:num>
  <w:num w:numId="40">
    <w:abstractNumId w:val="13"/>
  </w:num>
  <w:num w:numId="41">
    <w:abstractNumId w:val="3"/>
  </w:num>
  <w:num w:numId="42">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86"/>
    <w:rsid w:val="00017716"/>
    <w:rsid w:val="00056E68"/>
    <w:rsid w:val="0005760B"/>
    <w:rsid w:val="000819C1"/>
    <w:rsid w:val="00095799"/>
    <w:rsid w:val="00095F62"/>
    <w:rsid w:val="000A276C"/>
    <w:rsid w:val="000A4E69"/>
    <w:rsid w:val="000B28A7"/>
    <w:rsid w:val="000B5579"/>
    <w:rsid w:val="000D7AC1"/>
    <w:rsid w:val="000F1771"/>
    <w:rsid w:val="000F6A5C"/>
    <w:rsid w:val="00100BE1"/>
    <w:rsid w:val="0014225B"/>
    <w:rsid w:val="00143B2D"/>
    <w:rsid w:val="001654DF"/>
    <w:rsid w:val="001759CC"/>
    <w:rsid w:val="0019748C"/>
    <w:rsid w:val="001A0BF6"/>
    <w:rsid w:val="001B163D"/>
    <w:rsid w:val="002027ED"/>
    <w:rsid w:val="00206A51"/>
    <w:rsid w:val="002124A9"/>
    <w:rsid w:val="00217B44"/>
    <w:rsid w:val="0023020A"/>
    <w:rsid w:val="0025493E"/>
    <w:rsid w:val="00256EC8"/>
    <w:rsid w:val="00272E99"/>
    <w:rsid w:val="002D06CE"/>
    <w:rsid w:val="002F416B"/>
    <w:rsid w:val="0031483F"/>
    <w:rsid w:val="003200C1"/>
    <w:rsid w:val="00322E89"/>
    <w:rsid w:val="00332584"/>
    <w:rsid w:val="00362214"/>
    <w:rsid w:val="00383298"/>
    <w:rsid w:val="0039221B"/>
    <w:rsid w:val="003944DB"/>
    <w:rsid w:val="0039563E"/>
    <w:rsid w:val="00397B5B"/>
    <w:rsid w:val="003A5CFB"/>
    <w:rsid w:val="003C3388"/>
    <w:rsid w:val="003F61C7"/>
    <w:rsid w:val="004370DD"/>
    <w:rsid w:val="004646B8"/>
    <w:rsid w:val="00467D48"/>
    <w:rsid w:val="00476271"/>
    <w:rsid w:val="0047724C"/>
    <w:rsid w:val="00485C70"/>
    <w:rsid w:val="004D7D6B"/>
    <w:rsid w:val="004E028E"/>
    <w:rsid w:val="00521758"/>
    <w:rsid w:val="00534D7E"/>
    <w:rsid w:val="0053632D"/>
    <w:rsid w:val="00571410"/>
    <w:rsid w:val="005715EC"/>
    <w:rsid w:val="0057759A"/>
    <w:rsid w:val="00584CEF"/>
    <w:rsid w:val="00590F94"/>
    <w:rsid w:val="005A074A"/>
    <w:rsid w:val="005B618E"/>
    <w:rsid w:val="005C65FA"/>
    <w:rsid w:val="005F1C0C"/>
    <w:rsid w:val="005F2D5A"/>
    <w:rsid w:val="005F3FBD"/>
    <w:rsid w:val="0060074C"/>
    <w:rsid w:val="006010F4"/>
    <w:rsid w:val="00634680"/>
    <w:rsid w:val="006368EC"/>
    <w:rsid w:val="006551C7"/>
    <w:rsid w:val="0068128A"/>
    <w:rsid w:val="00683100"/>
    <w:rsid w:val="00685C70"/>
    <w:rsid w:val="00693894"/>
    <w:rsid w:val="006A1A5C"/>
    <w:rsid w:val="006A7EBE"/>
    <w:rsid w:val="006C0935"/>
    <w:rsid w:val="006D1B51"/>
    <w:rsid w:val="006E201D"/>
    <w:rsid w:val="0072578B"/>
    <w:rsid w:val="00737586"/>
    <w:rsid w:val="007418ED"/>
    <w:rsid w:val="007527FD"/>
    <w:rsid w:val="00761AD7"/>
    <w:rsid w:val="00770A2A"/>
    <w:rsid w:val="00780790"/>
    <w:rsid w:val="00782BAD"/>
    <w:rsid w:val="00783462"/>
    <w:rsid w:val="00784FA0"/>
    <w:rsid w:val="007A6B10"/>
    <w:rsid w:val="007C19F3"/>
    <w:rsid w:val="007C3BD2"/>
    <w:rsid w:val="007C42EA"/>
    <w:rsid w:val="007D430A"/>
    <w:rsid w:val="007E7E0E"/>
    <w:rsid w:val="007F642D"/>
    <w:rsid w:val="00804CE2"/>
    <w:rsid w:val="00807EFC"/>
    <w:rsid w:val="00812FC3"/>
    <w:rsid w:val="00813170"/>
    <w:rsid w:val="00856BCB"/>
    <w:rsid w:val="008601F2"/>
    <w:rsid w:val="00863641"/>
    <w:rsid w:val="00885A28"/>
    <w:rsid w:val="00905727"/>
    <w:rsid w:val="00956686"/>
    <w:rsid w:val="009969E3"/>
    <w:rsid w:val="009C5C7C"/>
    <w:rsid w:val="009D768C"/>
    <w:rsid w:val="00A23BA0"/>
    <w:rsid w:val="00A42910"/>
    <w:rsid w:val="00A60CD3"/>
    <w:rsid w:val="00A6167B"/>
    <w:rsid w:val="00A650F4"/>
    <w:rsid w:val="00A75F2D"/>
    <w:rsid w:val="00A77924"/>
    <w:rsid w:val="00AA264D"/>
    <w:rsid w:val="00AF2CD9"/>
    <w:rsid w:val="00AF7F3E"/>
    <w:rsid w:val="00B30621"/>
    <w:rsid w:val="00B3510E"/>
    <w:rsid w:val="00B50FDE"/>
    <w:rsid w:val="00B63D65"/>
    <w:rsid w:val="00B94824"/>
    <w:rsid w:val="00C003C0"/>
    <w:rsid w:val="00C13B92"/>
    <w:rsid w:val="00C1440B"/>
    <w:rsid w:val="00C31ED6"/>
    <w:rsid w:val="00C4430A"/>
    <w:rsid w:val="00C56404"/>
    <w:rsid w:val="00CC347B"/>
    <w:rsid w:val="00D1156B"/>
    <w:rsid w:val="00D25CB5"/>
    <w:rsid w:val="00D31BC3"/>
    <w:rsid w:val="00D355A2"/>
    <w:rsid w:val="00D40AAB"/>
    <w:rsid w:val="00D45C8C"/>
    <w:rsid w:val="00D46E2D"/>
    <w:rsid w:val="00D55A9F"/>
    <w:rsid w:val="00D56406"/>
    <w:rsid w:val="00D65FF9"/>
    <w:rsid w:val="00DB2124"/>
    <w:rsid w:val="00E20637"/>
    <w:rsid w:val="00E5415B"/>
    <w:rsid w:val="00E56D62"/>
    <w:rsid w:val="00E76A43"/>
    <w:rsid w:val="00E92725"/>
    <w:rsid w:val="00EB342E"/>
    <w:rsid w:val="00ED5E61"/>
    <w:rsid w:val="00EE2536"/>
    <w:rsid w:val="00EE486F"/>
    <w:rsid w:val="00EF27D3"/>
    <w:rsid w:val="00F05746"/>
    <w:rsid w:val="00F05901"/>
    <w:rsid w:val="00F160EC"/>
    <w:rsid w:val="00F43B04"/>
    <w:rsid w:val="00F47AEB"/>
    <w:rsid w:val="00F5352A"/>
    <w:rsid w:val="00F57631"/>
    <w:rsid w:val="00F60E60"/>
    <w:rsid w:val="00F76866"/>
    <w:rsid w:val="00FA6646"/>
    <w:rsid w:val="00FD69A9"/>
    <w:rsid w:val="00FE54C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154D"/>
  <w15:chartTrackingRefBased/>
  <w15:docId w15:val="{264074D3-DFEB-4913-A247-1BB88EB3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48C"/>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7E7E0E"/>
    <w:pPr>
      <w:keepNext/>
      <w:keepLines/>
      <w:pageBreakBefore/>
      <w:numPr>
        <w:numId w:val="1"/>
      </w:numPr>
      <w:outlineLvl w:val="0"/>
    </w:pPr>
    <w:rPr>
      <w:rFonts w:eastAsiaTheme="majorEastAsia" w:cstheme="majorBidi"/>
      <w:b/>
      <w:szCs w:val="32"/>
    </w:rPr>
  </w:style>
  <w:style w:type="paragraph" w:styleId="2">
    <w:name w:val="heading 2"/>
    <w:basedOn w:val="a"/>
    <w:next w:val="a"/>
    <w:link w:val="20"/>
    <w:uiPriority w:val="9"/>
    <w:unhideWhenUsed/>
    <w:qFormat/>
    <w:rsid w:val="007E7E0E"/>
    <w:pPr>
      <w:keepNext/>
      <w:keepLines/>
      <w:numPr>
        <w:ilvl w:val="1"/>
        <w:numId w:val="2"/>
      </w:numPr>
      <w:outlineLvl w:val="1"/>
    </w:pPr>
    <w:rPr>
      <w:rFonts w:eastAsiaTheme="majorEastAsia" w:cstheme="majorBidi"/>
      <w:b/>
      <w:szCs w:val="26"/>
    </w:rPr>
  </w:style>
  <w:style w:type="paragraph" w:styleId="3">
    <w:name w:val="heading 3"/>
    <w:basedOn w:val="a"/>
    <w:next w:val="a"/>
    <w:link w:val="30"/>
    <w:uiPriority w:val="9"/>
    <w:unhideWhenUsed/>
    <w:qFormat/>
    <w:rsid w:val="007E7E0E"/>
    <w:pPr>
      <w:keepNext/>
      <w:keepLines/>
      <w:numPr>
        <w:ilvl w:val="2"/>
        <w:numId w:val="2"/>
      </w:numPr>
      <w:outlineLvl w:val="2"/>
    </w:pPr>
    <w:rPr>
      <w:rFonts w:eastAsiaTheme="majorEastAsia" w:cstheme="majorBidi"/>
      <w:b/>
      <w:szCs w:val="24"/>
    </w:rPr>
  </w:style>
  <w:style w:type="paragraph" w:styleId="4">
    <w:name w:val="heading 4"/>
    <w:basedOn w:val="a"/>
    <w:next w:val="a"/>
    <w:link w:val="40"/>
    <w:uiPriority w:val="9"/>
    <w:semiHidden/>
    <w:unhideWhenUsed/>
    <w:qFormat/>
    <w:rsid w:val="00F160EC"/>
    <w:pPr>
      <w:keepNext/>
      <w:keepLines/>
      <w:spacing w:before="40"/>
      <w:ind w:left="864" w:hanging="864"/>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160EC"/>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160EC"/>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160EC"/>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160EC"/>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160EC"/>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таблицы"/>
    <w:basedOn w:val="a"/>
    <w:link w:val="a4"/>
    <w:qFormat/>
    <w:rsid w:val="00807EFC"/>
    <w:pPr>
      <w:spacing w:before="280"/>
      <w:ind w:firstLine="0"/>
    </w:pPr>
  </w:style>
  <w:style w:type="character" w:customStyle="1" w:styleId="a4">
    <w:name w:val="Заголовок таблицы Знак"/>
    <w:basedOn w:val="a0"/>
    <w:link w:val="a3"/>
    <w:rsid w:val="00807EFC"/>
    <w:rPr>
      <w:rFonts w:ascii="Times New Roman" w:hAnsi="Times New Roman"/>
      <w:sz w:val="28"/>
    </w:rPr>
  </w:style>
  <w:style w:type="paragraph" w:customStyle="1" w:styleId="a5">
    <w:name w:val="Код"/>
    <w:basedOn w:val="a"/>
    <w:link w:val="a6"/>
    <w:qFormat/>
    <w:rsid w:val="009D768C"/>
    <w:rPr>
      <w:sz w:val="24"/>
    </w:rPr>
  </w:style>
  <w:style w:type="character" w:customStyle="1" w:styleId="a6">
    <w:name w:val="Код Знак"/>
    <w:basedOn w:val="a0"/>
    <w:link w:val="a5"/>
    <w:rsid w:val="009D768C"/>
    <w:rPr>
      <w:rFonts w:ascii="Times New Roman" w:hAnsi="Times New Roman"/>
      <w:sz w:val="24"/>
    </w:rPr>
  </w:style>
  <w:style w:type="paragraph" w:customStyle="1" w:styleId="a7">
    <w:name w:val="Рисунок"/>
    <w:basedOn w:val="a"/>
    <w:link w:val="a8"/>
    <w:qFormat/>
    <w:rsid w:val="009D768C"/>
    <w:pPr>
      <w:spacing w:before="280" w:after="280"/>
      <w:ind w:firstLine="0"/>
      <w:jc w:val="center"/>
    </w:pPr>
  </w:style>
  <w:style w:type="character" w:customStyle="1" w:styleId="a8">
    <w:name w:val="Рисунок Знак"/>
    <w:basedOn w:val="a0"/>
    <w:link w:val="a7"/>
    <w:rsid w:val="009D768C"/>
    <w:rPr>
      <w:rFonts w:ascii="Times New Roman" w:hAnsi="Times New Roman"/>
      <w:sz w:val="28"/>
    </w:rPr>
  </w:style>
  <w:style w:type="paragraph" w:customStyle="1" w:styleId="a9">
    <w:name w:val="Текст таблицы"/>
    <w:basedOn w:val="a3"/>
    <w:link w:val="aa"/>
    <w:qFormat/>
    <w:rsid w:val="009D768C"/>
    <w:pPr>
      <w:spacing w:before="0"/>
      <w:ind w:firstLine="454"/>
    </w:pPr>
    <w:rPr>
      <w:sz w:val="24"/>
    </w:rPr>
  </w:style>
  <w:style w:type="character" w:customStyle="1" w:styleId="aa">
    <w:name w:val="Текст таблицы Знак"/>
    <w:basedOn w:val="a4"/>
    <w:link w:val="a9"/>
    <w:rsid w:val="009D768C"/>
    <w:rPr>
      <w:rFonts w:ascii="Times New Roman" w:hAnsi="Times New Roman"/>
      <w:sz w:val="24"/>
    </w:rPr>
  </w:style>
  <w:style w:type="paragraph" w:customStyle="1" w:styleId="ab">
    <w:name w:val="Шапка таблицы"/>
    <w:basedOn w:val="a9"/>
    <w:link w:val="ac"/>
    <w:qFormat/>
    <w:rsid w:val="009D768C"/>
    <w:pPr>
      <w:ind w:firstLine="0"/>
      <w:jc w:val="center"/>
    </w:pPr>
  </w:style>
  <w:style w:type="character" w:customStyle="1" w:styleId="ac">
    <w:name w:val="Шапка таблицы Знак"/>
    <w:basedOn w:val="aa"/>
    <w:link w:val="ab"/>
    <w:rsid w:val="009D768C"/>
    <w:rPr>
      <w:rFonts w:ascii="Times New Roman" w:hAnsi="Times New Roman"/>
      <w:sz w:val="24"/>
    </w:rPr>
  </w:style>
  <w:style w:type="character" w:customStyle="1" w:styleId="10">
    <w:name w:val="Заголовок 1 Знак"/>
    <w:basedOn w:val="a0"/>
    <w:link w:val="1"/>
    <w:uiPriority w:val="9"/>
    <w:rsid w:val="007E7E0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7E7E0E"/>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E7E0E"/>
    <w:rPr>
      <w:rFonts w:ascii="Times New Roman" w:eastAsiaTheme="majorEastAsia" w:hAnsi="Times New Roman" w:cstheme="majorBidi"/>
      <w:b/>
      <w:sz w:val="28"/>
      <w:szCs w:val="24"/>
    </w:rPr>
  </w:style>
  <w:style w:type="paragraph" w:styleId="ad">
    <w:name w:val="List Paragraph"/>
    <w:basedOn w:val="a"/>
    <w:uiPriority w:val="34"/>
    <w:qFormat/>
    <w:rsid w:val="0047724C"/>
    <w:pPr>
      <w:ind w:left="720"/>
      <w:contextualSpacing/>
    </w:pPr>
  </w:style>
  <w:style w:type="character" w:customStyle="1" w:styleId="40">
    <w:name w:val="Заголовок 4 Знак"/>
    <w:basedOn w:val="a0"/>
    <w:link w:val="4"/>
    <w:uiPriority w:val="9"/>
    <w:semiHidden/>
    <w:rsid w:val="00F160E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F160E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F160E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F160E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F160E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160EC"/>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D25CB5"/>
    <w:pPr>
      <w:tabs>
        <w:tab w:val="left" w:pos="4111"/>
        <w:tab w:val="right" w:pos="9345"/>
      </w:tabs>
    </w:pPr>
  </w:style>
  <w:style w:type="paragraph" w:styleId="21">
    <w:name w:val="toc 2"/>
    <w:basedOn w:val="a"/>
    <w:next w:val="a"/>
    <w:autoRedefine/>
    <w:uiPriority w:val="39"/>
    <w:unhideWhenUsed/>
    <w:rsid w:val="00F160EC"/>
    <w:pPr>
      <w:spacing w:after="100"/>
      <w:ind w:left="280"/>
    </w:pPr>
  </w:style>
  <w:style w:type="character" w:styleId="ae">
    <w:name w:val="Hyperlink"/>
    <w:basedOn w:val="a0"/>
    <w:uiPriority w:val="99"/>
    <w:unhideWhenUsed/>
    <w:rsid w:val="00F160EC"/>
    <w:rPr>
      <w:color w:val="0563C1" w:themeColor="hyperlink"/>
      <w:u w:val="single"/>
    </w:rPr>
  </w:style>
  <w:style w:type="table" w:styleId="af">
    <w:name w:val="Table Grid"/>
    <w:basedOn w:val="a1"/>
    <w:uiPriority w:val="39"/>
    <w:rsid w:val="00F16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F160EC"/>
    <w:pPr>
      <w:spacing w:after="0" w:line="240" w:lineRule="auto"/>
      <w:ind w:firstLine="709"/>
      <w:jc w:val="both"/>
    </w:pPr>
    <w:rPr>
      <w:rFonts w:ascii="Times New Roman" w:hAnsi="Times New Roman"/>
      <w:sz w:val="28"/>
    </w:rPr>
  </w:style>
  <w:style w:type="paragraph" w:customStyle="1" w:styleId="af1">
    <w:name w:val="Таблица"/>
    <w:basedOn w:val="a"/>
    <w:link w:val="af2"/>
    <w:qFormat/>
    <w:rsid w:val="00E20637"/>
    <w:pPr>
      <w:spacing w:before="280"/>
      <w:ind w:firstLine="0"/>
      <w:jc w:val="left"/>
    </w:pPr>
    <w:rPr>
      <w:lang w:val="ru-RU"/>
    </w:rPr>
  </w:style>
  <w:style w:type="character" w:customStyle="1" w:styleId="af2">
    <w:name w:val="Таблица Знак"/>
    <w:aliases w:val="Без интервала Знак"/>
    <w:basedOn w:val="a0"/>
    <w:link w:val="af1"/>
    <w:uiPriority w:val="1"/>
    <w:rsid w:val="00E20637"/>
    <w:rPr>
      <w:rFonts w:ascii="Times New Roman" w:hAnsi="Times New Roman"/>
      <w:sz w:val="28"/>
      <w:lang w:val="ru-RU"/>
    </w:rPr>
  </w:style>
  <w:style w:type="character" w:styleId="af3">
    <w:name w:val="Strong"/>
    <w:basedOn w:val="a0"/>
    <w:uiPriority w:val="22"/>
    <w:qFormat/>
    <w:rsid w:val="00534D7E"/>
    <w:rPr>
      <w:b/>
      <w:bCs/>
    </w:rPr>
  </w:style>
  <w:style w:type="paragraph" w:styleId="31">
    <w:name w:val="toc 3"/>
    <w:basedOn w:val="a"/>
    <w:next w:val="a"/>
    <w:autoRedefine/>
    <w:uiPriority w:val="39"/>
    <w:unhideWhenUsed/>
    <w:rsid w:val="00D1156B"/>
    <w:pPr>
      <w:tabs>
        <w:tab w:val="right" w:pos="9345"/>
      </w:tabs>
      <w:ind w:left="561"/>
    </w:pPr>
  </w:style>
  <w:style w:type="paragraph" w:styleId="af4">
    <w:name w:val="TOC Heading"/>
    <w:basedOn w:val="1"/>
    <w:next w:val="a"/>
    <w:uiPriority w:val="39"/>
    <w:unhideWhenUsed/>
    <w:qFormat/>
    <w:rsid w:val="002027ED"/>
    <w:pPr>
      <w:pageBreakBefore w:val="0"/>
      <w:numPr>
        <w:numId w:val="0"/>
      </w:numPr>
      <w:spacing w:before="240" w:line="259" w:lineRule="auto"/>
      <w:jc w:val="left"/>
      <w:outlineLvl w:val="9"/>
    </w:pPr>
    <w:rPr>
      <w:rFonts w:asciiTheme="majorHAnsi" w:hAnsiTheme="majorHAnsi"/>
      <w:b w:val="0"/>
      <w:color w:val="2F5496" w:themeColor="accent1" w:themeShade="BF"/>
      <w:sz w:val="32"/>
      <w:lang w:eastAsia="ru-BY"/>
    </w:rPr>
  </w:style>
  <w:style w:type="paragraph" w:customStyle="1" w:styleId="af5">
    <w:name w:val="Чертежный"/>
    <w:qFormat/>
    <w:rsid w:val="00856BCB"/>
    <w:pPr>
      <w:spacing w:after="0" w:line="240" w:lineRule="auto"/>
      <w:jc w:val="both"/>
    </w:pPr>
    <w:rPr>
      <w:rFonts w:ascii="ISOCPEUR" w:eastAsia="Times New Roman" w:hAnsi="ISOCPEUR" w:cs="Times New Roman"/>
      <w:i/>
      <w:sz w:val="28"/>
      <w:szCs w:val="20"/>
      <w:lang w:val="uk-UA" w:eastAsia="ru-RU"/>
    </w:rPr>
  </w:style>
  <w:style w:type="paragraph" w:styleId="af6">
    <w:name w:val="header"/>
    <w:basedOn w:val="a"/>
    <w:link w:val="af7"/>
    <w:uiPriority w:val="99"/>
    <w:unhideWhenUsed/>
    <w:rsid w:val="00856BCB"/>
    <w:pPr>
      <w:tabs>
        <w:tab w:val="center" w:pos="4677"/>
        <w:tab w:val="right" w:pos="9355"/>
      </w:tabs>
    </w:pPr>
  </w:style>
  <w:style w:type="character" w:customStyle="1" w:styleId="af7">
    <w:name w:val="Верхний колонтитул Знак"/>
    <w:basedOn w:val="a0"/>
    <w:link w:val="af6"/>
    <w:uiPriority w:val="99"/>
    <w:rsid w:val="00856BCB"/>
    <w:rPr>
      <w:rFonts w:ascii="Times New Roman" w:hAnsi="Times New Roman"/>
      <w:sz w:val="28"/>
    </w:rPr>
  </w:style>
  <w:style w:type="paragraph" w:styleId="af8">
    <w:name w:val="footer"/>
    <w:basedOn w:val="a"/>
    <w:link w:val="af9"/>
    <w:uiPriority w:val="99"/>
    <w:unhideWhenUsed/>
    <w:rsid w:val="00856BCB"/>
    <w:pPr>
      <w:tabs>
        <w:tab w:val="center" w:pos="4677"/>
        <w:tab w:val="right" w:pos="9355"/>
      </w:tabs>
    </w:pPr>
  </w:style>
  <w:style w:type="character" w:customStyle="1" w:styleId="af9">
    <w:name w:val="Нижний колонтитул Знак"/>
    <w:basedOn w:val="a0"/>
    <w:link w:val="af8"/>
    <w:uiPriority w:val="99"/>
    <w:rsid w:val="00856BCB"/>
    <w:rPr>
      <w:rFonts w:ascii="Times New Roman" w:hAnsi="Times New Roman"/>
      <w:sz w:val="28"/>
    </w:rPr>
  </w:style>
  <w:style w:type="paragraph" w:styleId="afa">
    <w:name w:val="Normal (Web)"/>
    <w:basedOn w:val="a"/>
    <w:uiPriority w:val="99"/>
    <w:semiHidden/>
    <w:unhideWhenUsed/>
    <w:rsid w:val="005F2D5A"/>
    <w:pPr>
      <w:spacing w:before="100" w:beforeAutospacing="1" w:after="100" w:afterAutospacing="1"/>
      <w:ind w:firstLine="0"/>
      <w:jc w:val="left"/>
    </w:pPr>
    <w:rPr>
      <w:rFonts w:eastAsia="Times New Roman" w:cs="Times New Roman"/>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31329">
      <w:bodyDiv w:val="1"/>
      <w:marLeft w:val="0"/>
      <w:marRight w:val="0"/>
      <w:marTop w:val="0"/>
      <w:marBottom w:val="0"/>
      <w:divBdr>
        <w:top w:val="none" w:sz="0" w:space="0" w:color="auto"/>
        <w:left w:val="none" w:sz="0" w:space="0" w:color="auto"/>
        <w:bottom w:val="none" w:sz="0" w:space="0" w:color="auto"/>
        <w:right w:val="none" w:sz="0" w:space="0" w:color="auto"/>
      </w:divBdr>
    </w:div>
    <w:div w:id="184563545">
      <w:bodyDiv w:val="1"/>
      <w:marLeft w:val="0"/>
      <w:marRight w:val="0"/>
      <w:marTop w:val="0"/>
      <w:marBottom w:val="0"/>
      <w:divBdr>
        <w:top w:val="none" w:sz="0" w:space="0" w:color="auto"/>
        <w:left w:val="none" w:sz="0" w:space="0" w:color="auto"/>
        <w:bottom w:val="none" w:sz="0" w:space="0" w:color="auto"/>
        <w:right w:val="none" w:sz="0" w:space="0" w:color="auto"/>
      </w:divBdr>
    </w:div>
    <w:div w:id="197201176">
      <w:bodyDiv w:val="1"/>
      <w:marLeft w:val="0"/>
      <w:marRight w:val="0"/>
      <w:marTop w:val="0"/>
      <w:marBottom w:val="0"/>
      <w:divBdr>
        <w:top w:val="none" w:sz="0" w:space="0" w:color="auto"/>
        <w:left w:val="none" w:sz="0" w:space="0" w:color="auto"/>
        <w:bottom w:val="none" w:sz="0" w:space="0" w:color="auto"/>
        <w:right w:val="none" w:sz="0" w:space="0" w:color="auto"/>
      </w:divBdr>
    </w:div>
    <w:div w:id="1130902052">
      <w:bodyDiv w:val="1"/>
      <w:marLeft w:val="0"/>
      <w:marRight w:val="0"/>
      <w:marTop w:val="0"/>
      <w:marBottom w:val="0"/>
      <w:divBdr>
        <w:top w:val="none" w:sz="0" w:space="0" w:color="auto"/>
        <w:left w:val="none" w:sz="0" w:space="0" w:color="auto"/>
        <w:bottom w:val="none" w:sz="0" w:space="0" w:color="auto"/>
        <w:right w:val="none" w:sz="0" w:space="0" w:color="auto"/>
      </w:divBdr>
    </w:div>
    <w:div w:id="1640571521">
      <w:bodyDiv w:val="1"/>
      <w:marLeft w:val="0"/>
      <w:marRight w:val="0"/>
      <w:marTop w:val="0"/>
      <w:marBottom w:val="0"/>
      <w:divBdr>
        <w:top w:val="none" w:sz="0" w:space="0" w:color="auto"/>
        <w:left w:val="none" w:sz="0" w:space="0" w:color="auto"/>
        <w:bottom w:val="none" w:sz="0" w:space="0" w:color="auto"/>
        <w:right w:val="none" w:sz="0" w:space="0" w:color="auto"/>
      </w:divBdr>
    </w:div>
    <w:div w:id="168867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Fruze\Documents\&#1075;&#1086;&#1089;&#1090;&#109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F783E-D903-4829-B332-4AFA71DA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госты</Template>
  <TotalTime>1701</TotalTime>
  <Pages>16</Pages>
  <Words>1979</Words>
  <Characters>11286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iFruze</dc:creator>
  <cp:keywords/>
  <dc:description/>
  <cp:lastModifiedBy>Denis Buev</cp:lastModifiedBy>
  <cp:revision>27</cp:revision>
  <dcterms:created xsi:type="dcterms:W3CDTF">2025-04-21T09:23:00Z</dcterms:created>
  <dcterms:modified xsi:type="dcterms:W3CDTF">2025-05-03T08:29:00Z</dcterms:modified>
</cp:coreProperties>
</file>